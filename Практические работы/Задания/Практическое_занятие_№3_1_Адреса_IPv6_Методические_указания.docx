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EE" w:rsidRDefault="009D0FEE" w:rsidP="001025E1">
      <w:pPr>
        <w:pStyle w:val="LabTitle"/>
        <w:jc w:val="center"/>
      </w:pPr>
      <w:r>
        <w:rPr>
          <w:lang w:val="en-US"/>
        </w:rPr>
        <w:t>Практическая</w:t>
      </w:r>
      <w:r>
        <w:t xml:space="preserve"> работа</w:t>
      </w:r>
      <w:r>
        <w:rPr>
          <w:lang w:val="en-US"/>
        </w:rPr>
        <w:t xml:space="preserve"> №3</w:t>
      </w:r>
      <w:r>
        <w:t>: определение IPv6-адресов</w:t>
      </w:r>
    </w:p>
    <w:p w:rsidR="009D0FEE" w:rsidRDefault="009D0FEE" w:rsidP="002E0B23">
      <w:pPr>
        <w:pStyle w:val="LabTitle"/>
      </w:pPr>
      <w:r>
        <w:t>Топология</w:t>
      </w:r>
    </w:p>
    <w:p w:rsidR="009D0FEE" w:rsidRPr="00A40355" w:rsidRDefault="009D0FEE" w:rsidP="00800963">
      <w:pPr>
        <w:pStyle w:val="Visual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421.5pt;height:93.75pt;visibility:visible">
            <v:imagedata r:id="rId7" o:title=""/>
          </v:shape>
        </w:pict>
      </w:r>
    </w:p>
    <w:p w:rsidR="009D0FEE" w:rsidRPr="00BB73FF" w:rsidRDefault="009D0FEE" w:rsidP="0014219C">
      <w:pPr>
        <w:pStyle w:val="LabSection"/>
      </w:pPr>
      <w:r>
        <w:t>Задачи</w:t>
      </w:r>
    </w:p>
    <w:p w:rsidR="009D0FEE" w:rsidRPr="004C0909" w:rsidRDefault="009D0FEE" w:rsidP="00963E34">
      <w:pPr>
        <w:pStyle w:val="BodyTextL25Bold"/>
      </w:pPr>
      <w:r>
        <w:t>Часть 1. Определение различных типов IPv6-адресов</w:t>
      </w:r>
    </w:p>
    <w:p w:rsidR="009D0FEE" w:rsidRPr="006E6581" w:rsidRDefault="009D0FEE" w:rsidP="00193F14">
      <w:pPr>
        <w:pStyle w:val="Bulletlevel1"/>
      </w:pPr>
      <w:r>
        <w:t>Рассмотрите различные типы IPv6-адресов.</w:t>
      </w:r>
    </w:p>
    <w:p w:rsidR="009D0FEE" w:rsidRPr="006E6581" w:rsidRDefault="009D0FEE" w:rsidP="006E6581">
      <w:pPr>
        <w:pStyle w:val="Bulletlevel1"/>
      </w:pPr>
      <w:r>
        <w:t>Сопоставьте IPv6-адрес с правильным типом адреса.</w:t>
      </w:r>
    </w:p>
    <w:p w:rsidR="009D0FEE" w:rsidRPr="004C0909" w:rsidRDefault="009D0FEE" w:rsidP="006E6581">
      <w:pPr>
        <w:pStyle w:val="BodyTextL25Bold"/>
      </w:pPr>
      <w:r>
        <w:t>Часть 2. Изучение сетевого интерфейса и IPv6-адреса узла</w:t>
      </w:r>
    </w:p>
    <w:p w:rsidR="009D0FEE" w:rsidRDefault="009D0FEE" w:rsidP="00981CF7">
      <w:pPr>
        <w:pStyle w:val="Bulletlevel1"/>
      </w:pPr>
      <w:r>
        <w:t>Проверьте настройки сетевого IPv6-адреса на компьютере.</w:t>
      </w:r>
    </w:p>
    <w:p w:rsidR="009D0FEE" w:rsidRPr="004C0909" w:rsidRDefault="009D0FEE" w:rsidP="00B31160">
      <w:pPr>
        <w:pStyle w:val="BodyTextL25Bold"/>
      </w:pPr>
      <w:r>
        <w:t>Часть 3. Отработка сокращения IPv6-адресов</w:t>
      </w:r>
    </w:p>
    <w:p w:rsidR="009D0FEE" w:rsidRPr="006E6581" w:rsidRDefault="009D0FEE" w:rsidP="00B31160">
      <w:pPr>
        <w:pStyle w:val="Bulletlevel1"/>
      </w:pPr>
      <w:r>
        <w:t>Изучите и проанализируйте правила сокращения IPv6-адресов.</w:t>
      </w:r>
    </w:p>
    <w:p w:rsidR="009D0FEE" w:rsidRPr="006E6581" w:rsidRDefault="009D0FEE" w:rsidP="00B31160">
      <w:pPr>
        <w:pStyle w:val="Bulletlevel1"/>
      </w:pPr>
      <w:r>
        <w:t>Отработайте сворачивание и развёртывание IPv6-адресов.</w:t>
      </w:r>
    </w:p>
    <w:p w:rsidR="009D0FEE" w:rsidRPr="004C0909" w:rsidRDefault="009D0FEE" w:rsidP="00B31160">
      <w:pPr>
        <w:pStyle w:val="BodyTextL25Bold"/>
      </w:pPr>
      <w:r>
        <w:t>Часть 4. Определение иерархии сетевых префиксов глобальных IPv6-адресов одноадресной передачи</w:t>
      </w:r>
    </w:p>
    <w:p w:rsidR="009D0FEE" w:rsidRPr="006E6581" w:rsidRDefault="009D0FEE" w:rsidP="00B31160">
      <w:pPr>
        <w:pStyle w:val="Bulletlevel1"/>
      </w:pPr>
      <w:r>
        <w:t>Изучите и проанализируйте иерархию сетевого префикса IPv6.</w:t>
      </w:r>
    </w:p>
    <w:p w:rsidR="009D0FEE" w:rsidRPr="006E6581" w:rsidRDefault="009D0FEE" w:rsidP="00B31160">
      <w:pPr>
        <w:pStyle w:val="Bulletlevel1"/>
      </w:pPr>
      <w:r>
        <w:t>Отработайте извлечение данных сетевого префикса из IPv6-адреса.</w:t>
      </w:r>
    </w:p>
    <w:p w:rsidR="009D0FEE" w:rsidRPr="00C07FD9" w:rsidRDefault="009D0FEE" w:rsidP="005B31E9">
      <w:pPr>
        <w:pStyle w:val="LabSection"/>
        <w:numPr>
          <w:ilvl w:val="0"/>
          <w:numId w:val="0"/>
        </w:numPr>
      </w:pPr>
      <w:r>
        <w:t>Исходные данные/сценарий</w:t>
      </w:r>
    </w:p>
    <w:p w:rsidR="009D0FEE" w:rsidRDefault="009D0FEE" w:rsidP="00195D65">
      <w:pPr>
        <w:pStyle w:val="BodyTextL25"/>
      </w:pPr>
      <w:r>
        <w:rPr>
          <w:bCs/>
        </w:rPr>
        <w:t xml:space="preserve">Поскольку пространство сетевых IPv4-адресов неумолимо сокращается, а IPv6-адреса используются всё чаще, сетевым специалистам необходимо понимать, как функционируют сети IPv4 и IPv6. </w:t>
      </w:r>
      <w:r>
        <w:t>Множество устройств и приложений уже поддерживают протокол IPv6. Сюда входит обширная поддержка устройств с операционной системой сетевого взаимодействия Cisco IOS, а также поддержка операционной системы для рабочих станций и серверов, аналогичная поддержке Windows и Linux.</w:t>
      </w:r>
    </w:p>
    <w:p w:rsidR="009D0FEE" w:rsidRDefault="009D0FEE" w:rsidP="00800963">
      <w:pPr>
        <w:pStyle w:val="BodyTextL25"/>
      </w:pPr>
      <w:r>
        <w:t>В данной лабораторной работе рассматриваются IPv6-адреса и их компоненты. В части 1 вы будете устанавливать типы IPv6-адресов, а в части 2 рассмотрите настройки IPv6 на ПК. В части 3 вы попрактикуетесь в сворачивании IPv6-адресов, а в части 4 займетесь идентификацией частей сетевого префикса IPv6, работая с глобальными адресами одноадресной передачи.</w:t>
      </w:r>
    </w:p>
    <w:p w:rsidR="009D0FEE" w:rsidRPr="004C0909" w:rsidRDefault="009D0FEE" w:rsidP="00CD7F73">
      <w:pPr>
        <w:pStyle w:val="PartHead"/>
      </w:pPr>
      <w:r>
        <w:t>Определение различных типов IPv6-адресов</w:t>
      </w:r>
    </w:p>
    <w:p w:rsidR="009D0FEE" w:rsidRDefault="009D0FEE" w:rsidP="00580E73">
      <w:pPr>
        <w:pStyle w:val="BodyTextL25"/>
      </w:pPr>
      <w:r>
        <w:t>В части 1 вы рассмотрите характеристики и научитесь определять различные типы IPv6-адресов.</w:t>
      </w:r>
    </w:p>
    <w:p w:rsidR="009D0FEE" w:rsidRDefault="009D0FEE" w:rsidP="00787CC1">
      <w:pPr>
        <w:pStyle w:val="StepHead"/>
      </w:pPr>
      <w:r>
        <w:t>Рассмотрите различные типы IPv6-адресов.</w:t>
      </w:r>
    </w:p>
    <w:p w:rsidR="009D0FEE" w:rsidRDefault="009D0FEE" w:rsidP="00800963">
      <w:pPr>
        <w:pStyle w:val="BodyTextL50"/>
      </w:pPr>
      <w:r>
        <w:t>Длина IPv6-адреса составляет 128 бит. Чаще всего он состоит из 32 шестнадцатеричных символов. Каждый шестнадцатеричный символ равен 4битам (4x32=128). Несокращённый IPv6-адрес узла имеет следующий вид:</w:t>
      </w:r>
    </w:p>
    <w:p w:rsidR="009D0FEE" w:rsidRPr="006A4339" w:rsidRDefault="009D0FEE" w:rsidP="006A4339">
      <w:pPr>
        <w:pStyle w:val="BodyTextL50"/>
        <w:ind w:firstLine="720"/>
        <w:rPr>
          <w:b/>
        </w:rPr>
      </w:pPr>
      <w:r>
        <w:rPr>
          <w:b/>
        </w:rPr>
        <w:t>2001:0DB8:0001:0000:0000:0000:0000:0001</w:t>
      </w:r>
    </w:p>
    <w:p w:rsidR="009D0FEE" w:rsidRDefault="009D0FEE" w:rsidP="00800963">
      <w:pPr>
        <w:pStyle w:val="BodyTextL50"/>
      </w:pPr>
      <w:r>
        <w:t>Хекстет — это шестнадцатеричная IPv6-версия октета IPv4. Длина IPv4-адреса составляет 4 октета с разделением точками. Длина IPv6-адреса составляет 8 хекстетов с разделением двоеточиями.</w:t>
      </w:r>
    </w:p>
    <w:p w:rsidR="009D0FEE" w:rsidRDefault="009D0FEE" w:rsidP="00800963">
      <w:pPr>
        <w:pStyle w:val="BodyTextL50"/>
      </w:pPr>
      <w:r>
        <w:t>IPv4-адрес состоит из 4 октетов и обычно записывается или отображается в десятичном представлении.</w:t>
      </w:r>
    </w:p>
    <w:p w:rsidR="009D0FEE" w:rsidRPr="006A4339" w:rsidRDefault="009D0FEE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>
        <w:rPr>
          <w:b/>
        </w:rPr>
        <w:t>255.255.255.255</w:t>
      </w:r>
    </w:p>
    <w:p w:rsidR="009D0FEE" w:rsidRDefault="009D0FEE" w:rsidP="00800963">
      <w:pPr>
        <w:pStyle w:val="BodyTextL50"/>
      </w:pPr>
      <w:r>
        <w:t>IPv6-адрес состоит из 8 хекстетов и обычно записывается или отображается в шестнадцатеричном представлении.</w:t>
      </w:r>
    </w:p>
    <w:p w:rsidR="009D0FEE" w:rsidRPr="002E0B23" w:rsidRDefault="009D0FEE" w:rsidP="006A4339">
      <w:pPr>
        <w:pStyle w:val="Bulletlevel1"/>
        <w:numPr>
          <w:ilvl w:val="0"/>
          <w:numId w:val="0"/>
        </w:numPr>
        <w:ind w:left="720" w:firstLine="720"/>
        <w:rPr>
          <w:b/>
          <w:lang w:val="en-US"/>
        </w:rPr>
      </w:pPr>
      <w:r w:rsidRPr="002E0B23">
        <w:rPr>
          <w:b/>
          <w:lang w:val="en-US"/>
        </w:rPr>
        <w:t>FFFF:FFFF:FFFF:FFFF:FFFF:FFFF:FFFF:FFFF</w:t>
      </w:r>
    </w:p>
    <w:p w:rsidR="009D0FEE" w:rsidRDefault="009D0FEE" w:rsidP="00800963">
      <w:pPr>
        <w:pStyle w:val="BodyTextL50"/>
      </w:pPr>
      <w:r>
        <w:t>В IPv4-адресе каждый отдельный октет состоит из 8 двоичных символов (битов). Четыре октета равны одному 32-битному IPv4-адресу.</w:t>
      </w:r>
    </w:p>
    <w:p w:rsidR="009D0FEE" w:rsidRPr="006A4339" w:rsidRDefault="009D0FEE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>
        <w:rPr>
          <w:b/>
        </w:rPr>
        <w:t>11111111 = 255</w:t>
      </w:r>
    </w:p>
    <w:p w:rsidR="009D0FEE" w:rsidRDefault="009D0FEE" w:rsidP="006A4339">
      <w:pPr>
        <w:pStyle w:val="Bulletlevel1"/>
        <w:numPr>
          <w:ilvl w:val="0"/>
          <w:numId w:val="0"/>
        </w:numPr>
        <w:ind w:left="720" w:firstLine="720"/>
      </w:pPr>
      <w:r>
        <w:rPr>
          <w:b/>
        </w:rPr>
        <w:t>11111111.11111111.11111111.11111111 = 255.255.255.255</w:t>
      </w:r>
    </w:p>
    <w:p w:rsidR="009D0FEE" w:rsidRDefault="009D0FEE" w:rsidP="00800963">
      <w:pPr>
        <w:pStyle w:val="BodyTextL50"/>
      </w:pPr>
      <w:r>
        <w:t>В IPv6-адресе длина каждого отдельного хекстета составляет 16 бит. Восемь хекстетов равны одному 128-битному IPv6-адресу.</w:t>
      </w:r>
    </w:p>
    <w:p w:rsidR="009D0FEE" w:rsidRPr="006A4339" w:rsidRDefault="009D0FEE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>
        <w:rPr>
          <w:b/>
        </w:rPr>
        <w:t>1111111111111111 = FFFF</w:t>
      </w:r>
    </w:p>
    <w:p w:rsidR="009D0FEE" w:rsidRPr="006A4339" w:rsidRDefault="009D0FEE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>
        <w:rPr>
          <w:b/>
        </w:rPr>
        <w:t>1111111111111111.1111111111111111.1111111111111111.1111111111111111. 1111111111111111.1111111111111111.1111111111111111.1111111111111111 = FFFF:FFFF:FFFF:FFFF:FFFF:FFFF:FFFF:FFFF</w:t>
      </w:r>
    </w:p>
    <w:p w:rsidR="009D0FEE" w:rsidRDefault="009D0FEE" w:rsidP="00800963">
      <w:pPr>
        <w:pStyle w:val="BodyTextL50"/>
      </w:pPr>
      <w:r>
        <w:t>Если читать IPv6-адрес слева направо, то первый (крайний слева) гекстет обозначает тип IPv6-адреса. Например, если в крайнем левом хекстете IPv6-адреса указаны одни нули, то это, скорее всего, адрес логического интерфейса (loopback).</w:t>
      </w:r>
    </w:p>
    <w:p w:rsidR="009D0FEE" w:rsidRDefault="009D0FEE" w:rsidP="007911A1">
      <w:pPr>
        <w:pStyle w:val="Bulletlevel1"/>
        <w:numPr>
          <w:ilvl w:val="0"/>
          <w:numId w:val="0"/>
        </w:numPr>
        <w:ind w:left="1440"/>
      </w:pPr>
      <w:r>
        <w:rPr>
          <w:b/>
        </w:rPr>
        <w:t>0000</w:t>
      </w:r>
      <w:r>
        <w:t>:0000:0000:0000:0000:0000:0000:0001 = адрес логического интерфейса</w:t>
      </w:r>
    </w:p>
    <w:p w:rsidR="009D0FEE" w:rsidRDefault="009D0FEE" w:rsidP="007911A1">
      <w:pPr>
        <w:pStyle w:val="Bulletlevel1"/>
        <w:numPr>
          <w:ilvl w:val="0"/>
          <w:numId w:val="0"/>
        </w:numPr>
        <w:ind w:left="1440"/>
      </w:pPr>
      <w:r>
        <w:t>::1 = сокращённый адрес логического интерфейса</w:t>
      </w:r>
    </w:p>
    <w:p w:rsidR="009D0FEE" w:rsidRDefault="009D0FEE" w:rsidP="0009064E">
      <w:pPr>
        <w:pStyle w:val="Bulletlevel1"/>
        <w:keepNext/>
        <w:numPr>
          <w:ilvl w:val="0"/>
          <w:numId w:val="0"/>
        </w:numPr>
        <w:ind w:left="720"/>
      </w:pPr>
      <w:r>
        <w:t>Другой пример: если первый хекстет IPv6-адреса выглядит как FE80, мы имеем дело с локальным адресом канала.</w:t>
      </w:r>
    </w:p>
    <w:p w:rsidR="009D0FEE" w:rsidRDefault="009D0FEE" w:rsidP="005426C9">
      <w:pPr>
        <w:pStyle w:val="Bulletlevel1"/>
        <w:numPr>
          <w:ilvl w:val="0"/>
          <w:numId w:val="0"/>
        </w:numPr>
        <w:ind w:left="1440"/>
      </w:pPr>
      <w:r>
        <w:rPr>
          <w:b/>
        </w:rPr>
        <w:t>FE80</w:t>
      </w:r>
      <w:r>
        <w:t>:0000:0000:0000:C5B7:CB51:3C00:D6CE = локальный адрес канала</w:t>
      </w:r>
    </w:p>
    <w:p w:rsidR="009D0FEE" w:rsidRDefault="009D0FEE" w:rsidP="00800963">
      <w:pPr>
        <w:pStyle w:val="Bulletlevel1"/>
        <w:numPr>
          <w:ilvl w:val="0"/>
          <w:numId w:val="0"/>
        </w:numPr>
        <w:ind w:left="1440"/>
      </w:pPr>
      <w:r>
        <w:rPr>
          <w:b/>
        </w:rPr>
        <w:t>FE80</w:t>
      </w:r>
      <w:r>
        <w:t>::C5B7:CB51:3C00:D6CE = сокращённый локальный адрес канала</w:t>
      </w:r>
    </w:p>
    <w:p w:rsidR="009D0FEE" w:rsidRDefault="009D0FEE" w:rsidP="00800963">
      <w:pPr>
        <w:pStyle w:val="Bulletlevel1"/>
        <w:numPr>
          <w:ilvl w:val="0"/>
          <w:numId w:val="0"/>
        </w:numPr>
        <w:ind w:left="720"/>
      </w:pPr>
      <w:r>
        <w:t>Изучите приведённую ниже таблицу. Она поможет вам в определении различных типов IPv6-адресов по символам в первом хекстете.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2403"/>
        <w:gridCol w:w="6002"/>
      </w:tblGrid>
      <w:tr w:rsidR="009D0FEE" w:rsidRPr="007A35FF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DBE5F1"/>
            <w:vAlign w:val="bottom"/>
          </w:tcPr>
          <w:p w:rsidR="009D0FEE" w:rsidRPr="007A35FF" w:rsidRDefault="009D0FEE" w:rsidP="00767B16">
            <w:pPr>
              <w:pStyle w:val="TableHeading"/>
            </w:pPr>
            <w:r w:rsidRPr="007A35FF">
              <w:t>Первый (крайний слева) гекстет</w:t>
            </w:r>
          </w:p>
        </w:tc>
        <w:tc>
          <w:tcPr>
            <w:tcW w:w="6002" w:type="dxa"/>
            <w:shd w:val="clear" w:color="auto" w:fill="DBE5F1"/>
            <w:vAlign w:val="bottom"/>
          </w:tcPr>
          <w:p w:rsidR="009D0FEE" w:rsidRPr="007A35FF" w:rsidRDefault="009D0FEE" w:rsidP="00800963">
            <w:pPr>
              <w:pStyle w:val="TableHeading"/>
            </w:pPr>
            <w:r w:rsidRPr="007A35FF">
              <w:t>Тип IPv6-адреса</w:t>
            </w:r>
          </w:p>
        </w:tc>
      </w:tr>
      <w:tr w:rsidR="009D0FEE" w:rsidRPr="007A35FF" w:rsidTr="00800963">
        <w:trPr>
          <w:cantSplit/>
          <w:trHeight w:val="385"/>
          <w:jc w:val="center"/>
        </w:trPr>
        <w:tc>
          <w:tcPr>
            <w:tcW w:w="2403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0000—00FF</w:t>
            </w:r>
          </w:p>
        </w:tc>
        <w:tc>
          <w:tcPr>
            <w:tcW w:w="6002" w:type="dxa"/>
            <w:vAlign w:val="bottom"/>
          </w:tcPr>
          <w:p w:rsidR="009D0FEE" w:rsidRPr="007A35FF" w:rsidRDefault="009D0FEE" w:rsidP="004C3D0A">
            <w:pPr>
              <w:pStyle w:val="TableText"/>
            </w:pPr>
            <w:r w:rsidRPr="007A35FF">
              <w:t>Адрес логического интерфейса, любой адрес, не указанный адрес или IPv4-совместимый адрес</w:t>
            </w:r>
          </w:p>
        </w:tc>
      </w:tr>
      <w:tr w:rsidR="009D0FEE" w:rsidRPr="007A35FF" w:rsidTr="00800963">
        <w:trPr>
          <w:cantSplit/>
          <w:trHeight w:val="663"/>
          <w:jc w:val="center"/>
        </w:trPr>
        <w:tc>
          <w:tcPr>
            <w:tcW w:w="2403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2000—3FFF</w:t>
            </w:r>
          </w:p>
        </w:tc>
        <w:tc>
          <w:tcPr>
            <w:tcW w:w="6002" w:type="dxa"/>
            <w:vAlign w:val="bottom"/>
          </w:tcPr>
          <w:p w:rsidR="009D0FEE" w:rsidRPr="007A35FF" w:rsidRDefault="009D0FEE" w:rsidP="007654FF">
            <w:pPr>
              <w:pStyle w:val="TableText"/>
            </w:pPr>
            <w:r w:rsidRPr="007A35FF">
              <w:t>Глобальный адрес одноадресной передачи (маршрутизируемый адрес в диапазоне адресов, которые в настоящий момент распределяются Администрацией адресного пространства Интернет [IANA])</w:t>
            </w:r>
          </w:p>
        </w:tc>
      </w:tr>
      <w:tr w:rsidR="009D0FEE" w:rsidRPr="007A35FF" w:rsidTr="00800963">
        <w:trPr>
          <w:cantSplit/>
          <w:trHeight w:val="402"/>
          <w:jc w:val="center"/>
        </w:trPr>
        <w:tc>
          <w:tcPr>
            <w:tcW w:w="2403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FE80—FEBF</w:t>
            </w:r>
          </w:p>
        </w:tc>
        <w:tc>
          <w:tcPr>
            <w:tcW w:w="6002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Локальный адрес канала (адрес одноадресной передачи, идентифицирующий главный компьютер в локальной сети)</w:t>
            </w:r>
          </w:p>
        </w:tc>
      </w:tr>
      <w:tr w:rsidR="009D0FEE" w:rsidRPr="007A35FF" w:rsidTr="00800963">
        <w:trPr>
          <w:cantSplit/>
          <w:trHeight w:val="402"/>
          <w:jc w:val="center"/>
        </w:trPr>
        <w:tc>
          <w:tcPr>
            <w:tcW w:w="2403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FC00—FCFF</w:t>
            </w:r>
          </w:p>
        </w:tc>
        <w:tc>
          <w:tcPr>
            <w:tcW w:w="6002" w:type="dxa"/>
            <w:vAlign w:val="bottom"/>
          </w:tcPr>
          <w:p w:rsidR="009D0FEE" w:rsidRPr="007A35FF" w:rsidRDefault="009D0FEE" w:rsidP="00767B16">
            <w:pPr>
              <w:pStyle w:val="TableText"/>
            </w:pPr>
            <w:r w:rsidRPr="007A35FF">
              <w:t>Уникальный локальный адрес (адрес одноадресной передачи, который может быть назначен узлу для его идентификации как части определённой подсети в локальной сети)</w:t>
            </w:r>
          </w:p>
        </w:tc>
      </w:tr>
      <w:tr w:rsidR="009D0FEE" w:rsidRPr="007A35FF" w:rsidTr="00800963">
        <w:trPr>
          <w:cantSplit/>
          <w:trHeight w:val="385"/>
          <w:jc w:val="center"/>
        </w:trPr>
        <w:tc>
          <w:tcPr>
            <w:tcW w:w="2403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FF00—FFFF</w:t>
            </w:r>
          </w:p>
        </w:tc>
        <w:tc>
          <w:tcPr>
            <w:tcW w:w="6002" w:type="dxa"/>
            <w:vAlign w:val="bottom"/>
          </w:tcPr>
          <w:p w:rsidR="009D0FEE" w:rsidRPr="007A35FF" w:rsidRDefault="009D0FEE" w:rsidP="00800963">
            <w:pPr>
              <w:pStyle w:val="TableText"/>
            </w:pPr>
            <w:r w:rsidRPr="007A35FF">
              <w:t>Многоадресная рассылка</w:t>
            </w:r>
          </w:p>
        </w:tc>
      </w:tr>
    </w:tbl>
    <w:p w:rsidR="009D0FEE" w:rsidRDefault="009D0FEE" w:rsidP="00800963">
      <w:pPr>
        <w:pStyle w:val="BodyTextL50"/>
      </w:pPr>
      <w:r>
        <w:t>Существуют и другие типы IPv6-адресов, которые ещё не нашли широкого применения, уже устарели либо более не поддерживаются. Например,</w:t>
      </w:r>
      <w:r>
        <w:rPr>
          <w:b/>
        </w:rPr>
        <w:t>адреса anycast</w:t>
      </w:r>
      <w:r>
        <w:t xml:space="preserve">— это новый тип IPv6-адресов, которые могут использоваться маршрутизаторами для распределения нагрузки и поиска альтернативных путей, если маршрутизатор становится недоступным. На адреса anycast должны реагировать только маршрутизаторы. В свою очередь, </w:t>
      </w:r>
      <w:r>
        <w:rPr>
          <w:b/>
        </w:rPr>
        <w:t xml:space="preserve">локальные адреса организаций </w:t>
      </w:r>
      <w:r>
        <w:t>теряют свою актуальность и постепенно вытесняются уникальными локальными адресами. Локальные адреса организаций обозначались символами FEC0 в первом гекстете.</w:t>
      </w:r>
    </w:p>
    <w:p w:rsidR="009D0FEE" w:rsidRDefault="009D0FEE" w:rsidP="00800963">
      <w:pPr>
        <w:pStyle w:val="BodyTextL50"/>
      </w:pPr>
      <w:r>
        <w:t>В IPv6-сетях не используются адреса сетей (каналов) и широковещательные адреса, которые применяются в IPv4-сетях.</w:t>
      </w:r>
    </w:p>
    <w:p w:rsidR="009D0FEE" w:rsidRDefault="009D0FEE" w:rsidP="00787CC1">
      <w:pPr>
        <w:pStyle w:val="StepHead"/>
      </w:pPr>
      <w:r>
        <w:t>Определите тип IPv6-адреса.</w:t>
      </w:r>
    </w:p>
    <w:p w:rsidR="009D0FEE" w:rsidRDefault="009D0FEE" w:rsidP="005C4B40">
      <w:pPr>
        <w:pStyle w:val="BodyTextL25"/>
      </w:pPr>
      <w:r>
        <w:t>Сопоставьте IPv6-адреса с соответствующими типами. Обратите внимание на то, что адреса свёрнуты, а сетевой префикс в виде наклонной черты не отображается. Некоторые варианты ответов необходимо использовать несколько раз.</w:t>
      </w:r>
    </w:p>
    <w:tbl>
      <w:tblPr>
        <w:tblW w:w="0" w:type="auto"/>
        <w:jc w:val="center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15"/>
        <w:gridCol w:w="1418"/>
        <w:gridCol w:w="425"/>
        <w:gridCol w:w="3923"/>
      </w:tblGrid>
      <w:tr w:rsidR="009D0FEE" w:rsidRPr="007A35FF" w:rsidTr="0009064E">
        <w:trPr>
          <w:jc w:val="center"/>
        </w:trPr>
        <w:tc>
          <w:tcPr>
            <w:tcW w:w="3715" w:type="dxa"/>
            <w:shd w:val="clear" w:color="auto" w:fill="DBE5F1"/>
          </w:tcPr>
          <w:p w:rsidR="009D0FEE" w:rsidRPr="007A35FF" w:rsidRDefault="009D0FEE" w:rsidP="00BD6403">
            <w:pPr>
              <w:pStyle w:val="TableHeading"/>
            </w:pPr>
            <w:r w:rsidRPr="007A35FF">
              <w:t>IPv6-адрес</w:t>
            </w:r>
          </w:p>
        </w:tc>
        <w:tc>
          <w:tcPr>
            <w:tcW w:w="1418" w:type="dxa"/>
            <w:shd w:val="clear" w:color="auto" w:fill="DBE5F1"/>
          </w:tcPr>
          <w:p w:rsidR="009D0FEE" w:rsidRPr="007A35FF" w:rsidRDefault="009D0FEE" w:rsidP="00BD6403">
            <w:pPr>
              <w:pStyle w:val="TableHeading"/>
            </w:pPr>
            <w:r w:rsidRPr="007A35FF">
              <w:t>Ответ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Heading"/>
              <w:jc w:val="lef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Heading"/>
            </w:pPr>
            <w:r w:rsidRPr="007A35FF">
              <w:t>Варианты ответов</w:t>
            </w: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2001:0DB8:1:ACAD::FE55:6789:B210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1.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  <w:r w:rsidRPr="007A35FF">
              <w:t>a. Адрес обратной связи</w:t>
            </w: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::1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2.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  <w:r w:rsidRPr="007A35FF">
              <w:t>b. Глобальный адрес одноадресной передачи</w:t>
            </w: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FC00:22:A:2::CD4:23E4:76FA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3.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  <w:r w:rsidRPr="007A35FF">
              <w:t>c. Локальный адрес канала</w:t>
            </w: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2033:DB8:1:1:22:A33D:259A:21FE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4.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  <w:r w:rsidRPr="007A35FF">
              <w:t>d. Уникальный локальный адрес</w:t>
            </w: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FE80::3201:CC01:65B1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5.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  <w:r w:rsidRPr="007A35FF">
              <w:t>e. Многоадресная рассылка</w:t>
            </w: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FF00::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6.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FF00::DB7:4322:A231:67C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7.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</w:p>
        </w:tc>
      </w:tr>
      <w:tr w:rsidR="009D0FEE" w:rsidRPr="007A35FF" w:rsidTr="0009064E">
        <w:trPr>
          <w:jc w:val="center"/>
        </w:trPr>
        <w:tc>
          <w:tcPr>
            <w:tcW w:w="3715" w:type="dxa"/>
          </w:tcPr>
          <w:p w:rsidR="009D0FEE" w:rsidRPr="007A35FF" w:rsidRDefault="009D0FEE" w:rsidP="00BD6403">
            <w:pPr>
              <w:pStyle w:val="TableText"/>
            </w:pPr>
            <w:r w:rsidRPr="007A35FF">
              <w:t>FF02::2</w:t>
            </w:r>
          </w:p>
        </w:tc>
        <w:tc>
          <w:tcPr>
            <w:tcW w:w="1418" w:type="dxa"/>
          </w:tcPr>
          <w:p w:rsidR="009D0FEE" w:rsidRPr="007A35FF" w:rsidRDefault="009D0FEE" w:rsidP="00BD6403">
            <w:pPr>
              <w:pStyle w:val="TableText"/>
              <w:jc w:val="center"/>
            </w:pPr>
            <w:r w:rsidRPr="007A35FF">
              <w:t>8.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9D0FEE" w:rsidRPr="007A35FF" w:rsidRDefault="009D0FEE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9D0FEE" w:rsidRPr="007A35FF" w:rsidRDefault="009D0FEE" w:rsidP="00BD6403">
            <w:pPr>
              <w:pStyle w:val="TableText"/>
            </w:pPr>
          </w:p>
        </w:tc>
      </w:tr>
    </w:tbl>
    <w:p w:rsidR="009D0FEE" w:rsidRDefault="009D0FEE" w:rsidP="00D15DDD">
      <w:pPr>
        <w:pStyle w:val="BodyTextL50"/>
        <w:rPr>
          <w:rStyle w:val="AnswerGray"/>
        </w:rPr>
      </w:pPr>
    </w:p>
    <w:p w:rsidR="009D0FEE" w:rsidRPr="00D15DDD" w:rsidRDefault="009D0FEE" w:rsidP="00D15DDD">
      <w:pPr>
        <w:pStyle w:val="PartHead"/>
      </w:pPr>
      <w:r>
        <w:t xml:space="preserve"> Изучение сетевого интерфейса и IPv6-адреса узла</w:t>
      </w:r>
    </w:p>
    <w:p w:rsidR="009D0FEE" w:rsidRDefault="009D0FEE" w:rsidP="00F25ABB">
      <w:pPr>
        <w:pStyle w:val="BodyTextL25"/>
      </w:pPr>
      <w:r>
        <w:t>В части 2 вы проверите настройки IPv6-сети на компьютере и определите свой IPv6-адрес сетевого интерфейса.</w:t>
      </w:r>
    </w:p>
    <w:p w:rsidR="009D0FEE" w:rsidRPr="00C07FD9" w:rsidRDefault="009D0FEE" w:rsidP="00F448DB">
      <w:pPr>
        <w:pStyle w:val="StepHead"/>
        <w:numPr>
          <w:ilvl w:val="0"/>
          <w:numId w:val="13"/>
        </w:numPr>
        <w:ind w:left="936" w:hanging="936"/>
      </w:pPr>
      <w:r>
        <w:t>Проверьте настройки сетевого IPv6-адреса на компьютере (</w:t>
      </w:r>
      <w:r w:rsidRPr="00365E99">
        <w:rPr>
          <w:b w:val="0"/>
          <w:i/>
        </w:rPr>
        <w:t xml:space="preserve">при наличии запрета , установленного системным администратором, для доступа к установке параметров настройки </w:t>
      </w:r>
      <w:r w:rsidRPr="00365E99">
        <w:rPr>
          <w:b w:val="0"/>
          <w:i/>
          <w:lang w:val="en-US"/>
        </w:rPr>
        <w:t>T</w:t>
      </w:r>
      <w:r w:rsidRPr="00365E99">
        <w:rPr>
          <w:b w:val="0"/>
          <w:i/>
        </w:rPr>
        <w:t xml:space="preserve">CP/IP  сетевого подключения </w:t>
      </w:r>
      <w:r>
        <w:rPr>
          <w:b w:val="0"/>
          <w:i/>
        </w:rPr>
        <w:t xml:space="preserve">пункты </w:t>
      </w:r>
      <w:r>
        <w:rPr>
          <w:b w:val="0"/>
          <w:i/>
          <w:lang w:val="en-US"/>
        </w:rPr>
        <w:t>e</w:t>
      </w:r>
      <w:r w:rsidRPr="00297235">
        <w:rPr>
          <w:b w:val="0"/>
          <w:i/>
        </w:rPr>
        <w:t xml:space="preserve"> –</w:t>
      </w:r>
      <w:r>
        <w:rPr>
          <w:b w:val="0"/>
          <w:i/>
          <w:lang w:val="en-US"/>
        </w:rPr>
        <w:t>f</w:t>
      </w:r>
      <w:r w:rsidRPr="00297235">
        <w:rPr>
          <w:b w:val="0"/>
          <w:i/>
        </w:rPr>
        <w:t xml:space="preserve"> </w:t>
      </w:r>
      <w:bookmarkStart w:id="0" w:name="_GoBack"/>
      <w:bookmarkEnd w:id="0"/>
      <w:r w:rsidRPr="00365E99">
        <w:rPr>
          <w:b w:val="0"/>
          <w:i/>
        </w:rPr>
        <w:t xml:space="preserve"> можно пропустить</w:t>
      </w:r>
      <w:r>
        <w:t>).</w:t>
      </w:r>
    </w:p>
    <w:p w:rsidR="009D0FEE" w:rsidRDefault="009D0FEE" w:rsidP="003D1879">
      <w:pPr>
        <w:pStyle w:val="SubStepAlpha"/>
      </w:pPr>
      <w:r>
        <w:t>Убедитесь в том, что протокол IPv6 установлен и активирован на ПК-A (проверьте параметры подключения по локальной сети).</w:t>
      </w:r>
    </w:p>
    <w:p w:rsidR="009D0FEE" w:rsidRDefault="009D0FEE" w:rsidP="00520FB1">
      <w:pPr>
        <w:pStyle w:val="SubStepAlpha"/>
      </w:pPr>
      <w:r>
        <w:t xml:space="preserve">В системе Windows нажмите кнопку </w:t>
      </w:r>
      <w:r>
        <w:rPr>
          <w:b/>
        </w:rPr>
        <w:t>Пуск</w:t>
      </w:r>
      <w:r>
        <w:t xml:space="preserve">, откройте </w:t>
      </w:r>
      <w:r>
        <w:rPr>
          <w:b/>
        </w:rPr>
        <w:t>Панель управления</w:t>
      </w:r>
      <w:r>
        <w:t>/</w:t>
      </w:r>
      <w:r w:rsidRPr="00520FB1">
        <w:rPr>
          <w:b/>
        </w:rPr>
        <w:t xml:space="preserve"> </w:t>
      </w:r>
      <w:r>
        <w:rPr>
          <w:b/>
        </w:rPr>
        <w:t>Центр управления сетями и общим доступом.</w:t>
      </w:r>
      <w:r>
        <w:t xml:space="preserve"> </w:t>
      </w:r>
    </w:p>
    <w:p w:rsidR="009D0FEE" w:rsidRPr="00761F60" w:rsidRDefault="009D0FEE" w:rsidP="003D1879">
      <w:pPr>
        <w:pStyle w:val="SubStepAlpha"/>
      </w:pPr>
      <w:r>
        <w:t xml:space="preserve">В левой части окна выберите </w:t>
      </w:r>
      <w:r>
        <w:rPr>
          <w:b/>
        </w:rPr>
        <w:t>Изменение параметров адаптера</w:t>
      </w:r>
      <w:r>
        <w:t xml:space="preserve">. Появятся значки, обозначающие установленные сетевые адаптеры. Нажмите правой кнопкой мыши на активный сетевой интерфейс (это может быть </w:t>
      </w:r>
      <w:r>
        <w:rPr>
          <w:b/>
        </w:rPr>
        <w:t>Подключение по локальной сети</w:t>
      </w:r>
      <w:r>
        <w:t xml:space="preserve"> или </w:t>
      </w:r>
      <w:r>
        <w:rPr>
          <w:b/>
        </w:rPr>
        <w:t>Подключение по беспроводной сети</w:t>
      </w:r>
      <w:r>
        <w:t xml:space="preserve">) и выберите </w:t>
      </w:r>
      <w:r>
        <w:rPr>
          <w:b/>
        </w:rPr>
        <w:t>Свойства</w:t>
      </w:r>
      <w:r>
        <w:t>.</w:t>
      </w:r>
    </w:p>
    <w:p w:rsidR="009D0FEE" w:rsidRDefault="009D0FEE" w:rsidP="003D1879">
      <w:pPr>
        <w:pStyle w:val="SubStepAlpha"/>
      </w:pPr>
      <w:r>
        <w:t>Откроется окно «Свойства подключения по локальной сети». Прокрутите список элементов и определите наличие IPv6 — это будет означать, что данный компонент установлен. Также проверьте, установлен ли флажок рядом с IPv6 — он означает, что протокол активен.</w:t>
      </w:r>
    </w:p>
    <w:p w:rsidR="009D0FEE" w:rsidRPr="003D1879" w:rsidRDefault="009D0FEE" w:rsidP="009B00CC">
      <w:pPr>
        <w:pStyle w:val="Visual"/>
      </w:pPr>
      <w:r>
        <w:rPr>
          <w:noProof/>
          <w:lang w:eastAsia="ru-RU"/>
        </w:rPr>
        <w:pict>
          <v:shape id="Picture 2" o:spid="_x0000_i1026" type="#_x0000_t75" alt="WirelessNetwork_properties2" style="width:242.25pt;height:303.75pt;visibility:visible">
            <v:imagedata r:id="rId8" o:title=""/>
          </v:shape>
        </w:pict>
      </w:r>
    </w:p>
    <w:p w:rsidR="009D0FEE" w:rsidRDefault="009D0FEE" w:rsidP="00CE060B">
      <w:pPr>
        <w:pStyle w:val="SubStepAlpha"/>
      </w:pPr>
      <w:r>
        <w:t xml:space="preserve">Выберите </w:t>
      </w:r>
      <w:r>
        <w:rPr>
          <w:b/>
        </w:rPr>
        <w:t>Протокол Интернета версии 6 (TCP/IPv6)</w:t>
      </w:r>
      <w:r>
        <w:t xml:space="preserve">и нажмите кнопку </w:t>
      </w:r>
      <w:r>
        <w:rPr>
          <w:b/>
        </w:rPr>
        <w:t>Свойства</w:t>
      </w:r>
      <w:r>
        <w:t>. Откроются свойства IPv6 для вашего сетевого интерфейса. Скорее всего, в окне свойств IPv6 будет выбран параметр</w:t>
      </w:r>
      <w:r>
        <w:rPr>
          <w:b/>
        </w:rPr>
        <w:t>Получить IPv6-адрес автоматически</w:t>
      </w:r>
      <w:r>
        <w:t>. Это не означает, что IPv6 зависит от протокола динамической конфигурации сетевого узла (DHCP). Вместо DHCP IPv6 обращается к локальному маршрутизатору для получения данных IPv6-сети, а затем автоматически настраивает собственные IPv6-адреса. Для настройки IPv6 вручную необходимо указать IPv6-адрес, длину префикса подсети и шлюз по умолчанию.</w:t>
      </w:r>
    </w:p>
    <w:p w:rsidR="009D0FEE" w:rsidRDefault="009D0FEE" w:rsidP="00800963">
      <w:pPr>
        <w:pStyle w:val="BodyTextL50"/>
      </w:pPr>
      <w:r>
        <w:rPr>
          <w:b/>
        </w:rPr>
        <w:t>Примечание</w:t>
      </w:r>
      <w:r>
        <w:t>. Для получения данных IPv6 (в частности, информации из DNS) локальный маршрутизатор может направлять запросы с узлов на сервер DHCPv6 сети.</w:t>
      </w:r>
    </w:p>
    <w:p w:rsidR="009D0FEE" w:rsidRDefault="009D0FEE" w:rsidP="009F5709">
      <w:pPr>
        <w:pStyle w:val="Visual"/>
      </w:pPr>
      <w:r>
        <w:rPr>
          <w:noProof/>
          <w:lang w:eastAsia="ru-RU"/>
        </w:rPr>
        <w:pict>
          <v:shape id="Picture 3" o:spid="_x0000_i1027" type="#_x0000_t75" alt="WirelessNetwork_properties3" style="width:301.5pt;height:250.5pt;visibility:visible">
            <v:imagedata r:id="rId9" o:title=""/>
          </v:shape>
        </w:pict>
      </w:r>
    </w:p>
    <w:p w:rsidR="009D0FEE" w:rsidRDefault="009D0FEE" w:rsidP="00CE060B">
      <w:pPr>
        <w:pStyle w:val="SubStepAlpha"/>
      </w:pPr>
      <w:r>
        <w:t>Убедившись в том, что компонент поддержки IPv6 на вашем компьютере установлен и активен, проверьте IPv6-адрес</w:t>
      </w:r>
    </w:p>
    <w:p w:rsidR="009D0FEE" w:rsidRDefault="009D0FEE" w:rsidP="00E13E98">
      <w:pPr>
        <w:pStyle w:val="SubStepAlpha"/>
      </w:pPr>
      <w:r>
        <w:t xml:space="preserve">В окне командной строки Windows  введите команду </w:t>
      </w:r>
      <w:r>
        <w:rPr>
          <w:b/>
        </w:rPr>
        <w:t>ipconfig /all</w:t>
      </w:r>
      <w:r>
        <w:t>и нажмите клавишу ВВОД. Результаты выполнения команды могут выглядеть следующим образом:</w:t>
      </w:r>
    </w:p>
    <w:p w:rsidR="009D0FEE" w:rsidRPr="003F39BE" w:rsidRDefault="009D0FEE" w:rsidP="00055605">
      <w:pPr>
        <w:pStyle w:val="CMD"/>
      </w:pPr>
      <w:r w:rsidRPr="00055605">
        <w:rPr>
          <w:lang w:val="en-US"/>
        </w:rPr>
        <w:t>C</w:t>
      </w:r>
      <w:r w:rsidRPr="003F39BE">
        <w:t>:\</w:t>
      </w:r>
      <w:r w:rsidRPr="00055605">
        <w:rPr>
          <w:lang w:val="en-US"/>
        </w:rPr>
        <w:t>Users</w:t>
      </w:r>
      <w:r w:rsidRPr="003F39BE">
        <w:t>\</w:t>
      </w:r>
      <w:r w:rsidRPr="00055605">
        <w:rPr>
          <w:lang w:val="en-US"/>
        </w:rPr>
        <w:t>user</w:t>
      </w:r>
      <w:r w:rsidRPr="003F39BE">
        <w:t>&gt;</w:t>
      </w:r>
      <w:r w:rsidRPr="00055605">
        <w:rPr>
          <w:b/>
          <w:lang w:val="en-US"/>
        </w:rPr>
        <w:t>ipconfig</w:t>
      </w:r>
      <w:r w:rsidRPr="003F39BE">
        <w:rPr>
          <w:b/>
        </w:rPr>
        <w:t xml:space="preserve"> /</w:t>
      </w:r>
      <w:r w:rsidRPr="00055605">
        <w:rPr>
          <w:b/>
          <w:lang w:val="en-US"/>
        </w:rPr>
        <w:t>all</w:t>
      </w:r>
    </w:p>
    <w:p w:rsidR="009D0FEE" w:rsidRPr="003F39BE" w:rsidRDefault="009D0FEE" w:rsidP="00055605">
      <w:pPr>
        <w:pStyle w:val="CMDOutput"/>
      </w:pPr>
    </w:p>
    <w:p w:rsidR="009D0FEE" w:rsidRPr="003F39BE" w:rsidRDefault="009D0FEE" w:rsidP="00055605">
      <w:pPr>
        <w:pStyle w:val="CMDOutput"/>
      </w:pPr>
      <w:r w:rsidRPr="00055605">
        <w:rPr>
          <w:lang w:val="en-US"/>
        </w:rPr>
        <w:t>Windows</w:t>
      </w:r>
      <w:r w:rsidRPr="003F39BE">
        <w:t xml:space="preserve"> </w:t>
      </w:r>
      <w:r w:rsidRPr="00055605">
        <w:rPr>
          <w:lang w:val="en-US"/>
        </w:rPr>
        <w:t>IP</w:t>
      </w:r>
      <w:r w:rsidRPr="003F39BE">
        <w:t xml:space="preserve"> </w:t>
      </w:r>
      <w:r w:rsidRPr="00055605">
        <w:rPr>
          <w:lang w:val="en-US"/>
        </w:rPr>
        <w:t>Configuration</w:t>
      </w:r>
    </w:p>
    <w:p w:rsidR="009D0FEE" w:rsidRPr="003F39BE" w:rsidRDefault="009D0FEE" w:rsidP="00055605">
      <w:pPr>
        <w:pStyle w:val="CMDOutput"/>
      </w:pPr>
    </w:p>
    <w:p w:rsidR="009D0FEE" w:rsidRPr="003F39BE" w:rsidRDefault="009D0FEE" w:rsidP="00055605">
      <w:pPr>
        <w:pStyle w:val="CMDOutput"/>
      </w:pPr>
      <w:r w:rsidRPr="003F39BE">
        <w:t>&lt;</w:t>
      </w:r>
      <w:r w:rsidRPr="00055605">
        <w:rPr>
          <w:lang w:val="en-US"/>
        </w:rPr>
        <w:t>output</w:t>
      </w:r>
      <w:r w:rsidRPr="003F39BE">
        <w:t xml:space="preserve"> </w:t>
      </w:r>
      <w:r w:rsidRPr="00055605">
        <w:rPr>
          <w:lang w:val="en-US"/>
        </w:rPr>
        <w:t>omitted</w:t>
      </w:r>
      <w:r w:rsidRPr="003F39BE">
        <w:t>&gt;</w:t>
      </w:r>
    </w:p>
    <w:p w:rsidR="009D0FEE" w:rsidRPr="003F39BE" w:rsidRDefault="009D0FEE" w:rsidP="00055605">
      <w:pPr>
        <w:pStyle w:val="CMDOutput"/>
      </w:pPr>
    </w:p>
    <w:p w:rsidR="009D0FEE" w:rsidRPr="00DF0121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>Wireless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LAN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adapter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Wireless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Network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Connection</w:t>
      </w:r>
      <w:r w:rsidRPr="00DF0121">
        <w:rPr>
          <w:lang w:val="en-US"/>
        </w:rPr>
        <w:t>:</w:t>
      </w:r>
    </w:p>
    <w:p w:rsidR="009D0FEE" w:rsidRPr="00DF0121" w:rsidRDefault="009D0FEE" w:rsidP="00055605">
      <w:pPr>
        <w:pStyle w:val="CMDOutput"/>
        <w:rPr>
          <w:lang w:val="en-US"/>
        </w:rPr>
      </w:pPr>
    </w:p>
    <w:p w:rsidR="009D0FEE" w:rsidRPr="00055605" w:rsidRDefault="009D0FEE" w:rsidP="00055605">
      <w:pPr>
        <w:pStyle w:val="CMDOutput"/>
        <w:rPr>
          <w:lang w:val="en-US"/>
        </w:rPr>
      </w:pPr>
      <w:r w:rsidRPr="00DF0121">
        <w:rPr>
          <w:lang w:val="en-US"/>
        </w:rPr>
        <w:t xml:space="preserve">   </w:t>
      </w:r>
      <w:r w:rsidRPr="00055605">
        <w:rPr>
          <w:lang w:val="en-US"/>
        </w:rPr>
        <w:t>Connection-specific DNS Suffix  . :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Description . . . . . . . . . . . : Intel(R) Centrino(R) Advanced-N 6200 AGN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Physical Address. . . . . . . . . : 02-37-10-41-FB-48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DHCP Enabled. . . . . . . . . . . : Yes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>Autoconfiguration Enabled . . . . : Yes</w:t>
      </w:r>
    </w:p>
    <w:p w:rsidR="009D0FEE" w:rsidRPr="00055605" w:rsidRDefault="009D0FEE" w:rsidP="00055605">
      <w:pPr>
        <w:pStyle w:val="CMDOutput"/>
        <w:rPr>
          <w:b/>
          <w:lang w:val="en-US"/>
        </w:rPr>
      </w:pPr>
      <w:r w:rsidRPr="00055605">
        <w:rPr>
          <w:b/>
          <w:lang w:val="en-US"/>
        </w:rPr>
        <w:t>Link-local IPv6 Address . . . . . : fe80::8d4f:4f4d:3237:95e2%14(Preferred)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IPv4 Address. . . . . . . . . . . : 192.168.2.106(Preferred)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Subnet Mask . . . . . . . . . . . : 255.255.255.0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Lease Obtained. . . . . . . . . . : Sunday, January 06, 2013 9:47:36 AM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Lease Expires . . . . . . . . . . : Monday, January 07, 2013 9:47:38 AM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Default Gateway . . . . . . . . . : 192.168.2.1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DHCP Server . . . . . . . . . . . : 192.168.2.1</w:t>
      </w:r>
    </w:p>
    <w:p w:rsidR="009D0FEE" w:rsidRPr="00055605" w:rsidRDefault="009D0FEE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DHCPv6 IAID . . . . . . . . . . . : 335554320</w:t>
      </w:r>
    </w:p>
    <w:p w:rsidR="009D0FEE" w:rsidRPr="00DC112D" w:rsidRDefault="009D0FEE" w:rsidP="00055605">
      <w:pPr>
        <w:pStyle w:val="CMDOutput"/>
        <w:rPr>
          <w:lang w:val="en-US"/>
        </w:rPr>
      </w:pPr>
      <w:r w:rsidRPr="00DC112D">
        <w:rPr>
          <w:lang w:val="en-US"/>
        </w:rPr>
        <w:t>DHCPv6 Client DUID. . . . . . . . : 00-01-00-01-14-57-84-B1-1C-C1-DE-91-C3-5D</w:t>
      </w:r>
    </w:p>
    <w:p w:rsidR="009D0FEE" w:rsidRPr="00DC112D" w:rsidRDefault="009D0FEE" w:rsidP="00055605">
      <w:pPr>
        <w:pStyle w:val="CMDOutput"/>
        <w:rPr>
          <w:lang w:val="en-US"/>
        </w:rPr>
      </w:pPr>
    </w:p>
    <w:p w:rsidR="009D0FEE" w:rsidRDefault="009D0FEE" w:rsidP="00055605">
      <w:pPr>
        <w:pStyle w:val="CMDOutput"/>
      </w:pPr>
      <w:r>
        <w:t>DNS Servers . . . . . . . . . . . : 192.168.1.1</w:t>
      </w:r>
    </w:p>
    <w:p w:rsidR="009D0FEE" w:rsidRDefault="009D0FEE" w:rsidP="00055605">
      <w:pPr>
        <w:pStyle w:val="CMDOutput"/>
      </w:pPr>
      <w:r>
        <w:t xml:space="preserve">                                       8.8.4.4</w:t>
      </w:r>
    </w:p>
    <w:p w:rsidR="009D0FEE" w:rsidRDefault="009D0FEE" w:rsidP="00055605">
      <w:pPr>
        <w:pStyle w:val="CMDOutput"/>
      </w:pPr>
      <w:r>
        <w:t>&lt;outputomitted&gt;</w:t>
      </w:r>
    </w:p>
    <w:p w:rsidR="009D0FEE" w:rsidRDefault="009D0FEE" w:rsidP="00CE060B">
      <w:pPr>
        <w:pStyle w:val="SubStepAlpha"/>
      </w:pPr>
      <w:r>
        <w:t>Как видно из выходных данных, клиенту ПК присвоен локальный IPv6-адрес канала с произвольно генерируемым идентификатором интерфейса. Что можно сказать в данном случае о глобальном IPv6-адресе одноадресной передачи, уникальном локальном IPv6-адресе или IPv6-адресе шлюза?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9D0FEE" w:rsidRDefault="009D0FEE" w:rsidP="00CE060B">
      <w:pPr>
        <w:pStyle w:val="SubStepAlpha"/>
      </w:pPr>
      <w:r>
        <w:t xml:space="preserve">Какой тип IPv6-адреса вы получили при использовании команды </w:t>
      </w:r>
      <w:r>
        <w:rPr>
          <w:b/>
        </w:rPr>
        <w:t>ipconfig /all</w:t>
      </w:r>
      <w:r>
        <w:t>?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9D0FEE" w:rsidRDefault="009D0FEE" w:rsidP="00CA73D5">
      <w:pPr>
        <w:pStyle w:val="PartHead"/>
      </w:pPr>
      <w:r>
        <w:t>Отработка сворачивания IPv6-адресов</w:t>
      </w:r>
    </w:p>
    <w:p w:rsidR="009D0FEE" w:rsidRPr="00C9493F" w:rsidRDefault="009D0FEE" w:rsidP="00C9493F">
      <w:pPr>
        <w:pStyle w:val="BodyTextL25"/>
      </w:pPr>
      <w:r>
        <w:t>В части 3 вам предстоит изучить и проанализировать правила сокращения IPv6-адресов, позволяющие правильно сворачивать и разворачивать IPv6-адреса.</w:t>
      </w:r>
    </w:p>
    <w:p w:rsidR="009D0FEE" w:rsidRDefault="009D0FEE" w:rsidP="009C456F">
      <w:pPr>
        <w:pStyle w:val="StepHead"/>
        <w:numPr>
          <w:ilvl w:val="0"/>
          <w:numId w:val="14"/>
        </w:numPr>
        <w:ind w:left="936" w:hanging="936"/>
      </w:pPr>
      <w:r>
        <w:t>Изучите и проанализируйте правила сокращения IPv6-адресов.</w:t>
      </w:r>
    </w:p>
    <w:p w:rsidR="009D0FEE" w:rsidRDefault="009D0FEE" w:rsidP="00800963">
      <w:pPr>
        <w:pStyle w:val="BodyTextL25"/>
      </w:pPr>
      <w:r>
        <w:rPr>
          <w:b/>
        </w:rPr>
        <w:t>Правило 1</w:t>
      </w:r>
      <w:r>
        <w:t>. В IPv6-адресе хекстет, состоящий из четырёх нулей, можно сократить до одного нуля.</w:t>
      </w:r>
    </w:p>
    <w:p w:rsidR="009D0FEE" w:rsidRDefault="009D0FEE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>
        <w:rPr>
          <w:b/>
          <w:color w:val="000000"/>
        </w:rPr>
        <w:t>0000:0000</w:t>
      </w:r>
      <w:r>
        <w:t>:0EF0:BC00</w:t>
      </w:r>
    </w:p>
    <w:p w:rsidR="009D0FEE" w:rsidRPr="00A72722" w:rsidRDefault="009D0FEE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>
        <w:rPr>
          <w:b/>
          <w:color w:val="000000"/>
        </w:rPr>
        <w:t>0</w:t>
      </w:r>
      <w:r>
        <w:rPr>
          <w:color w:val="000000"/>
        </w:rPr>
        <w:t>:</w:t>
      </w:r>
      <w:r>
        <w:rPr>
          <w:b/>
          <w:color w:val="000000"/>
        </w:rPr>
        <w:t>0</w:t>
      </w:r>
      <w:r>
        <w:t>:0EF0:BC00 (четыре нуля сокращены до одного)</w:t>
      </w:r>
    </w:p>
    <w:p w:rsidR="009D0FEE" w:rsidRDefault="009D0FEE" w:rsidP="00800963">
      <w:pPr>
        <w:pStyle w:val="BodyTextL25"/>
      </w:pPr>
      <w:r>
        <w:rPr>
          <w:b/>
        </w:rPr>
        <w:t>Правило 2</w:t>
      </w:r>
      <w:r>
        <w:t>. В IPv6-адресе начальные нули в каждом хекстете можно опустить, в то время как конечные нули опускать нельзя.</w:t>
      </w:r>
    </w:p>
    <w:p w:rsidR="009D0FEE" w:rsidRDefault="009D0FEE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>
        <w:rPr>
          <w:b/>
          <w:color w:val="000000"/>
        </w:rPr>
        <w:t>0</w:t>
      </w:r>
      <w:r>
        <w:t>404:</w:t>
      </w:r>
      <w:r>
        <w:rPr>
          <w:b/>
          <w:color w:val="000000"/>
        </w:rPr>
        <w:t>000</w:t>
      </w:r>
      <w:r>
        <w:t>1:1000:0000:0000:</w:t>
      </w:r>
      <w:r>
        <w:rPr>
          <w:b/>
          <w:color w:val="000000"/>
        </w:rPr>
        <w:t>0</w:t>
      </w:r>
      <w:r>
        <w:t>EF0:BC00</w:t>
      </w:r>
    </w:p>
    <w:p w:rsidR="009D0FEE" w:rsidRDefault="009D0FEE" w:rsidP="001146B9">
      <w:pPr>
        <w:pStyle w:val="SubStepAlpha"/>
        <w:numPr>
          <w:ilvl w:val="0"/>
          <w:numId w:val="0"/>
        </w:numPr>
        <w:ind w:left="720" w:firstLine="720"/>
      </w:pPr>
      <w:r>
        <w:t>2001:404:1:1000:0:0:EF0:BC00 (опущены начальные нули)</w:t>
      </w:r>
    </w:p>
    <w:p w:rsidR="009D0FEE" w:rsidRDefault="009D0FEE" w:rsidP="00800963">
      <w:pPr>
        <w:pStyle w:val="BodyTextL25"/>
      </w:pPr>
      <w:r>
        <w:rPr>
          <w:b/>
        </w:rPr>
        <w:t>Правило 3</w:t>
      </w:r>
      <w:r w:rsidRPr="00D958F0">
        <w:t>. В</w:t>
      </w:r>
      <w:r>
        <w:t xml:space="preserve"> IPv6-адресе последовательность из четырёх или более нулей можно заменить на два двоеточия (::). Сокращение в виде двух двоеточий в IP-адресе можно использовать только один раз.</w:t>
      </w:r>
    </w:p>
    <w:p w:rsidR="009D0FEE" w:rsidRDefault="009D0FEE" w:rsidP="001146B9">
      <w:pPr>
        <w:pStyle w:val="Bulletlevel1"/>
        <w:numPr>
          <w:ilvl w:val="0"/>
          <w:numId w:val="0"/>
        </w:numPr>
        <w:ind w:left="720" w:firstLine="720"/>
      </w:pPr>
      <w:r>
        <w:t>2001:0404:0001:</w:t>
      </w:r>
      <w:r>
        <w:rPr>
          <w:color w:val="000000"/>
        </w:rPr>
        <w:t>1000</w:t>
      </w:r>
      <w:r>
        <w:rPr>
          <w:b/>
          <w:color w:val="000000"/>
        </w:rPr>
        <w:t>:0000:0000:</w:t>
      </w:r>
      <w:r>
        <w:rPr>
          <w:color w:val="000000"/>
        </w:rPr>
        <w:t>0EF0</w:t>
      </w:r>
      <w:r>
        <w:t>:BC00</w:t>
      </w:r>
    </w:p>
    <w:p w:rsidR="009D0FEE" w:rsidRDefault="009D0FEE" w:rsidP="00800963">
      <w:pPr>
        <w:pStyle w:val="Bulletlevel1"/>
        <w:numPr>
          <w:ilvl w:val="0"/>
          <w:numId w:val="0"/>
        </w:numPr>
        <w:ind w:left="1800" w:hanging="360"/>
      </w:pPr>
      <w:r>
        <w:t>2001:404:1:1000</w:t>
      </w:r>
      <w:r>
        <w:rPr>
          <w:b/>
          <w:color w:val="000000"/>
        </w:rPr>
        <w:t>::</w:t>
      </w:r>
      <w:r>
        <w:t>EF0:BC00 (начальные нули опущены, а последовательность нулей заменена на два двоеточия)</w:t>
      </w:r>
    </w:p>
    <w:p w:rsidR="009D0FEE" w:rsidRDefault="009D0FEE" w:rsidP="00800963">
      <w:pPr>
        <w:pStyle w:val="BodyTextL25"/>
      </w:pPr>
      <w:r>
        <w:t>Правила сокращения IPv6-адресов показаны в приведённой ниже схеме.</w:t>
      </w:r>
    </w:p>
    <w:p w:rsidR="009D0FEE" w:rsidRDefault="009D0FEE" w:rsidP="00790483">
      <w:pPr>
        <w:pStyle w:val="Visual"/>
      </w:pPr>
      <w:r>
        <w:rPr>
          <w:noProof/>
          <w:lang w:eastAsia="ru-RU"/>
        </w:rPr>
        <w:pict>
          <v:shape id="Picture 4" o:spid="_x0000_i1028" type="#_x0000_t75" alt="IPv6-abbreviation" style="width:343.5pt;height:218.25pt;visibility:visible">
            <v:imagedata r:id="rId10" o:title=""/>
          </v:shape>
        </w:pict>
      </w:r>
    </w:p>
    <w:p w:rsidR="009D0FEE" w:rsidRDefault="009D0FEE" w:rsidP="00C9493F">
      <w:pPr>
        <w:pStyle w:val="StepHead"/>
      </w:pPr>
      <w:r>
        <w:t>Отработайте сворачивание и развёртывание IPv6-адресов.</w:t>
      </w:r>
    </w:p>
    <w:p w:rsidR="009D0FEE" w:rsidRDefault="009D0FEE" w:rsidP="00800963">
      <w:pPr>
        <w:pStyle w:val="BodyTextL25"/>
      </w:pPr>
      <w:r>
        <w:t>Используя правила сокращения IPv6-адресов, сверните или разверните следующие адреса:</w:t>
      </w:r>
    </w:p>
    <w:p w:rsidR="009D0FEE" w:rsidRDefault="009D0FEE" w:rsidP="00790483">
      <w:pPr>
        <w:pStyle w:val="SubStepNum"/>
      </w:pPr>
      <w:r>
        <w:t>2002:0EC0:0200:0001:0000:04EB:44CE:08A2</w:t>
      </w:r>
    </w:p>
    <w:p w:rsidR="009D0FEE" w:rsidRDefault="009D0FEE" w:rsidP="00790483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D0FEE" w:rsidRDefault="009D0FEE" w:rsidP="00C855F0">
      <w:pPr>
        <w:pStyle w:val="SubStepNum"/>
      </w:pPr>
      <w:r>
        <w:t>FE80:0000:0000:0001:0000:60BB:008E:7402</w:t>
      </w:r>
    </w:p>
    <w:p w:rsidR="009D0FEE" w:rsidRDefault="009D0FEE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D0FEE" w:rsidRDefault="009D0FEE" w:rsidP="00C855F0">
      <w:pPr>
        <w:pStyle w:val="SubStepNum"/>
      </w:pPr>
      <w:r>
        <w:t>FE80::7042:B3D7:3DEC:84B8</w:t>
      </w:r>
    </w:p>
    <w:p w:rsidR="009D0FEE" w:rsidRDefault="009D0FEE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D0FEE" w:rsidRDefault="009D0FEE" w:rsidP="00C855F0">
      <w:pPr>
        <w:pStyle w:val="SubStepNum"/>
      </w:pPr>
      <w:r>
        <w:t>FF00::</w:t>
      </w:r>
    </w:p>
    <w:p w:rsidR="009D0FEE" w:rsidRDefault="009D0FEE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D0FEE" w:rsidRDefault="009D0FEE" w:rsidP="00C855F0">
      <w:pPr>
        <w:pStyle w:val="SubStepNum"/>
      </w:pPr>
      <w:r>
        <w:t>2001:0030:0001:ACAD:0000:330E:10C2:32BF</w:t>
      </w:r>
    </w:p>
    <w:p w:rsidR="009D0FEE" w:rsidRDefault="009D0FEE" w:rsidP="00B0247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D0FEE" w:rsidRPr="004C0909" w:rsidRDefault="009D0FEE" w:rsidP="00924D16">
      <w:pPr>
        <w:pStyle w:val="PartHead"/>
      </w:pPr>
      <w:r>
        <w:t>Определение иерархии сетевых префиксов глобальных IPv6-адресов одноадресной передачи</w:t>
      </w:r>
    </w:p>
    <w:p w:rsidR="009D0FEE" w:rsidRDefault="009D0FEE" w:rsidP="003959CC">
      <w:pPr>
        <w:pStyle w:val="BodyTextL25"/>
      </w:pPr>
      <w:r>
        <w:t>В части 4 вам необходимо изучить и проанализировать характеристики сетевого префикса IPv6 и определить его иерархические сетевые компоненты.</w:t>
      </w:r>
    </w:p>
    <w:p w:rsidR="009D0FEE" w:rsidRDefault="009D0FEE" w:rsidP="00BD55E0">
      <w:pPr>
        <w:pStyle w:val="StepHead"/>
        <w:numPr>
          <w:ilvl w:val="0"/>
          <w:numId w:val="15"/>
        </w:numPr>
        <w:ind w:left="936" w:hanging="936"/>
      </w:pPr>
      <w:r>
        <w:t>Изучите и проанализируйте иерархию сетевого префикса IPv6.</w:t>
      </w:r>
    </w:p>
    <w:p w:rsidR="009D0FEE" w:rsidRPr="001514AA" w:rsidRDefault="009D0FEE" w:rsidP="001514AA">
      <w:pPr>
        <w:pStyle w:val="BodyTextL25"/>
      </w:pPr>
      <w:r>
        <w:t>IPv6-адрес представляет собой 128-битный адрес, состоящий из двух частей — сетевой части, которая определяется первыми 64 битами (или первыми четырьмя хекстетами), и узловой части, которая определяется последними 64 битами (или последними четырьмя хекстетами). Следует помнить, что каждая цифра или символ в IPv6-адресе записываются в шестнадцатеричной системе счисления и равны четырём битам. Вот как выглядит типовой глобальный адрес одноадресной передачи:</w:t>
      </w:r>
    </w:p>
    <w:p w:rsidR="009D0FEE" w:rsidRDefault="009D0FEE" w:rsidP="00B92A8F">
      <w:pPr>
        <w:pStyle w:val="Bulletlevel1"/>
        <w:numPr>
          <w:ilvl w:val="0"/>
          <w:numId w:val="0"/>
        </w:numPr>
        <w:ind w:left="720" w:firstLine="720"/>
      </w:pPr>
      <w:r>
        <w:rPr>
          <w:b/>
          <w:color w:val="000000"/>
        </w:rPr>
        <w:t>Сетевая часть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b/>
          <w:color w:val="000000"/>
        </w:rPr>
        <w:t>2001:DB8:0001:ACAD</w:t>
      </w:r>
      <w:r>
        <w:t>:xxxx:xxxx:xxxx:xxxx</w:t>
      </w:r>
    </w:p>
    <w:p w:rsidR="009D0FEE" w:rsidRDefault="009D0FEE" w:rsidP="00B92A8F">
      <w:pPr>
        <w:pStyle w:val="Bulletlevel1"/>
        <w:numPr>
          <w:ilvl w:val="0"/>
          <w:numId w:val="0"/>
        </w:numPr>
        <w:ind w:left="720" w:firstLine="720"/>
      </w:pPr>
      <w:r>
        <w:rPr>
          <w:b/>
          <w:color w:val="000000"/>
        </w:rPr>
        <w:t>Узловая часть</w:t>
      </w:r>
      <w:r>
        <w:rPr>
          <w:color w:val="000000"/>
        </w:rPr>
        <w:t>:</w:t>
      </w:r>
      <w:r>
        <w:rPr>
          <w:color w:val="000000"/>
        </w:rPr>
        <w:tab/>
        <w:t>xxxx:xxxx:xxxx:xxxx</w:t>
      </w:r>
      <w:r>
        <w:t>:</w:t>
      </w:r>
      <w:r>
        <w:rPr>
          <w:b/>
        </w:rPr>
        <w:t>0000:0000:0000:0001</w:t>
      </w:r>
    </w:p>
    <w:p w:rsidR="009D0FEE" w:rsidRDefault="009D0FEE" w:rsidP="00800963">
      <w:pPr>
        <w:pStyle w:val="BodyTextL25"/>
      </w:pPr>
      <w:r>
        <w:t>В большинстве адресов одноадресной передачи (маршрутизируемых адресов) используется 64-битный сетевой префикс и 64-битный адрес узла. При этом длина сетевой части IPv6-адреса не ограничивается 64 битами, а обозначается косой чертой в конце адреса, после которой следует десятичное число, обозначающее длину. Если сетевой префикс имеет вид /64, значит, длина сетевой части IPv6-адреса при чтении слева направо равна 64 битам. Оставшуюся длину IPv6-адреса составляет узловая часть (идентификатор интерфейса), представленная последними 64 битами. В некоторых случаях, например в адресах логического интерфейса, сетевой префикс может иметь вид /128, т. е. длину 128 битов. В этом случае для идентификатора интерфейса битов не остаётся, а значит, сеть ограничена одним узлом. Вот несколько примеров IPv6-адресов с различной длиной сетевых префиксов: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/>
      </w:tblPr>
      <w:tblGrid>
        <w:gridCol w:w="2587"/>
        <w:gridCol w:w="6064"/>
      </w:tblGrid>
      <w:tr w:rsidR="009D0FEE" w:rsidRPr="007A35FF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9D0FEE" w:rsidRPr="007A35FF" w:rsidRDefault="009D0FEE" w:rsidP="00BD6403">
            <w:pPr>
              <w:pStyle w:val="TableText"/>
              <w:rPr>
                <w:b/>
              </w:rPr>
            </w:pPr>
            <w:r w:rsidRPr="007A35FF">
              <w:rPr>
                <w:b/>
              </w:rPr>
              <w:t>Глобальный адрес одноадресной передачи,</w:t>
            </w:r>
          </w:p>
        </w:tc>
        <w:tc>
          <w:tcPr>
            <w:tcW w:w="6064" w:type="dxa"/>
            <w:vAlign w:val="bottom"/>
          </w:tcPr>
          <w:p w:rsidR="009D0FEE" w:rsidRPr="007A35FF" w:rsidRDefault="009D0FEE" w:rsidP="00BD6403">
            <w:pPr>
              <w:pStyle w:val="TableText"/>
            </w:pPr>
            <w:r w:rsidRPr="007A35FF">
              <w:rPr>
                <w:color w:val="000000"/>
              </w:rPr>
              <w:t>2001:DB8:0001:ACAD</w:t>
            </w:r>
            <w:r w:rsidRPr="007A35FF">
              <w:t>:0000:0000:0000:0001/64</w:t>
            </w:r>
          </w:p>
        </w:tc>
      </w:tr>
      <w:tr w:rsidR="009D0FEE" w:rsidRPr="007A35FF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9D0FEE" w:rsidRPr="007A35FF" w:rsidRDefault="009D0FEE" w:rsidP="00BD6403">
            <w:pPr>
              <w:pStyle w:val="TableText"/>
              <w:rPr>
                <w:b/>
              </w:rPr>
            </w:pPr>
            <w:r w:rsidRPr="007A35FF">
              <w:rPr>
                <w:b/>
              </w:rPr>
              <w:t>Адрес логического интерфейса:</w:t>
            </w:r>
          </w:p>
        </w:tc>
        <w:tc>
          <w:tcPr>
            <w:tcW w:w="6064" w:type="dxa"/>
            <w:vAlign w:val="bottom"/>
          </w:tcPr>
          <w:p w:rsidR="009D0FEE" w:rsidRPr="007A35FF" w:rsidRDefault="009D0FEE" w:rsidP="00BD6403">
            <w:pPr>
              <w:pStyle w:val="TableText"/>
            </w:pPr>
            <w:r w:rsidRPr="007A35FF">
              <w:t>::1/128</w:t>
            </w:r>
          </w:p>
        </w:tc>
      </w:tr>
      <w:tr w:rsidR="009D0FEE" w:rsidRPr="007A35FF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9D0FEE" w:rsidRPr="007A35FF" w:rsidRDefault="009D0FEE" w:rsidP="00BD6403">
            <w:pPr>
              <w:pStyle w:val="TableText"/>
              <w:rPr>
                <w:b/>
              </w:rPr>
            </w:pPr>
            <w:r w:rsidRPr="007A35FF">
              <w:rPr>
                <w:b/>
              </w:rPr>
              <w:t>Адрес многоадресной рассылки:</w:t>
            </w:r>
          </w:p>
        </w:tc>
        <w:tc>
          <w:tcPr>
            <w:tcW w:w="6064" w:type="dxa"/>
            <w:vAlign w:val="bottom"/>
          </w:tcPr>
          <w:p w:rsidR="009D0FEE" w:rsidRPr="007A35FF" w:rsidRDefault="009D0FEE" w:rsidP="00BD6403">
            <w:pPr>
              <w:pStyle w:val="TableText"/>
            </w:pPr>
            <w:r w:rsidRPr="007A35FF">
              <w:t xml:space="preserve"> FF00::/8</w:t>
            </w:r>
          </w:p>
        </w:tc>
      </w:tr>
      <w:tr w:rsidR="009D0FEE" w:rsidRPr="007A35FF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9D0FEE" w:rsidRPr="007A35FF" w:rsidRDefault="009D0FEE" w:rsidP="00BD6403">
            <w:pPr>
              <w:pStyle w:val="TableText"/>
              <w:rPr>
                <w:b/>
              </w:rPr>
            </w:pPr>
            <w:r w:rsidRPr="007A35FF">
              <w:rPr>
                <w:b/>
              </w:rPr>
              <w:t>Адрес для всех сетей:</w:t>
            </w:r>
          </w:p>
        </w:tc>
        <w:tc>
          <w:tcPr>
            <w:tcW w:w="6064" w:type="dxa"/>
            <w:vAlign w:val="bottom"/>
          </w:tcPr>
          <w:p w:rsidR="009D0FEE" w:rsidRPr="007A35FF" w:rsidRDefault="009D0FEE" w:rsidP="00BD6403">
            <w:pPr>
              <w:pStyle w:val="TableText"/>
            </w:pPr>
            <w:r w:rsidRPr="007A35FF">
              <w:t>::/0 (аналогично адресу из четырёх нулей в IPv4)</w:t>
            </w:r>
          </w:p>
        </w:tc>
      </w:tr>
      <w:tr w:rsidR="009D0FEE" w:rsidRPr="007A35FF" w:rsidTr="00BD6403">
        <w:trPr>
          <w:cantSplit/>
          <w:jc w:val="center"/>
        </w:trPr>
        <w:tc>
          <w:tcPr>
            <w:tcW w:w="2587" w:type="dxa"/>
            <w:vAlign w:val="center"/>
          </w:tcPr>
          <w:p w:rsidR="009D0FEE" w:rsidRPr="007A35FF" w:rsidRDefault="009D0FEE" w:rsidP="00BD6403">
            <w:pPr>
              <w:pStyle w:val="TableText"/>
              <w:rPr>
                <w:b/>
              </w:rPr>
            </w:pPr>
            <w:r w:rsidRPr="007A35FF">
              <w:rPr>
                <w:b/>
              </w:rPr>
              <w:t xml:space="preserve">Локальный адрес канала </w:t>
            </w:r>
          </w:p>
        </w:tc>
        <w:tc>
          <w:tcPr>
            <w:tcW w:w="6064" w:type="dxa"/>
            <w:vAlign w:val="bottom"/>
          </w:tcPr>
          <w:p w:rsidR="009D0FEE" w:rsidRPr="007A35FF" w:rsidRDefault="009D0FEE" w:rsidP="004279FA">
            <w:pPr>
              <w:pStyle w:val="TableText"/>
            </w:pPr>
            <w:r w:rsidRPr="007A35FF">
              <w:t>fe80::8d4f:4f4d:3237:95e2%14 (обратите внимание на то, что значение /14 в конце адреса представлено в виде символа процентов и десятичного числа 14.Этот адрес взят из результатов выполнения команды «ipconfig /all» в окне командной строки Windows)</w:t>
            </w:r>
          </w:p>
        </w:tc>
      </w:tr>
    </w:tbl>
    <w:p w:rsidR="009D0FEE" w:rsidRDefault="009D0FEE" w:rsidP="00800963">
      <w:pPr>
        <w:pStyle w:val="BodyTextL25"/>
      </w:pPr>
      <w:r>
        <w:t>Слева направо сетевая часть глобального IPv6-адреса одноадресной передачи имеет иерархическую структуру, из которой можно получить следующую информацию:</w:t>
      </w:r>
    </w:p>
    <w:p w:rsidR="009D0FEE" w:rsidRDefault="009D0FEE" w:rsidP="00CD0748">
      <w:pPr>
        <w:pStyle w:val="SubStepNum"/>
      </w:pPr>
      <w:r>
        <w:t>Глобальный номер маршрутизации IANA (первые три двоичных бита имеют фиксированное значение 001)</w:t>
      </w:r>
    </w:p>
    <w:p w:rsidR="009D0FEE" w:rsidRPr="00F460BA" w:rsidRDefault="009D0FEE" w:rsidP="00BB7689">
      <w:pPr>
        <w:pStyle w:val="SubStepNum"/>
        <w:numPr>
          <w:ilvl w:val="0"/>
          <w:numId w:val="0"/>
        </w:numPr>
        <w:ind w:left="1440"/>
      </w:pPr>
      <w:r>
        <w:rPr>
          <w:b/>
        </w:rPr>
        <w:t>200</w:t>
      </w:r>
      <w:r>
        <w:t>::/12 (биты с 1-го  по 12)</w:t>
      </w:r>
    </w:p>
    <w:p w:rsidR="009D0FEE" w:rsidRDefault="009D0FEE" w:rsidP="00BB7689">
      <w:pPr>
        <w:pStyle w:val="SubStepNum"/>
      </w:pPr>
      <w:r>
        <w:t>Префикс регионального реестра Интернет (RIR) 12 бит ( с /13  до /23)</w:t>
      </w:r>
    </w:p>
    <w:p w:rsidR="009D0FEE" w:rsidRDefault="009D0FEE" w:rsidP="00BB7689">
      <w:pPr>
        <w:pStyle w:val="SubStepNum"/>
        <w:numPr>
          <w:ilvl w:val="0"/>
          <w:numId w:val="0"/>
        </w:numPr>
        <w:ind w:left="1440"/>
        <w:rPr>
          <w:b/>
        </w:rPr>
      </w:pPr>
      <w:r>
        <w:t>200</w:t>
      </w:r>
      <w:r>
        <w:rPr>
          <w:b/>
        </w:rPr>
        <w:t>1:0D</w:t>
      </w:r>
      <w:r>
        <w:t>::/23(шестнадцатеричный символ D в двоичной системе имеет вид 1101.Биты с 21 по 23 — это 110, а последний бит является частью префикса интернет-провайдера)</w:t>
      </w:r>
    </w:p>
    <w:p w:rsidR="009D0FEE" w:rsidRDefault="009D0FEE" w:rsidP="00BB7689">
      <w:pPr>
        <w:pStyle w:val="SubStepNum"/>
      </w:pPr>
      <w:r>
        <w:t>Префикс интернет-провайдера (биты до /32)</w:t>
      </w:r>
    </w:p>
    <w:p w:rsidR="009D0FEE" w:rsidRDefault="009D0FEE" w:rsidP="00BB7689">
      <w:pPr>
        <w:pStyle w:val="SubStepNum"/>
        <w:numPr>
          <w:ilvl w:val="0"/>
          <w:numId w:val="0"/>
        </w:numPr>
        <w:ind w:left="1440"/>
        <w:rPr>
          <w:b/>
        </w:rPr>
      </w:pPr>
      <w:r>
        <w:t>2001:0D</w:t>
      </w:r>
      <w:r>
        <w:rPr>
          <w:b/>
        </w:rPr>
        <w:t>B8</w:t>
      </w:r>
      <w:r>
        <w:t>::/32</w:t>
      </w:r>
    </w:p>
    <w:p w:rsidR="009D0FEE" w:rsidRDefault="009D0FEE" w:rsidP="00F460BA">
      <w:pPr>
        <w:pStyle w:val="SubStepNum"/>
      </w:pPr>
      <w:r>
        <w:t>Префикс организации или идентификатор агрегата уровня организации (SLA), присваиваемый клиенту интернет-провайдером (биты до /48)</w:t>
      </w:r>
    </w:p>
    <w:p w:rsidR="009D0FEE" w:rsidRDefault="009D0FEE" w:rsidP="006033F3">
      <w:pPr>
        <w:pStyle w:val="SubStepNum"/>
        <w:numPr>
          <w:ilvl w:val="0"/>
          <w:numId w:val="0"/>
        </w:numPr>
        <w:ind w:left="1440"/>
      </w:pPr>
      <w:r>
        <w:t>2001:0DB8:</w:t>
      </w:r>
      <w:r>
        <w:rPr>
          <w:b/>
        </w:rPr>
        <w:t>0001</w:t>
      </w:r>
      <w:r>
        <w:t>::/48</w:t>
      </w:r>
    </w:p>
    <w:p w:rsidR="009D0FEE" w:rsidRDefault="009D0FEE" w:rsidP="006033F3">
      <w:pPr>
        <w:pStyle w:val="SubStepNum"/>
      </w:pPr>
      <w:r>
        <w:t xml:space="preserve">Префикс подсети (присваивается клиентом; биты до /64) </w:t>
      </w:r>
    </w:p>
    <w:p w:rsidR="009D0FEE" w:rsidRDefault="009D0FEE" w:rsidP="006033F3">
      <w:pPr>
        <w:pStyle w:val="SubStepNum"/>
        <w:numPr>
          <w:ilvl w:val="0"/>
          <w:numId w:val="0"/>
        </w:numPr>
        <w:ind w:left="1440"/>
        <w:rPr>
          <w:b/>
        </w:rPr>
      </w:pPr>
      <w:r>
        <w:t>2001:0DB8:0001:</w:t>
      </w:r>
      <w:r>
        <w:rPr>
          <w:b/>
        </w:rPr>
        <w:t>ACAD</w:t>
      </w:r>
      <w:r>
        <w:t>::/64</w:t>
      </w:r>
    </w:p>
    <w:p w:rsidR="009D0FEE" w:rsidRDefault="009D0FEE" w:rsidP="006033F3">
      <w:pPr>
        <w:pStyle w:val="SubStepNum"/>
      </w:pPr>
      <w:r>
        <w:t>Идентификатор интерфейса (узел определяется последними 64 битами в адресе)</w:t>
      </w:r>
    </w:p>
    <w:p w:rsidR="009D0FEE" w:rsidRPr="00810A17" w:rsidRDefault="009D0FEE" w:rsidP="006033F3">
      <w:pPr>
        <w:pStyle w:val="SubStepNum"/>
        <w:numPr>
          <w:ilvl w:val="0"/>
          <w:numId w:val="0"/>
        </w:numPr>
        <w:ind w:left="1440"/>
        <w:rPr>
          <w:lang w:val="pt-BR"/>
        </w:rPr>
      </w:pPr>
      <w:r w:rsidRPr="00810A17">
        <w:rPr>
          <w:color w:val="000000"/>
          <w:lang w:val="pt-BR"/>
        </w:rPr>
        <w:t>2001:DB8:0001:ACAD</w:t>
      </w:r>
      <w:r w:rsidRPr="00810A17">
        <w:rPr>
          <w:lang w:val="pt-BR"/>
        </w:rPr>
        <w:t>:</w:t>
      </w:r>
      <w:r w:rsidRPr="00810A17">
        <w:rPr>
          <w:b/>
          <w:lang w:val="pt-BR"/>
        </w:rPr>
        <w:t>8D4F:4F4D:3237:95E2</w:t>
      </w:r>
      <w:r w:rsidRPr="00810A17">
        <w:rPr>
          <w:lang w:val="pt-BR"/>
        </w:rPr>
        <w:t>/64</w:t>
      </w:r>
    </w:p>
    <w:p w:rsidR="009D0FEE" w:rsidRDefault="009D0FEE" w:rsidP="00800963">
      <w:pPr>
        <w:pStyle w:val="BodyTextL25"/>
      </w:pPr>
      <w:r>
        <w:t>На приведённой ниже схеме показано, что IPv6-адрес можно разделить на четыре основные части:</w:t>
      </w:r>
    </w:p>
    <w:p w:rsidR="009D0FEE" w:rsidRPr="00DC03D8" w:rsidRDefault="009D0FEE" w:rsidP="00800963">
      <w:pPr>
        <w:pStyle w:val="SubStepNum"/>
        <w:numPr>
          <w:ilvl w:val="3"/>
          <w:numId w:val="10"/>
        </w:numPr>
      </w:pPr>
      <w:r>
        <w:t>Глобальный префикс маршрутизации /32</w:t>
      </w:r>
    </w:p>
    <w:p w:rsidR="009D0FEE" w:rsidRPr="00DC03D8" w:rsidRDefault="009D0FEE" w:rsidP="00800963">
      <w:pPr>
        <w:pStyle w:val="SubStepNum"/>
        <w:numPr>
          <w:ilvl w:val="3"/>
          <w:numId w:val="10"/>
        </w:numPr>
      </w:pPr>
      <w:r>
        <w:t>Идентификатор агрегата уровня организации (SLA) /48</w:t>
      </w:r>
    </w:p>
    <w:p w:rsidR="009D0FEE" w:rsidRPr="00DC03D8" w:rsidRDefault="009D0FEE" w:rsidP="00800963">
      <w:pPr>
        <w:pStyle w:val="SubStepNum"/>
        <w:numPr>
          <w:ilvl w:val="3"/>
          <w:numId w:val="10"/>
        </w:numPr>
      </w:pPr>
      <w:r>
        <w:t>Идентификатор подсети (LAN) /64</w:t>
      </w:r>
    </w:p>
    <w:p w:rsidR="009D0FEE" w:rsidRPr="00BB7689" w:rsidRDefault="009D0FEE" w:rsidP="00800963">
      <w:pPr>
        <w:pStyle w:val="SubStepNum"/>
        <w:numPr>
          <w:ilvl w:val="3"/>
          <w:numId w:val="10"/>
        </w:numPr>
      </w:pPr>
      <w:r>
        <w:t>Идентификатор интерфейса (последние 64 бита)</w:t>
      </w:r>
    </w:p>
    <w:p w:rsidR="009D0FEE" w:rsidRPr="00924D16" w:rsidRDefault="009D0FEE" w:rsidP="00743D9B">
      <w:pPr>
        <w:pStyle w:val="Visual"/>
      </w:pPr>
      <w:r>
        <w:rPr>
          <w:noProof/>
          <w:lang w:eastAsia="ru-RU"/>
        </w:rPr>
        <w:pict>
          <v:shape id="_x0000_i1029" type="#_x0000_t75" alt="IPv6-network-prefix-table3" style="width:350.25pt;height:139.5pt;visibility:visible">
            <v:imagedata r:id="rId11" o:title=""/>
          </v:shape>
        </w:pict>
      </w:r>
    </w:p>
    <w:p w:rsidR="009D0FEE" w:rsidRDefault="009D0FEE" w:rsidP="00800963">
      <w:pPr>
        <w:pStyle w:val="BodyTextL25"/>
      </w:pPr>
      <w:r>
        <w:t>Узловая часть IPv6-адреса называется идентификатором интерфейса, поскольку определяет не фактический узел, а сетевой адаптер узла. Каждый сетевой интерфейс может иметь несколько IPv6-адресов, а значит, и несколько идентификаторов интерфейса.</w:t>
      </w:r>
    </w:p>
    <w:p w:rsidR="009D0FEE" w:rsidRDefault="009D0FEE" w:rsidP="002E3B4B">
      <w:pPr>
        <w:pStyle w:val="StepHead"/>
      </w:pPr>
      <w:r>
        <w:t>Отработайте извлечение данных сетевого префикса из IPv6-адреса.</w:t>
      </w:r>
    </w:p>
    <w:p w:rsidR="009D0FEE" w:rsidRDefault="009D0FEE" w:rsidP="002E3B4B">
      <w:pPr>
        <w:pStyle w:val="BodyTextL25"/>
      </w:pPr>
      <w:r>
        <w:t>Используя следующий адрес, ответьте на заданные ниже вопросы:</w:t>
      </w:r>
    </w:p>
    <w:p w:rsidR="009D0FEE" w:rsidRPr="00810A17" w:rsidRDefault="009D0FEE" w:rsidP="002E3B4B">
      <w:pPr>
        <w:pStyle w:val="BodyTextL25"/>
        <w:rPr>
          <w:lang w:val="pt-BR"/>
        </w:rPr>
      </w:pPr>
      <w:r w:rsidRPr="00810A17">
        <w:rPr>
          <w:b/>
          <w:lang w:val="pt-BR"/>
        </w:rPr>
        <w:t>2000:1111:aaaa:0:50a5:8a35:a5bb:66e1/64</w:t>
      </w:r>
    </w:p>
    <w:p w:rsidR="009D0FEE" w:rsidRDefault="009D0FEE" w:rsidP="00055605">
      <w:pPr>
        <w:pStyle w:val="SubStepAlpha"/>
        <w:numPr>
          <w:ilvl w:val="2"/>
          <w:numId w:val="16"/>
        </w:numPr>
      </w:pPr>
      <w:r>
        <w:t>Назовите идентификатор интерфейса.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DC03D8">
      <w:pPr>
        <w:pStyle w:val="SubStepAlpha"/>
      </w:pPr>
      <w:r>
        <w:t>Назовите номер подсети.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800963">
      <w:pPr>
        <w:pStyle w:val="SubStepAlpha"/>
      </w:pPr>
      <w:r>
        <w:t>Назовите номер организации.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800963">
      <w:pPr>
        <w:pStyle w:val="SubStepAlpha"/>
      </w:pPr>
      <w:r>
        <w:t>Назовите номер интернет-провайдера.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C7291D">
      <w:pPr>
        <w:pStyle w:val="SubStepAlpha"/>
        <w:keepNext/>
        <w:ind w:left="714" w:hanging="357"/>
      </w:pPr>
      <w:r>
        <w:t>Как выглядит номер интернет-провайдера в двоичном формате?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DC03D8">
      <w:pPr>
        <w:pStyle w:val="SubStepAlpha"/>
      </w:pPr>
      <w:r>
        <w:t>Назовите номер регионального реестра.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DC03D8">
      <w:pPr>
        <w:pStyle w:val="SubStepAlpha"/>
      </w:pPr>
      <w:r>
        <w:t>Как выглядит номер регионального реестра в двоичном формате?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DC03D8">
      <w:pPr>
        <w:pStyle w:val="SubStepAlpha"/>
      </w:pPr>
      <w:r>
        <w:t>Назовите глобальный номер IANA.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DC03D8">
      <w:pPr>
        <w:pStyle w:val="SubStepAlpha"/>
      </w:pPr>
      <w:r>
        <w:t>Назовите глобальный префикс маршрутизации.</w:t>
      </w:r>
    </w:p>
    <w:p w:rsidR="009D0FEE" w:rsidRDefault="009D0FEE" w:rsidP="00800963">
      <w:pPr>
        <w:pStyle w:val="BodyTextL50"/>
      </w:pPr>
      <w:r>
        <w:t>____________________________________________________________________________________</w:t>
      </w:r>
    </w:p>
    <w:p w:rsidR="009D0FEE" w:rsidRDefault="009D0FEE" w:rsidP="00024EE5">
      <w:pPr>
        <w:pStyle w:val="LabSection"/>
      </w:pPr>
      <w:r>
        <w:t>Вопросы на закрепление</w:t>
      </w:r>
    </w:p>
    <w:p w:rsidR="009D0FEE" w:rsidRPr="005A6702" w:rsidRDefault="009D0FEE" w:rsidP="005A6702">
      <w:pPr>
        <w:pStyle w:val="1"/>
      </w:pPr>
      <w:r>
        <w:t xml:space="preserve">Приведите способы  назначения узловой части </w:t>
      </w:r>
      <w:r>
        <w:rPr>
          <w:lang w:val="en-US"/>
        </w:rPr>
        <w:t>IPv</w:t>
      </w:r>
      <w:r w:rsidRPr="005A6702">
        <w:t>6-адреса</w:t>
      </w:r>
    </w:p>
    <w:p w:rsidR="009D0FEE" w:rsidRDefault="009D0FEE" w:rsidP="005A6702">
      <w:pPr>
        <w:pStyle w:val="1"/>
      </w:pPr>
      <w:r>
        <w:t>Назначение локального адреса канала</w:t>
      </w:r>
    </w:p>
    <w:p w:rsidR="009D0FEE" w:rsidRPr="005A6702" w:rsidRDefault="009D0FEE" w:rsidP="005A6702">
      <w:pPr>
        <w:pStyle w:val="1"/>
      </w:pPr>
      <w:r>
        <w:t>Перечислите назначение групповых адресов IPv6</w:t>
      </w:r>
    </w:p>
    <w:p w:rsidR="009D0FEE" w:rsidRPr="005A6702" w:rsidRDefault="009D0FEE" w:rsidP="005A6702">
      <w:pPr>
        <w:pStyle w:val="1"/>
      </w:pPr>
      <w:r w:rsidRPr="005A6702">
        <w:t xml:space="preserve">Каким образом формируются групповые адпреса запрошенного узла  </w:t>
      </w:r>
      <w:r>
        <w:rPr>
          <w:lang w:val="en-US"/>
        </w:rPr>
        <w:t>IPv</w:t>
      </w:r>
      <w:r w:rsidRPr="005A6702">
        <w:t>6</w:t>
      </w:r>
    </w:p>
    <w:sectPr w:rsidR="009D0FEE" w:rsidRPr="005A6702" w:rsidSect="002E0B23">
      <w:pgSz w:w="12240" w:h="15840" w:code="1"/>
      <w:pgMar w:top="709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FEE" w:rsidRDefault="009D0FEE" w:rsidP="0090659A">
      <w:pPr>
        <w:spacing w:after="0" w:line="240" w:lineRule="auto"/>
      </w:pPr>
      <w:r>
        <w:separator/>
      </w:r>
    </w:p>
    <w:p w:rsidR="009D0FEE" w:rsidRDefault="009D0FEE"/>
    <w:p w:rsidR="009D0FEE" w:rsidRDefault="009D0FEE"/>
    <w:p w:rsidR="009D0FEE" w:rsidRDefault="009D0FEE"/>
    <w:p w:rsidR="009D0FEE" w:rsidRDefault="009D0FEE"/>
  </w:endnote>
  <w:endnote w:type="continuationSeparator" w:id="1">
    <w:p w:rsidR="009D0FEE" w:rsidRDefault="009D0FEE" w:rsidP="0090659A">
      <w:pPr>
        <w:spacing w:after="0" w:line="240" w:lineRule="auto"/>
      </w:pPr>
      <w:r>
        <w:continuationSeparator/>
      </w:r>
    </w:p>
    <w:p w:rsidR="009D0FEE" w:rsidRDefault="009D0FEE"/>
    <w:p w:rsidR="009D0FEE" w:rsidRDefault="009D0FEE"/>
    <w:p w:rsidR="009D0FEE" w:rsidRDefault="009D0FEE"/>
    <w:p w:rsidR="009D0FEE" w:rsidRDefault="009D0F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FEE" w:rsidRDefault="009D0FEE" w:rsidP="0090659A">
      <w:pPr>
        <w:spacing w:after="0" w:line="240" w:lineRule="auto"/>
      </w:pPr>
      <w:r>
        <w:separator/>
      </w:r>
    </w:p>
    <w:p w:rsidR="009D0FEE" w:rsidRDefault="009D0FEE"/>
    <w:p w:rsidR="009D0FEE" w:rsidRDefault="009D0FEE"/>
    <w:p w:rsidR="009D0FEE" w:rsidRDefault="009D0FEE"/>
    <w:p w:rsidR="009D0FEE" w:rsidRDefault="009D0FEE"/>
  </w:footnote>
  <w:footnote w:type="continuationSeparator" w:id="1">
    <w:p w:rsidR="009D0FEE" w:rsidRDefault="009D0FEE" w:rsidP="0090659A">
      <w:pPr>
        <w:spacing w:after="0" w:line="240" w:lineRule="auto"/>
      </w:pPr>
      <w:r>
        <w:continuationSeparator/>
      </w:r>
    </w:p>
    <w:p w:rsidR="009D0FEE" w:rsidRDefault="009D0FEE"/>
    <w:p w:rsidR="009D0FEE" w:rsidRDefault="009D0FEE"/>
    <w:p w:rsidR="009D0FEE" w:rsidRDefault="009D0FEE"/>
    <w:p w:rsidR="009D0FEE" w:rsidRDefault="009D0FE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4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8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92A01EA"/>
    <w:multiLevelType w:val="hybridMultilevel"/>
    <w:tmpl w:val="CDACC4D6"/>
    <w:lvl w:ilvl="0" w:tplc="CA1295F0">
      <w:start w:val="1"/>
      <w:numFmt w:val="decimal"/>
      <w:pStyle w:val="StepHead"/>
      <w:lvlText w:val="Шаг %1:"/>
      <w:lvlJc w:val="left"/>
      <w:pPr>
        <w:ind w:left="90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cs="Times New Roman"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cs="Times New Roman"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efaultTableStyle w:val="LabTableStyle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BFE"/>
    <w:rsid w:val="00024EE5"/>
    <w:rsid w:val="000258F4"/>
    <w:rsid w:val="00026967"/>
    <w:rsid w:val="000358F4"/>
    <w:rsid w:val="00041AF6"/>
    <w:rsid w:val="00042D4E"/>
    <w:rsid w:val="00044E62"/>
    <w:rsid w:val="000508F2"/>
    <w:rsid w:val="00050BA4"/>
    <w:rsid w:val="00051738"/>
    <w:rsid w:val="00052548"/>
    <w:rsid w:val="00055605"/>
    <w:rsid w:val="00060696"/>
    <w:rsid w:val="00062B21"/>
    <w:rsid w:val="00071F9F"/>
    <w:rsid w:val="000769CF"/>
    <w:rsid w:val="000802E5"/>
    <w:rsid w:val="0008105E"/>
    <w:rsid w:val="000815D8"/>
    <w:rsid w:val="00085C6F"/>
    <w:rsid w:val="00085CC6"/>
    <w:rsid w:val="0009064E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D7440"/>
    <w:rsid w:val="000E55C6"/>
    <w:rsid w:val="000E65F0"/>
    <w:rsid w:val="000F072C"/>
    <w:rsid w:val="000F2F69"/>
    <w:rsid w:val="000F5C66"/>
    <w:rsid w:val="000F5F3D"/>
    <w:rsid w:val="000F6743"/>
    <w:rsid w:val="001006C2"/>
    <w:rsid w:val="001025E1"/>
    <w:rsid w:val="00103E4B"/>
    <w:rsid w:val="00107B2B"/>
    <w:rsid w:val="00110F4F"/>
    <w:rsid w:val="00112AC5"/>
    <w:rsid w:val="001133DD"/>
    <w:rsid w:val="001146B9"/>
    <w:rsid w:val="001152F9"/>
    <w:rsid w:val="00120CBE"/>
    <w:rsid w:val="001261C4"/>
    <w:rsid w:val="00126279"/>
    <w:rsid w:val="00132BC2"/>
    <w:rsid w:val="00134077"/>
    <w:rsid w:val="001366EC"/>
    <w:rsid w:val="0014219C"/>
    <w:rsid w:val="001425ED"/>
    <w:rsid w:val="001514AA"/>
    <w:rsid w:val="00152ACC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6164"/>
    <w:rsid w:val="001F7DD8"/>
    <w:rsid w:val="00201928"/>
    <w:rsid w:val="00203E26"/>
    <w:rsid w:val="00203EFB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0D41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97235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0B23"/>
    <w:rsid w:val="002E1280"/>
    <w:rsid w:val="002E3B4B"/>
    <w:rsid w:val="002E79F6"/>
    <w:rsid w:val="002F45FF"/>
    <w:rsid w:val="002F4AE6"/>
    <w:rsid w:val="002F6D17"/>
    <w:rsid w:val="00302887"/>
    <w:rsid w:val="003056EB"/>
    <w:rsid w:val="003071FF"/>
    <w:rsid w:val="00310652"/>
    <w:rsid w:val="0031371D"/>
    <w:rsid w:val="00315F0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57D30"/>
    <w:rsid w:val="003608AC"/>
    <w:rsid w:val="0036465A"/>
    <w:rsid w:val="00365E99"/>
    <w:rsid w:val="00376B39"/>
    <w:rsid w:val="00376F47"/>
    <w:rsid w:val="00377797"/>
    <w:rsid w:val="003807C2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39BE"/>
    <w:rsid w:val="003F4F0E"/>
    <w:rsid w:val="003F6E06"/>
    <w:rsid w:val="00400263"/>
    <w:rsid w:val="00403C7A"/>
    <w:rsid w:val="00404BEF"/>
    <w:rsid w:val="00404C38"/>
    <w:rsid w:val="004057A6"/>
    <w:rsid w:val="00406554"/>
    <w:rsid w:val="00410B8D"/>
    <w:rsid w:val="004131B0"/>
    <w:rsid w:val="00416C42"/>
    <w:rsid w:val="00422476"/>
    <w:rsid w:val="00422CD5"/>
    <w:rsid w:val="0042385C"/>
    <w:rsid w:val="004279FA"/>
    <w:rsid w:val="00431654"/>
    <w:rsid w:val="00434926"/>
    <w:rsid w:val="00442135"/>
    <w:rsid w:val="00444217"/>
    <w:rsid w:val="004478F4"/>
    <w:rsid w:val="00450F7A"/>
    <w:rsid w:val="00452C6D"/>
    <w:rsid w:val="00455E0B"/>
    <w:rsid w:val="00463093"/>
    <w:rsid w:val="004659EE"/>
    <w:rsid w:val="00476221"/>
    <w:rsid w:val="0047749D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4EB2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0FB1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836CA"/>
    <w:rsid w:val="00593386"/>
    <w:rsid w:val="00595DB8"/>
    <w:rsid w:val="00596998"/>
    <w:rsid w:val="005A07AC"/>
    <w:rsid w:val="005A1E0E"/>
    <w:rsid w:val="005A55CA"/>
    <w:rsid w:val="005A5E34"/>
    <w:rsid w:val="005A6702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5E43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0DBC"/>
    <w:rsid w:val="006428E5"/>
    <w:rsid w:val="00644958"/>
    <w:rsid w:val="006454CD"/>
    <w:rsid w:val="00646A46"/>
    <w:rsid w:val="0065236F"/>
    <w:rsid w:val="00657B20"/>
    <w:rsid w:val="00670176"/>
    <w:rsid w:val="00672919"/>
    <w:rsid w:val="0067669C"/>
    <w:rsid w:val="00677327"/>
    <w:rsid w:val="00686587"/>
    <w:rsid w:val="006904CF"/>
    <w:rsid w:val="0069104F"/>
    <w:rsid w:val="006920E4"/>
    <w:rsid w:val="00695EE2"/>
    <w:rsid w:val="0069660B"/>
    <w:rsid w:val="006A1B33"/>
    <w:rsid w:val="006A4339"/>
    <w:rsid w:val="006A48F1"/>
    <w:rsid w:val="006A71A3"/>
    <w:rsid w:val="006B03F2"/>
    <w:rsid w:val="006B1639"/>
    <w:rsid w:val="006B2B51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5AE5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259"/>
    <w:rsid w:val="007A35FF"/>
    <w:rsid w:val="007A3B2A"/>
    <w:rsid w:val="007A52B4"/>
    <w:rsid w:val="007A5771"/>
    <w:rsid w:val="007B3BFA"/>
    <w:rsid w:val="007B5522"/>
    <w:rsid w:val="007C0EE0"/>
    <w:rsid w:val="007C181A"/>
    <w:rsid w:val="007C1B71"/>
    <w:rsid w:val="007C2FBB"/>
    <w:rsid w:val="007C3B67"/>
    <w:rsid w:val="007C7164"/>
    <w:rsid w:val="007D1984"/>
    <w:rsid w:val="007D1E56"/>
    <w:rsid w:val="007D2AFE"/>
    <w:rsid w:val="007E3FEA"/>
    <w:rsid w:val="007F0A0B"/>
    <w:rsid w:val="007F3A60"/>
    <w:rsid w:val="007F3D0B"/>
    <w:rsid w:val="007F7C94"/>
    <w:rsid w:val="00800963"/>
    <w:rsid w:val="0080227E"/>
    <w:rsid w:val="00810A17"/>
    <w:rsid w:val="00810E4B"/>
    <w:rsid w:val="008117E4"/>
    <w:rsid w:val="00814BAA"/>
    <w:rsid w:val="008164EE"/>
    <w:rsid w:val="00816880"/>
    <w:rsid w:val="00824295"/>
    <w:rsid w:val="008313F3"/>
    <w:rsid w:val="0083577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27F08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968B2"/>
    <w:rsid w:val="009A0B2F"/>
    <w:rsid w:val="009A1CF4"/>
    <w:rsid w:val="009A37D7"/>
    <w:rsid w:val="009A3F07"/>
    <w:rsid w:val="009A4E17"/>
    <w:rsid w:val="009A6955"/>
    <w:rsid w:val="009A7929"/>
    <w:rsid w:val="009B00CC"/>
    <w:rsid w:val="009B341C"/>
    <w:rsid w:val="009B3579"/>
    <w:rsid w:val="009B5686"/>
    <w:rsid w:val="009B5747"/>
    <w:rsid w:val="009C456F"/>
    <w:rsid w:val="009D0FEE"/>
    <w:rsid w:val="009D2C27"/>
    <w:rsid w:val="009D5185"/>
    <w:rsid w:val="009E1D74"/>
    <w:rsid w:val="009E2309"/>
    <w:rsid w:val="009E42B9"/>
    <w:rsid w:val="009E5A1A"/>
    <w:rsid w:val="009E60EF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B0D6A"/>
    <w:rsid w:val="00AB332D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19E0"/>
    <w:rsid w:val="00AE3DD6"/>
    <w:rsid w:val="00AE56C0"/>
    <w:rsid w:val="00AE6335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62809"/>
    <w:rsid w:val="00B63A89"/>
    <w:rsid w:val="00B75F74"/>
    <w:rsid w:val="00B7675A"/>
    <w:rsid w:val="00B81898"/>
    <w:rsid w:val="00B8606B"/>
    <w:rsid w:val="00B86C80"/>
    <w:rsid w:val="00B878E7"/>
    <w:rsid w:val="00B92A8F"/>
    <w:rsid w:val="00B938C5"/>
    <w:rsid w:val="00B97278"/>
    <w:rsid w:val="00B97943"/>
    <w:rsid w:val="00BA1D0B"/>
    <w:rsid w:val="00BA6972"/>
    <w:rsid w:val="00BB1E0D"/>
    <w:rsid w:val="00BB46FC"/>
    <w:rsid w:val="00BB4D9B"/>
    <w:rsid w:val="00BB73FF"/>
    <w:rsid w:val="00BB7688"/>
    <w:rsid w:val="00BB7689"/>
    <w:rsid w:val="00BC79DD"/>
    <w:rsid w:val="00BC7CAC"/>
    <w:rsid w:val="00BD55E0"/>
    <w:rsid w:val="00BD6403"/>
    <w:rsid w:val="00BD6D76"/>
    <w:rsid w:val="00BE56B3"/>
    <w:rsid w:val="00BF04E8"/>
    <w:rsid w:val="00BF16BF"/>
    <w:rsid w:val="00BF3193"/>
    <w:rsid w:val="00BF4568"/>
    <w:rsid w:val="00BF4D1F"/>
    <w:rsid w:val="00BF5D9E"/>
    <w:rsid w:val="00C02A73"/>
    <w:rsid w:val="00C063D2"/>
    <w:rsid w:val="00C07FD9"/>
    <w:rsid w:val="00C10955"/>
    <w:rsid w:val="00C11C4D"/>
    <w:rsid w:val="00C1712C"/>
    <w:rsid w:val="00C23E16"/>
    <w:rsid w:val="00C27AD3"/>
    <w:rsid w:val="00C27E37"/>
    <w:rsid w:val="00C30C8D"/>
    <w:rsid w:val="00C32713"/>
    <w:rsid w:val="00C351B8"/>
    <w:rsid w:val="00C410D9"/>
    <w:rsid w:val="00C44DB7"/>
    <w:rsid w:val="00C4510A"/>
    <w:rsid w:val="00C47F2E"/>
    <w:rsid w:val="00C52BA6"/>
    <w:rsid w:val="00C57A1A"/>
    <w:rsid w:val="00C57AB7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7291D"/>
    <w:rsid w:val="00C733E9"/>
    <w:rsid w:val="00C80B55"/>
    <w:rsid w:val="00C855F0"/>
    <w:rsid w:val="00C90311"/>
    <w:rsid w:val="00C91C26"/>
    <w:rsid w:val="00C926DC"/>
    <w:rsid w:val="00C9493F"/>
    <w:rsid w:val="00C95A7E"/>
    <w:rsid w:val="00CA210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06240"/>
    <w:rsid w:val="00D13145"/>
    <w:rsid w:val="00D139C8"/>
    <w:rsid w:val="00D15DDD"/>
    <w:rsid w:val="00D17F81"/>
    <w:rsid w:val="00D26AB5"/>
    <w:rsid w:val="00D2758C"/>
    <w:rsid w:val="00D275CA"/>
    <w:rsid w:val="00D2789B"/>
    <w:rsid w:val="00D31964"/>
    <w:rsid w:val="00D34434"/>
    <w:rsid w:val="00D345AB"/>
    <w:rsid w:val="00D41566"/>
    <w:rsid w:val="00D458EC"/>
    <w:rsid w:val="00D501B0"/>
    <w:rsid w:val="00D52582"/>
    <w:rsid w:val="00D54FFB"/>
    <w:rsid w:val="00D56A0E"/>
    <w:rsid w:val="00D57AD3"/>
    <w:rsid w:val="00D635FE"/>
    <w:rsid w:val="00D65EB9"/>
    <w:rsid w:val="00D729DE"/>
    <w:rsid w:val="00D742B3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58F0"/>
    <w:rsid w:val="00D977E8"/>
    <w:rsid w:val="00D97B16"/>
    <w:rsid w:val="00DA0ACB"/>
    <w:rsid w:val="00DB1C89"/>
    <w:rsid w:val="00DB3763"/>
    <w:rsid w:val="00DB4029"/>
    <w:rsid w:val="00DB5F4D"/>
    <w:rsid w:val="00DB6DA5"/>
    <w:rsid w:val="00DC03D8"/>
    <w:rsid w:val="00DC076B"/>
    <w:rsid w:val="00DC112D"/>
    <w:rsid w:val="00DC186F"/>
    <w:rsid w:val="00DC252F"/>
    <w:rsid w:val="00DC6050"/>
    <w:rsid w:val="00DD43EA"/>
    <w:rsid w:val="00DE08CA"/>
    <w:rsid w:val="00DE6F44"/>
    <w:rsid w:val="00DF007B"/>
    <w:rsid w:val="00DF0121"/>
    <w:rsid w:val="00E037D9"/>
    <w:rsid w:val="00E04927"/>
    <w:rsid w:val="00E05A44"/>
    <w:rsid w:val="00E05B91"/>
    <w:rsid w:val="00E130EB"/>
    <w:rsid w:val="00E13E98"/>
    <w:rsid w:val="00E1425E"/>
    <w:rsid w:val="00E162CD"/>
    <w:rsid w:val="00E17FA5"/>
    <w:rsid w:val="00E223CD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EA3"/>
    <w:rsid w:val="00E80AFF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48DB"/>
    <w:rsid w:val="00F460BA"/>
    <w:rsid w:val="00F46BD9"/>
    <w:rsid w:val="00F501B5"/>
    <w:rsid w:val="00F57427"/>
    <w:rsid w:val="00F60BE0"/>
    <w:rsid w:val="00F6280E"/>
    <w:rsid w:val="00F7050A"/>
    <w:rsid w:val="00F75533"/>
    <w:rsid w:val="00FA0FCF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SimSun" w:hAnsi="Arial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007BB"/>
    <w:rPr>
      <w:rFonts w:ascii="Cambria" w:hAnsi="Cambria"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007BB"/>
    <w:rPr>
      <w:rFonts w:ascii="Cambria" w:hAnsi="Cambria" w:cs="Times New Roman"/>
      <w:b/>
      <w:color w:val="4F81BD"/>
      <w:sz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uiPriority w:val="99"/>
    <w:rsid w:val="00596998"/>
    <w:pPr>
      <w:keepNext/>
      <w:numPr>
        <w:numId w:val="4"/>
      </w:numPr>
      <w:spacing w:before="240" w:after="120" w:line="240" w:lineRule="auto"/>
    </w:pPr>
    <w:rPr>
      <w:b/>
      <w:bCs/>
      <w:iCs/>
      <w:sz w:val="24"/>
    </w:rPr>
  </w:style>
  <w:style w:type="paragraph" w:customStyle="1" w:styleId="LabTitle">
    <w:name w:val="Lab Title"/>
    <w:basedOn w:val="Normal"/>
    <w:uiPriority w:val="99"/>
    <w:rsid w:val="00FD4A68"/>
    <w:rPr>
      <w:b/>
      <w:sz w:val="32"/>
    </w:rPr>
  </w:style>
  <w:style w:type="paragraph" w:customStyle="1" w:styleId="PageHead">
    <w:name w:val="Page Head"/>
    <w:basedOn w:val="Normal"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uiPriority w:val="99"/>
    <w:rsid w:val="00835774"/>
    <w:pPr>
      <w:keepNext/>
      <w:numPr>
        <w:numId w:val="11"/>
      </w:numPr>
      <w:spacing w:before="240" w:after="120"/>
      <w:ind w:left="936" w:hanging="936"/>
    </w:pPr>
    <w:rPr>
      <w:b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0659A"/>
    <w:rPr>
      <w:rFonts w:cs="Times New Roman"/>
    </w:rPr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3164"/>
    <w:rPr>
      <w:rFonts w:cs="Times New Roman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659A"/>
    <w:rPr>
      <w:rFonts w:ascii="Tahoma" w:hAnsi="Tahoma" w:cs="Times New Roman"/>
      <w:sz w:val="16"/>
    </w:rPr>
  </w:style>
  <w:style w:type="paragraph" w:customStyle="1" w:styleId="1">
    <w:name w:val="Основной текст1"/>
    <w:basedOn w:val="Normal"/>
    <w:uiPriority w:val="99"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097163"/>
  </w:style>
  <w:style w:type="table" w:styleId="TableGrid">
    <w:name w:val="Table Grid"/>
    <w:basedOn w:val="TableNormal"/>
    <w:uiPriority w:val="99"/>
    <w:rsid w:val="005D35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uiPriority w:val="99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uiPriority w:val="99"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uiPriority w:val="99"/>
    <w:rsid w:val="00442135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uiPriority w:val="99"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uiPriority w:val="99"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uiPriority w:val="99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B758A"/>
    <w:rPr>
      <w:rFonts w:ascii="Tahoma" w:hAnsi="Tahoma" w:cs="Times New Roman"/>
      <w:sz w:val="16"/>
    </w:rPr>
  </w:style>
  <w:style w:type="character" w:customStyle="1" w:styleId="LabTitleInstVersred">
    <w:name w:val="Lab Title Inst Vers (red)"/>
    <w:uiPriority w:val="99"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99"/>
    <w:rsid w:val="004D682B"/>
    <w:rPr>
      <w:rFonts w:ascii="Arial" w:hAnsi="Arial"/>
      <w:sz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uiPriority w:val="99"/>
    <w:rsid w:val="002C475E"/>
    <w:pPr>
      <w:numPr>
        <w:ilvl w:val="3"/>
      </w:numPr>
    </w:pPr>
  </w:style>
  <w:style w:type="table" w:customStyle="1" w:styleId="LightList-Accent11">
    <w:name w:val="Light List - Accent 11"/>
    <w:uiPriority w:val="99"/>
    <w:rsid w:val="00915986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">
    <w:name w:val="Lab_Table_Style"/>
    <w:uiPriority w:val="99"/>
    <w:rsid w:val="00E87D62"/>
    <w:rPr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</w:style>
  <w:style w:type="character" w:customStyle="1" w:styleId="DevConfigGray">
    <w:name w:val="DevConfig Gray"/>
    <w:uiPriority w:val="99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uiPriority w:val="99"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uiPriority w:val="99"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6495E"/>
    <w:rPr>
      <w:rFonts w:ascii="Courier New" w:hAnsi="Courier New" w:cs="Times New Roman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2344"/>
    <w:rPr>
      <w:b/>
    </w:rPr>
  </w:style>
  <w:style w:type="paragraph" w:customStyle="1" w:styleId="ReflectionQ">
    <w:name w:val="Reflection Q"/>
    <w:basedOn w:val="BodyTextL25"/>
    <w:uiPriority w:val="99"/>
    <w:rsid w:val="00596998"/>
    <w:pPr>
      <w:numPr>
        <w:ilvl w:val="1"/>
        <w:numId w:val="4"/>
      </w:numPr>
    </w:pPr>
  </w:style>
  <w:style w:type="paragraph" w:styleId="NormalWeb">
    <w:name w:val="Normal (Web)"/>
    <w:basedOn w:val="Normal"/>
    <w:uiPriority w:val="99"/>
    <w:semiHidden/>
    <w:rsid w:val="002E3B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lang w:eastAsia="zh-CN"/>
    </w:rPr>
  </w:style>
  <w:style w:type="numbering" w:customStyle="1" w:styleId="SectionList">
    <w:name w:val="Section_List"/>
    <w:rsid w:val="00184093"/>
    <w:pPr>
      <w:numPr>
        <w:numId w:val="4"/>
      </w:numPr>
    </w:pPr>
  </w:style>
  <w:style w:type="numbering" w:customStyle="1" w:styleId="PartStepSubStepList">
    <w:name w:val="Part_Step_SubStep_List"/>
    <w:rsid w:val="00184093"/>
    <w:pPr>
      <w:numPr>
        <w:numId w:val="12"/>
      </w:numPr>
    </w:pPr>
  </w:style>
  <w:style w:type="numbering" w:customStyle="1" w:styleId="BulletList">
    <w:name w:val="Bullet_List"/>
    <w:rsid w:val="00184093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0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364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35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60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6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62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66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6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36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250</TotalTime>
  <Pages>9</Pages>
  <Words>2455</Words>
  <Characters>13995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HP625</cp:lastModifiedBy>
  <cp:revision>13</cp:revision>
  <cp:lastPrinted>2013-05-16T22:42:00Z</cp:lastPrinted>
  <dcterms:created xsi:type="dcterms:W3CDTF">2015-03-30T05:49:00Z</dcterms:created>
  <dcterms:modified xsi:type="dcterms:W3CDTF">2020-11-18T21:35:00Z</dcterms:modified>
</cp:coreProperties>
</file>