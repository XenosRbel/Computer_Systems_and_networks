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FA" w:rsidRPr="004E6669" w:rsidRDefault="00CF0FFA" w:rsidP="00E34160">
      <w:pPr>
        <w:pStyle w:val="1"/>
      </w:pPr>
      <w:r>
        <w:t>Практическое занятие №1</w:t>
      </w:r>
    </w:p>
    <w:p w:rsidR="00CF0FFA" w:rsidRPr="00130436" w:rsidRDefault="00CF0FFA" w:rsidP="00E34160">
      <w:pPr>
        <w:pStyle w:val="1"/>
      </w:pPr>
      <w:r w:rsidRPr="00ED10DF">
        <w:t>IP-адресация</w:t>
      </w:r>
    </w:p>
    <w:p w:rsidR="00CF0FFA" w:rsidRPr="00130436" w:rsidRDefault="00CF0FFA" w:rsidP="00E34160">
      <w:pPr>
        <w:jc w:val="both"/>
        <w:rPr>
          <w:sz w:val="28"/>
          <w:szCs w:val="28"/>
        </w:rPr>
      </w:pPr>
    </w:p>
    <w:p w:rsidR="00CF0FFA" w:rsidRPr="00AD0100" w:rsidRDefault="00CF0FFA" w:rsidP="00E34160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CF0FFA" w:rsidRDefault="00CF0FFA" w:rsidP="00E34160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определять адрес подсети и адрес хоста по маске подсети;</w:t>
      </w:r>
    </w:p>
    <w:p w:rsidR="00CF0FFA" w:rsidRDefault="00CF0FFA" w:rsidP="00E34160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определять количество и диапазон адресов возможных узлов в подсетях;</w:t>
      </w:r>
    </w:p>
    <w:p w:rsidR="00CF0FFA" w:rsidRDefault="00CF0FFA" w:rsidP="00E34160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790FA5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структурировать сети с использованием масок.</w:t>
      </w:r>
    </w:p>
    <w:p w:rsidR="00CF0FFA" w:rsidRPr="00B62A3C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Default="00CF0FFA" w:rsidP="00E3416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Связь с проектом</w:t>
      </w:r>
    </w:p>
    <w:p w:rsidR="00CF0FFA" w:rsidRPr="002F4B32" w:rsidRDefault="00CF0FFA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успешного решения задач администрирования необходимо хорошо разбираться в системе </w:t>
      </w:r>
      <w:r>
        <w:rPr>
          <w:sz w:val="28"/>
          <w:szCs w:val="28"/>
          <w:lang w:val="en-US"/>
        </w:rPr>
        <w:t>IP</w:t>
      </w:r>
      <w:r w:rsidRPr="002F4B32">
        <w:rPr>
          <w:sz w:val="28"/>
          <w:szCs w:val="28"/>
        </w:rPr>
        <w:t>-</w:t>
      </w:r>
      <w:r>
        <w:rPr>
          <w:sz w:val="28"/>
          <w:szCs w:val="28"/>
        </w:rPr>
        <w:t>адресации. Знание принципов использования масок и структуризации сетей поможет грамотно решать многие вопросы настройки локальной сети.</w:t>
      </w:r>
    </w:p>
    <w:p w:rsidR="00CF0FFA" w:rsidRDefault="00CF0FFA" w:rsidP="00E34160">
      <w:pPr>
        <w:ind w:firstLine="720"/>
        <w:jc w:val="both"/>
        <w:rPr>
          <w:b/>
          <w:sz w:val="28"/>
          <w:szCs w:val="28"/>
        </w:rPr>
      </w:pPr>
    </w:p>
    <w:p w:rsidR="00CF0FFA" w:rsidRPr="009B6843" w:rsidRDefault="00CF0FFA" w:rsidP="00E34160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>Задание 1</w:t>
      </w:r>
      <w:r w:rsidRPr="0034797D">
        <w:rPr>
          <w:sz w:val="28"/>
          <w:szCs w:val="28"/>
        </w:rPr>
        <w:t>. Определит</w:t>
      </w:r>
      <w:r>
        <w:rPr>
          <w:sz w:val="28"/>
          <w:szCs w:val="28"/>
        </w:rPr>
        <w:t>ь</w:t>
      </w:r>
      <w:r w:rsidRPr="0034797D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находятся ли</w:t>
      </w:r>
      <w:r w:rsidRPr="0034797D">
        <w:rPr>
          <w:sz w:val="28"/>
          <w:szCs w:val="28"/>
        </w:rPr>
        <w:t xml:space="preserve"> два узла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DC696D">
        <w:rPr>
          <w:sz w:val="28"/>
          <w:szCs w:val="28"/>
          <w:lang w:val="en-US"/>
        </w:rPr>
        <w:t>B</w:t>
      </w:r>
      <w:r w:rsidRPr="00126921">
        <w:rPr>
          <w:sz w:val="28"/>
          <w:szCs w:val="28"/>
        </w:rPr>
        <w:t xml:space="preserve"> </w:t>
      </w:r>
      <w:r>
        <w:rPr>
          <w:sz w:val="28"/>
          <w:szCs w:val="28"/>
        </w:rPr>
        <w:t>в одной подсети или в разных подсетях</w:t>
      </w:r>
      <w:r w:rsidRPr="0034797D">
        <w:rPr>
          <w:sz w:val="28"/>
          <w:szCs w:val="28"/>
        </w:rPr>
        <w:t>, если адреса компьютер</w:t>
      </w:r>
      <w:r>
        <w:rPr>
          <w:sz w:val="28"/>
          <w:szCs w:val="28"/>
        </w:rPr>
        <w:t>а </w:t>
      </w:r>
      <w:r w:rsidRPr="0034797D">
        <w:rPr>
          <w:sz w:val="28"/>
          <w:szCs w:val="28"/>
        </w:rPr>
        <w:t>А и</w:t>
      </w:r>
      <w:r>
        <w:rPr>
          <w:sz w:val="28"/>
          <w:szCs w:val="28"/>
        </w:rPr>
        <w:t xml:space="preserve"> компьютера </w:t>
      </w:r>
      <w:r w:rsidRPr="0034797D">
        <w:rPr>
          <w:sz w:val="28"/>
          <w:szCs w:val="28"/>
        </w:rPr>
        <w:t>В соответственно равны</w:t>
      </w:r>
      <w:r>
        <w:rPr>
          <w:sz w:val="28"/>
          <w:szCs w:val="28"/>
        </w:rPr>
        <w:t>: 26</w:t>
      </w:r>
      <w:r w:rsidRPr="009B6843">
        <w:rPr>
          <w:sz w:val="28"/>
          <w:szCs w:val="28"/>
        </w:rPr>
        <w:t>.21</w:t>
      </w:r>
      <w:r>
        <w:rPr>
          <w:sz w:val="28"/>
          <w:szCs w:val="28"/>
        </w:rPr>
        <w:t>9</w:t>
      </w:r>
      <w:r w:rsidRPr="009B6843">
        <w:rPr>
          <w:sz w:val="28"/>
          <w:szCs w:val="28"/>
        </w:rPr>
        <w:t>.123.</w:t>
      </w:r>
      <w:r>
        <w:rPr>
          <w:sz w:val="28"/>
          <w:szCs w:val="28"/>
        </w:rPr>
        <w:t>6</w:t>
      </w:r>
      <w:r w:rsidRPr="009B6843">
        <w:rPr>
          <w:sz w:val="28"/>
          <w:szCs w:val="28"/>
        </w:rPr>
        <w:t xml:space="preserve"> и </w:t>
      </w:r>
      <w:r>
        <w:rPr>
          <w:sz w:val="28"/>
          <w:szCs w:val="28"/>
        </w:rPr>
        <w:t>26</w:t>
      </w:r>
      <w:r w:rsidRPr="009B6843">
        <w:rPr>
          <w:sz w:val="28"/>
          <w:szCs w:val="28"/>
        </w:rPr>
        <w:t>.218.102.31, маска</w:t>
      </w:r>
      <w:r>
        <w:rPr>
          <w:sz w:val="28"/>
          <w:szCs w:val="28"/>
        </w:rPr>
        <w:t xml:space="preserve"> подсети</w:t>
      </w:r>
      <w:r w:rsidRPr="009B6843">
        <w:rPr>
          <w:sz w:val="28"/>
          <w:szCs w:val="28"/>
        </w:rPr>
        <w:t xml:space="preserve"> 255.</w:t>
      </w:r>
      <w:r>
        <w:rPr>
          <w:sz w:val="28"/>
          <w:szCs w:val="28"/>
        </w:rPr>
        <w:t>19</w:t>
      </w:r>
      <w:r w:rsidRPr="009B6843">
        <w:rPr>
          <w:sz w:val="28"/>
          <w:szCs w:val="28"/>
        </w:rPr>
        <w:t>2.0.0</w:t>
      </w:r>
      <w:r>
        <w:rPr>
          <w:sz w:val="28"/>
          <w:szCs w:val="28"/>
        </w:rPr>
        <w:t>.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CF0FFA" w:rsidRDefault="00CF0FFA" w:rsidP="00E34160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Переведите адреса компьютеров и маску в двоичный вид.</w:t>
      </w:r>
    </w:p>
    <w:p w:rsidR="00CF0FFA" w:rsidRDefault="00CF0FFA" w:rsidP="00E34160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двоичного</w:t>
      </w:r>
      <w:r w:rsidRPr="00FA1DBE">
        <w:rPr>
          <w:sz w:val="28"/>
          <w:szCs w:val="28"/>
        </w:rPr>
        <w:t xml:space="preserve"> представлени</w:t>
      </w:r>
      <w:r>
        <w:rPr>
          <w:sz w:val="28"/>
          <w:szCs w:val="28"/>
        </w:rPr>
        <w:t xml:space="preserve">я номеров подсетей обоих узлов выполните операцию логического умножения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 над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noBreakHyphen/>
        <w:t>адресом и маской каждого компьютера.</w:t>
      </w:r>
    </w:p>
    <w:p w:rsidR="00CF0FFA" w:rsidRDefault="00CF0FFA" w:rsidP="00E34160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Двоичный результат переведите в десятичный вид.</w:t>
      </w:r>
    </w:p>
    <w:p w:rsidR="00CF0FFA" w:rsidRDefault="00CF0FFA" w:rsidP="00E34160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Сделайте вывод.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Процесс решения можно записать следующим образом</w:t>
      </w:r>
      <w:r w:rsidRPr="00634A62">
        <w:rPr>
          <w:sz w:val="28"/>
          <w:szCs w:val="28"/>
        </w:rPr>
        <w:t>: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Компьютер А:</w:t>
      </w:r>
    </w:p>
    <w:tbl>
      <w:tblPr>
        <w:tblW w:w="0" w:type="auto"/>
        <w:jc w:val="center"/>
        <w:tblLook w:val="01E0"/>
      </w:tblPr>
      <w:tblGrid>
        <w:gridCol w:w="3779"/>
        <w:gridCol w:w="5220"/>
      </w:tblGrid>
      <w:tr w:rsidR="00CF0FFA" w:rsidRPr="00700C79" w:rsidTr="00E24789">
        <w:trPr>
          <w:jc w:val="center"/>
        </w:trPr>
        <w:tc>
          <w:tcPr>
            <w:tcW w:w="3779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sz w:val="28"/>
                <w:szCs w:val="28"/>
                <w:lang w:val="en-US"/>
              </w:rPr>
              <w:t>IP</w:t>
            </w:r>
            <w:r w:rsidRPr="00E24789">
              <w:rPr>
                <w:sz w:val="28"/>
                <w:szCs w:val="28"/>
              </w:rPr>
              <w:t xml:space="preserve">-адрес: 26.219.123.6=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00011010.</w:t>
            </w:r>
            <w:r w:rsidRPr="00E24789">
              <w:rPr>
                <w:bCs/>
                <w:sz w:val="28"/>
                <w:szCs w:val="28"/>
              </w:rPr>
              <w:t>11</w:t>
            </w:r>
            <w:r w:rsidRPr="00E24789">
              <w:rPr>
                <w:sz w:val="28"/>
                <w:szCs w:val="28"/>
              </w:rPr>
              <w:t>011011. 01111011. 00000110</w:t>
            </w:r>
          </w:p>
        </w:tc>
      </w:tr>
      <w:tr w:rsidR="00CF0FFA" w:rsidRPr="00700C79" w:rsidTr="00E24789">
        <w:trPr>
          <w:jc w:val="center"/>
        </w:trPr>
        <w:tc>
          <w:tcPr>
            <w:tcW w:w="3779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iCs/>
                <w:sz w:val="28"/>
                <w:szCs w:val="28"/>
              </w:rPr>
              <w:t xml:space="preserve">Маска подсети: </w:t>
            </w:r>
            <w:r w:rsidRPr="00E24789">
              <w:rPr>
                <w:sz w:val="28"/>
                <w:szCs w:val="28"/>
              </w:rPr>
              <w:t>255.192.0.0</w:t>
            </w:r>
            <w:r w:rsidRPr="00E2478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iCs/>
                <w:sz w:val="28"/>
                <w:szCs w:val="28"/>
              </w:rPr>
              <w:t>11111111. 11000000. 00000000. 00000000</w:t>
            </w:r>
          </w:p>
        </w:tc>
      </w:tr>
    </w:tbl>
    <w:p w:rsidR="00CF0FFA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Компьютер В:</w:t>
      </w:r>
    </w:p>
    <w:tbl>
      <w:tblPr>
        <w:tblW w:w="0" w:type="auto"/>
        <w:jc w:val="center"/>
        <w:tblLook w:val="01E0"/>
      </w:tblPr>
      <w:tblGrid>
        <w:gridCol w:w="3779"/>
        <w:gridCol w:w="5220"/>
      </w:tblGrid>
      <w:tr w:rsidR="00CF0FFA" w:rsidRPr="00700C79" w:rsidTr="00E24789">
        <w:trPr>
          <w:jc w:val="center"/>
        </w:trPr>
        <w:tc>
          <w:tcPr>
            <w:tcW w:w="3779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sz w:val="28"/>
                <w:szCs w:val="28"/>
                <w:lang w:val="en-US"/>
              </w:rPr>
              <w:t>IP</w:t>
            </w:r>
            <w:r w:rsidRPr="00E24789">
              <w:rPr>
                <w:sz w:val="28"/>
                <w:szCs w:val="28"/>
              </w:rPr>
              <w:t xml:space="preserve">-адрес: 26.218.102.31=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00011010.</w:t>
            </w:r>
            <w:r w:rsidRPr="00E24789">
              <w:rPr>
                <w:bCs/>
                <w:sz w:val="28"/>
                <w:szCs w:val="28"/>
              </w:rPr>
              <w:t>11</w:t>
            </w:r>
            <w:r w:rsidRPr="00E24789">
              <w:rPr>
                <w:sz w:val="28"/>
                <w:szCs w:val="28"/>
              </w:rPr>
              <w:t>011010. 01100110. 00011111</w:t>
            </w:r>
          </w:p>
        </w:tc>
      </w:tr>
      <w:tr w:rsidR="00CF0FFA" w:rsidRPr="00700C79" w:rsidTr="00E24789">
        <w:trPr>
          <w:jc w:val="center"/>
        </w:trPr>
        <w:tc>
          <w:tcPr>
            <w:tcW w:w="3779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iCs/>
                <w:sz w:val="28"/>
                <w:szCs w:val="28"/>
              </w:rPr>
              <w:t xml:space="preserve">Маска подсети: </w:t>
            </w:r>
            <w:r w:rsidRPr="00E24789">
              <w:rPr>
                <w:sz w:val="28"/>
                <w:szCs w:val="28"/>
              </w:rPr>
              <w:t>255.192.0.0</w:t>
            </w:r>
            <w:r w:rsidRPr="00E2478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iCs/>
                <w:sz w:val="28"/>
                <w:szCs w:val="28"/>
              </w:rPr>
              <w:t>11111111. 11000000. 00000000. 00000000</w:t>
            </w:r>
          </w:p>
        </w:tc>
      </w:tr>
    </w:tbl>
    <w:p w:rsidR="00CF0FFA" w:rsidRDefault="00CF0FFA" w:rsidP="00E34160"/>
    <w:p w:rsidR="00CF0FFA" w:rsidRDefault="00CF0FFA" w:rsidP="00E34160">
      <w:pPr>
        <w:ind w:firstLine="720"/>
        <w:jc w:val="both"/>
        <w:rPr>
          <w:sz w:val="28"/>
          <w:szCs w:val="28"/>
        </w:rPr>
      </w:pPr>
      <w:r w:rsidRPr="004825A0">
        <w:rPr>
          <w:sz w:val="28"/>
          <w:szCs w:val="28"/>
        </w:rPr>
        <w:t>Получаем номер подсети, выполняя операцию AND над IP-адресом и маской подсети</w:t>
      </w:r>
      <w:r>
        <w:rPr>
          <w:sz w:val="28"/>
          <w:szCs w:val="28"/>
        </w:rPr>
        <w:t>.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Компьютер А:</w:t>
      </w:r>
    </w:p>
    <w:tbl>
      <w:tblPr>
        <w:tblW w:w="6020" w:type="dxa"/>
        <w:jc w:val="center"/>
        <w:tblInd w:w="1506" w:type="dxa"/>
        <w:tblLook w:val="01E0"/>
      </w:tblPr>
      <w:tblGrid>
        <w:gridCol w:w="823"/>
        <w:gridCol w:w="1359"/>
        <w:gridCol w:w="1286"/>
        <w:gridCol w:w="1219"/>
        <w:gridCol w:w="1333"/>
      </w:tblGrid>
      <w:tr w:rsidR="00CF0FFA" w:rsidRPr="00700C79" w:rsidTr="00E24789">
        <w:trPr>
          <w:jc w:val="center"/>
        </w:trPr>
        <w:tc>
          <w:tcPr>
            <w:tcW w:w="823" w:type="dxa"/>
            <w:vMerge w:val="restart"/>
            <w:vAlign w:val="center"/>
          </w:tcPr>
          <w:p w:rsidR="00CF0FFA" w:rsidRPr="00E24789" w:rsidRDefault="00CF0FFA" w:rsidP="00E24789">
            <w:pPr>
              <w:jc w:val="right"/>
              <w:rPr>
                <w:sz w:val="28"/>
                <w:szCs w:val="28"/>
                <w:lang w:val="en-US"/>
              </w:rPr>
            </w:pPr>
            <w:r w:rsidRPr="00E24789"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F0FFA" w:rsidRPr="00E24789" w:rsidRDefault="00CF0FFA" w:rsidP="00E24789">
            <w:pPr>
              <w:jc w:val="both"/>
              <w:rPr>
                <w:sz w:val="28"/>
                <w:szCs w:val="28"/>
                <w:lang w:val="en-US"/>
              </w:rPr>
            </w:pPr>
            <w:r w:rsidRPr="00E24789">
              <w:rPr>
                <w:sz w:val="28"/>
                <w:szCs w:val="28"/>
              </w:rPr>
              <w:t>00011010.</w:t>
            </w:r>
            <w:r w:rsidRPr="00E24789">
              <w:rPr>
                <w:bCs/>
                <w:sz w:val="28"/>
                <w:szCs w:val="28"/>
              </w:rPr>
              <w:t>11</w:t>
            </w:r>
            <w:r w:rsidRPr="00E24789">
              <w:rPr>
                <w:sz w:val="28"/>
                <w:szCs w:val="28"/>
              </w:rPr>
              <w:t>011011. 01111011. 00000110</w:t>
            </w:r>
          </w:p>
        </w:tc>
      </w:tr>
      <w:tr w:rsidR="00CF0FFA" w:rsidRPr="00700C79" w:rsidTr="00E24789">
        <w:trPr>
          <w:jc w:val="center"/>
        </w:trPr>
        <w:tc>
          <w:tcPr>
            <w:tcW w:w="823" w:type="dxa"/>
            <w:vMerge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E24789">
              <w:rPr>
                <w:iCs/>
                <w:sz w:val="28"/>
                <w:szCs w:val="28"/>
              </w:rPr>
              <w:t>11111111. 11000000. 00000000. 00000000</w:t>
            </w:r>
          </w:p>
        </w:tc>
      </w:tr>
      <w:tr w:rsidR="00CF0FFA" w:rsidRPr="004825A0" w:rsidTr="00E24789">
        <w:trPr>
          <w:jc w:val="center"/>
        </w:trPr>
        <w:tc>
          <w:tcPr>
            <w:tcW w:w="823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00011010.</w:t>
            </w:r>
            <w:r w:rsidRPr="00E24789">
              <w:rPr>
                <w:bCs/>
                <w:sz w:val="28"/>
                <w:szCs w:val="28"/>
              </w:rPr>
              <w:t>11000000.</w:t>
            </w:r>
            <w:r w:rsidRPr="00E24789">
              <w:rPr>
                <w:sz w:val="28"/>
                <w:szCs w:val="28"/>
              </w:rPr>
              <w:t>00000000. 00000000</w:t>
            </w:r>
          </w:p>
        </w:tc>
      </w:tr>
      <w:tr w:rsidR="00CF0FFA" w:rsidRPr="004825A0" w:rsidTr="00E24789">
        <w:trPr>
          <w:jc w:val="center"/>
        </w:trPr>
        <w:tc>
          <w:tcPr>
            <w:tcW w:w="823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F0FFA" w:rsidRPr="00E24789" w:rsidRDefault="00CF0FFA" w:rsidP="00E24789">
            <w:pPr>
              <w:jc w:val="center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CF0FFA" w:rsidRPr="00E24789" w:rsidRDefault="00CF0FFA" w:rsidP="00E24789">
            <w:pPr>
              <w:jc w:val="center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CF0FFA" w:rsidRPr="00E24789" w:rsidRDefault="00CF0FFA" w:rsidP="00E24789">
            <w:pPr>
              <w:jc w:val="center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F0FFA" w:rsidRPr="00E24789" w:rsidRDefault="00CF0FFA" w:rsidP="00E24789">
            <w:pPr>
              <w:jc w:val="center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0</w:t>
            </w:r>
          </w:p>
        </w:tc>
      </w:tr>
    </w:tbl>
    <w:p w:rsidR="00CF0FFA" w:rsidRDefault="00CF0FFA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Компьютер В:</w:t>
      </w:r>
    </w:p>
    <w:tbl>
      <w:tblPr>
        <w:tblW w:w="6020" w:type="dxa"/>
        <w:jc w:val="center"/>
        <w:tblInd w:w="1506" w:type="dxa"/>
        <w:tblLook w:val="01E0"/>
      </w:tblPr>
      <w:tblGrid>
        <w:gridCol w:w="823"/>
        <w:gridCol w:w="1359"/>
        <w:gridCol w:w="1286"/>
        <w:gridCol w:w="1219"/>
        <w:gridCol w:w="1333"/>
      </w:tblGrid>
      <w:tr w:rsidR="00CF0FFA" w:rsidRPr="00700C79" w:rsidTr="00E24789">
        <w:trPr>
          <w:jc w:val="center"/>
        </w:trPr>
        <w:tc>
          <w:tcPr>
            <w:tcW w:w="823" w:type="dxa"/>
            <w:vMerge w:val="restart"/>
            <w:vAlign w:val="center"/>
          </w:tcPr>
          <w:p w:rsidR="00CF0FFA" w:rsidRPr="00E24789" w:rsidRDefault="00CF0FFA" w:rsidP="00E24789">
            <w:pPr>
              <w:jc w:val="right"/>
              <w:rPr>
                <w:sz w:val="28"/>
                <w:szCs w:val="28"/>
                <w:lang w:val="en-US"/>
              </w:rPr>
            </w:pPr>
            <w:r w:rsidRPr="00E24789"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F0FFA" w:rsidRPr="00E24789" w:rsidRDefault="00CF0FFA" w:rsidP="00E24789">
            <w:pPr>
              <w:jc w:val="both"/>
              <w:rPr>
                <w:sz w:val="28"/>
                <w:szCs w:val="28"/>
                <w:lang w:val="en-US"/>
              </w:rPr>
            </w:pPr>
            <w:r w:rsidRPr="00E24789">
              <w:rPr>
                <w:sz w:val="28"/>
                <w:szCs w:val="28"/>
              </w:rPr>
              <w:t>00011010.</w:t>
            </w:r>
            <w:r w:rsidRPr="00E24789">
              <w:rPr>
                <w:bCs/>
                <w:sz w:val="28"/>
                <w:szCs w:val="28"/>
              </w:rPr>
              <w:t>11</w:t>
            </w:r>
            <w:r w:rsidRPr="00E24789">
              <w:rPr>
                <w:sz w:val="28"/>
                <w:szCs w:val="28"/>
              </w:rPr>
              <w:t>011010. 01100110. 00011111</w:t>
            </w:r>
          </w:p>
        </w:tc>
      </w:tr>
      <w:tr w:rsidR="00CF0FFA" w:rsidRPr="00700C79" w:rsidTr="00E24789">
        <w:trPr>
          <w:jc w:val="center"/>
        </w:trPr>
        <w:tc>
          <w:tcPr>
            <w:tcW w:w="823" w:type="dxa"/>
            <w:vMerge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E24789">
              <w:rPr>
                <w:iCs/>
                <w:sz w:val="28"/>
                <w:szCs w:val="28"/>
              </w:rPr>
              <w:t>11111111. 11000000. 00000000. 00000000</w:t>
            </w:r>
          </w:p>
        </w:tc>
      </w:tr>
      <w:tr w:rsidR="00CF0FFA" w:rsidRPr="004825A0" w:rsidTr="00E24789">
        <w:trPr>
          <w:jc w:val="center"/>
        </w:trPr>
        <w:tc>
          <w:tcPr>
            <w:tcW w:w="823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00011010.</w:t>
            </w:r>
            <w:r w:rsidRPr="00E24789">
              <w:rPr>
                <w:bCs/>
                <w:sz w:val="28"/>
                <w:szCs w:val="28"/>
              </w:rPr>
              <w:t>11000000.</w:t>
            </w:r>
            <w:r w:rsidRPr="00E24789">
              <w:rPr>
                <w:sz w:val="28"/>
                <w:szCs w:val="28"/>
              </w:rPr>
              <w:t>00000000. 00000000</w:t>
            </w:r>
          </w:p>
        </w:tc>
      </w:tr>
      <w:tr w:rsidR="00CF0FFA" w:rsidRPr="004825A0" w:rsidTr="00E24789">
        <w:trPr>
          <w:jc w:val="center"/>
        </w:trPr>
        <w:tc>
          <w:tcPr>
            <w:tcW w:w="823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F0FFA" w:rsidRPr="00E24789" w:rsidRDefault="00CF0FFA" w:rsidP="00E24789">
            <w:pPr>
              <w:jc w:val="center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CF0FFA" w:rsidRPr="00E24789" w:rsidRDefault="00CF0FFA" w:rsidP="00E24789">
            <w:pPr>
              <w:jc w:val="center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CF0FFA" w:rsidRPr="00E24789" w:rsidRDefault="00CF0FFA" w:rsidP="00E24789">
            <w:pPr>
              <w:jc w:val="center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F0FFA" w:rsidRPr="00E24789" w:rsidRDefault="00CF0FFA" w:rsidP="00E24789">
            <w:pPr>
              <w:jc w:val="center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0</w:t>
            </w:r>
          </w:p>
        </w:tc>
      </w:tr>
    </w:tbl>
    <w:p w:rsidR="00CF0FFA" w:rsidRDefault="00CF0FFA" w:rsidP="00E34160"/>
    <w:p w:rsidR="00CF0FFA" w:rsidRPr="00634A62" w:rsidRDefault="00CF0FFA" w:rsidP="00E34160">
      <w:pPr>
        <w:ind w:firstLine="720"/>
        <w:jc w:val="both"/>
        <w:rPr>
          <w:sz w:val="28"/>
          <w:szCs w:val="28"/>
        </w:rPr>
      </w:pPr>
      <w:r w:rsidRPr="0010508D">
        <w:rPr>
          <w:b/>
          <w:sz w:val="28"/>
          <w:szCs w:val="28"/>
        </w:rPr>
        <w:t>Ответ</w:t>
      </w:r>
      <w:r w:rsidRPr="00634A62">
        <w:rPr>
          <w:sz w:val="28"/>
          <w:szCs w:val="28"/>
        </w:rPr>
        <w:t xml:space="preserve">: </w:t>
      </w:r>
      <w:r>
        <w:rPr>
          <w:sz w:val="28"/>
          <w:szCs w:val="28"/>
        </w:rPr>
        <w:t>номерапод</w:t>
      </w:r>
      <w:r w:rsidRPr="00634A62">
        <w:rPr>
          <w:sz w:val="28"/>
          <w:szCs w:val="28"/>
        </w:rPr>
        <w:t>сет</w:t>
      </w:r>
      <w:r>
        <w:rPr>
          <w:sz w:val="28"/>
          <w:szCs w:val="28"/>
        </w:rPr>
        <w:t>ей</w:t>
      </w:r>
      <w:r w:rsidRPr="00634A62">
        <w:rPr>
          <w:sz w:val="28"/>
          <w:szCs w:val="28"/>
        </w:rPr>
        <w:t xml:space="preserve"> двух IP-адресов совпадают, значит компьютеры А и В находятся в одной подсети</w:t>
      </w:r>
      <w:r>
        <w:rPr>
          <w:sz w:val="28"/>
          <w:szCs w:val="28"/>
        </w:rPr>
        <w:t>. Следовательно, между ними возможно установить прямое соединение без применения шлюзов.</w:t>
      </w:r>
    </w:p>
    <w:p w:rsidR="00CF0FFA" w:rsidRPr="00054528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Pr="00054528" w:rsidRDefault="00CF0FFA" w:rsidP="00E34160">
      <w:pPr>
        <w:ind w:firstLine="720"/>
        <w:jc w:val="both"/>
        <w:rPr>
          <w:sz w:val="28"/>
          <w:szCs w:val="28"/>
        </w:rPr>
      </w:pPr>
      <w:r w:rsidRPr="00054528">
        <w:rPr>
          <w:b/>
          <w:sz w:val="28"/>
          <w:szCs w:val="28"/>
        </w:rPr>
        <w:t>Задание 2</w:t>
      </w:r>
      <w:r>
        <w:rPr>
          <w:sz w:val="28"/>
          <w:szCs w:val="28"/>
        </w:rPr>
        <w:t>. Определить</w:t>
      </w:r>
      <w:r w:rsidRPr="00054528">
        <w:rPr>
          <w:sz w:val="28"/>
          <w:szCs w:val="28"/>
        </w:rPr>
        <w:t xml:space="preserve"> количество и диапазон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</w:t>
      </w:r>
      <w:r w:rsidRPr="00054528">
        <w:rPr>
          <w:sz w:val="28"/>
          <w:szCs w:val="28"/>
        </w:rPr>
        <w:t xml:space="preserve">адресов в подсети, если известны </w:t>
      </w:r>
      <w:r>
        <w:rPr>
          <w:sz w:val="28"/>
          <w:szCs w:val="28"/>
        </w:rPr>
        <w:t>номерпод</w:t>
      </w:r>
      <w:r w:rsidRPr="00054528">
        <w:rPr>
          <w:sz w:val="28"/>
          <w:szCs w:val="28"/>
        </w:rPr>
        <w:t>сети и маска подсети.</w:t>
      </w:r>
    </w:p>
    <w:p w:rsidR="00CF0FFA" w:rsidRPr="00C1712B" w:rsidRDefault="00CF0FFA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Номер подсети –</w:t>
      </w:r>
      <w:r w:rsidRPr="00757495">
        <w:rPr>
          <w:sz w:val="28"/>
          <w:szCs w:val="28"/>
        </w:rPr>
        <w:t>26.</w:t>
      </w:r>
      <w:r>
        <w:rPr>
          <w:sz w:val="28"/>
          <w:szCs w:val="28"/>
        </w:rPr>
        <w:t>219</w:t>
      </w:r>
      <w:r w:rsidRPr="00757495">
        <w:rPr>
          <w:sz w:val="28"/>
          <w:szCs w:val="28"/>
        </w:rPr>
        <w:t>.</w:t>
      </w:r>
      <w:r>
        <w:rPr>
          <w:sz w:val="28"/>
          <w:szCs w:val="28"/>
        </w:rPr>
        <w:t>128.</w:t>
      </w:r>
      <w:r w:rsidRPr="00757495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C1712B">
        <w:rPr>
          <w:sz w:val="28"/>
          <w:szCs w:val="28"/>
        </w:rPr>
        <w:t>маска</w:t>
      </w:r>
      <w:r>
        <w:rPr>
          <w:sz w:val="28"/>
          <w:szCs w:val="28"/>
        </w:rPr>
        <w:t xml:space="preserve"> подсети – </w:t>
      </w:r>
      <w:r w:rsidRPr="00C1712B">
        <w:rPr>
          <w:sz w:val="28"/>
          <w:szCs w:val="28"/>
        </w:rPr>
        <w:t>255</w:t>
      </w:r>
      <w:r>
        <w:rPr>
          <w:sz w:val="28"/>
          <w:szCs w:val="28"/>
        </w:rPr>
        <w:t>.255</w:t>
      </w:r>
      <w:r w:rsidRPr="00C1712B">
        <w:rPr>
          <w:sz w:val="28"/>
          <w:szCs w:val="28"/>
        </w:rPr>
        <w:t>.192.0.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Pr="00AD0100" w:rsidRDefault="00CF0FFA" w:rsidP="00E3416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CF0FFA" w:rsidRDefault="00CF0FFA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Переведите номери маску под</w:t>
      </w:r>
      <w:r w:rsidRPr="00054528">
        <w:rPr>
          <w:sz w:val="28"/>
          <w:szCs w:val="28"/>
        </w:rPr>
        <w:t xml:space="preserve">сети </w:t>
      </w:r>
      <w:r>
        <w:rPr>
          <w:sz w:val="28"/>
          <w:szCs w:val="28"/>
        </w:rPr>
        <w:t>в двоичный вид.</w:t>
      </w:r>
    </w:p>
    <w:p w:rsidR="00CF0FFA" w:rsidRDefault="00CF0FFA" w:rsidP="00E34160">
      <w:pPr>
        <w:ind w:left="720"/>
        <w:jc w:val="both"/>
        <w:rPr>
          <w:sz w:val="28"/>
          <w:szCs w:val="28"/>
        </w:rPr>
      </w:pPr>
    </w:p>
    <w:tbl>
      <w:tblPr>
        <w:tblW w:w="0" w:type="auto"/>
        <w:jc w:val="center"/>
        <w:tblLook w:val="01E0"/>
      </w:tblPr>
      <w:tblGrid>
        <w:gridCol w:w="4022"/>
        <w:gridCol w:w="5220"/>
      </w:tblGrid>
      <w:tr w:rsidR="00CF0FFA" w:rsidRPr="00700C79" w:rsidTr="00E24789">
        <w:trPr>
          <w:jc w:val="center"/>
        </w:trPr>
        <w:tc>
          <w:tcPr>
            <w:tcW w:w="4022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 xml:space="preserve">00011010. </w:t>
            </w:r>
            <w:r w:rsidRPr="00E24789">
              <w:rPr>
                <w:bCs/>
                <w:sz w:val="28"/>
                <w:szCs w:val="28"/>
              </w:rPr>
              <w:t>11</w:t>
            </w:r>
            <w:r w:rsidRPr="00E24789">
              <w:rPr>
                <w:sz w:val="28"/>
                <w:szCs w:val="28"/>
              </w:rPr>
              <w:t xml:space="preserve">011011. </w:t>
            </w:r>
            <w:r w:rsidRPr="00E24789">
              <w:rPr>
                <w:bCs/>
                <w:sz w:val="28"/>
                <w:szCs w:val="28"/>
              </w:rPr>
              <w:t xml:space="preserve">10000000. </w:t>
            </w:r>
            <w:r w:rsidRPr="00E24789">
              <w:rPr>
                <w:sz w:val="28"/>
                <w:szCs w:val="28"/>
              </w:rPr>
              <w:t>00000000</w:t>
            </w:r>
          </w:p>
        </w:tc>
      </w:tr>
      <w:tr w:rsidR="00CF0FFA" w:rsidRPr="00700C79" w:rsidTr="00E24789">
        <w:trPr>
          <w:jc w:val="center"/>
        </w:trPr>
        <w:tc>
          <w:tcPr>
            <w:tcW w:w="4022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iCs/>
                <w:sz w:val="28"/>
                <w:szCs w:val="28"/>
              </w:rPr>
              <w:t xml:space="preserve">Маска подсети: </w:t>
            </w:r>
            <w:r w:rsidRPr="00E24789">
              <w:rPr>
                <w:sz w:val="28"/>
                <w:szCs w:val="28"/>
              </w:rPr>
              <w:t>255.255.192.0</w:t>
            </w:r>
            <w:r w:rsidRPr="00E2478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>11111111. 11111111. 11000000. 00000000</w:t>
            </w:r>
          </w:p>
        </w:tc>
      </w:tr>
    </w:tbl>
    <w:p w:rsidR="00CF0FFA" w:rsidRDefault="00CF0FFA" w:rsidP="00E34160">
      <w:pPr>
        <w:ind w:left="720"/>
        <w:jc w:val="both"/>
        <w:rPr>
          <w:sz w:val="28"/>
          <w:szCs w:val="28"/>
        </w:rPr>
      </w:pPr>
    </w:p>
    <w:p w:rsidR="00CF0FFA" w:rsidRDefault="00CF0FFA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маске определите количество бит, предназначенных для адресации узлов (их значение равно </w:t>
      </w:r>
      <w:r w:rsidRPr="00EE5EFC">
        <w:rPr>
          <w:sz w:val="28"/>
          <w:szCs w:val="28"/>
        </w:rPr>
        <w:t>нулю</w:t>
      </w:r>
      <w:r>
        <w:rPr>
          <w:sz w:val="28"/>
          <w:szCs w:val="28"/>
        </w:rPr>
        <w:t>). Обозначим их буквой К.</w:t>
      </w:r>
    </w:p>
    <w:p w:rsidR="00CF0FFA" w:rsidRDefault="00CF0FFA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 w:rsidRPr="00DA0CFB">
        <w:rPr>
          <w:sz w:val="28"/>
          <w:szCs w:val="28"/>
        </w:rPr>
        <w:t xml:space="preserve">Общее количество </w:t>
      </w:r>
      <w:r>
        <w:rPr>
          <w:sz w:val="28"/>
          <w:szCs w:val="28"/>
        </w:rPr>
        <w:t>адресов</w:t>
      </w:r>
      <w:r w:rsidRPr="00DA0CFB">
        <w:rPr>
          <w:sz w:val="28"/>
          <w:szCs w:val="28"/>
        </w:rPr>
        <w:t xml:space="preserve"> равно 2</w:t>
      </w:r>
      <w:r w:rsidRPr="00DA0CFB">
        <w:rPr>
          <w:sz w:val="28"/>
          <w:szCs w:val="28"/>
          <w:vertAlign w:val="superscript"/>
        </w:rPr>
        <w:t>К</w:t>
      </w:r>
      <w:r w:rsidRPr="00DA0CFB">
        <w:rPr>
          <w:sz w:val="28"/>
          <w:szCs w:val="28"/>
        </w:rPr>
        <w:t xml:space="preserve">. Но из </w:t>
      </w:r>
      <w:r>
        <w:rPr>
          <w:sz w:val="28"/>
          <w:szCs w:val="28"/>
        </w:rPr>
        <w:t xml:space="preserve">этого числа </w:t>
      </w:r>
      <w:r w:rsidRPr="00DA0CFB">
        <w:rPr>
          <w:sz w:val="28"/>
          <w:szCs w:val="28"/>
        </w:rPr>
        <w:t>следует исключить комбинации, состоящие из всех нулей или всех единиц, т</w:t>
      </w:r>
      <w:r>
        <w:rPr>
          <w:sz w:val="28"/>
          <w:szCs w:val="28"/>
        </w:rPr>
        <w:t>ак как данные адреса являются особыми.Следовательно, о</w:t>
      </w:r>
      <w:r w:rsidRPr="00DA0CFB">
        <w:rPr>
          <w:sz w:val="28"/>
          <w:szCs w:val="28"/>
        </w:rPr>
        <w:t>бщее количество узлов подсети будет равно 2</w:t>
      </w:r>
      <w:r w:rsidRPr="00DA0CFB">
        <w:rPr>
          <w:sz w:val="28"/>
          <w:szCs w:val="28"/>
          <w:vertAlign w:val="superscript"/>
        </w:rPr>
        <w:t>К</w:t>
      </w:r>
      <w:r w:rsidRPr="00DA0CFB">
        <w:rPr>
          <w:sz w:val="28"/>
          <w:szCs w:val="28"/>
        </w:rPr>
        <w:t xml:space="preserve"> – 2.</w:t>
      </w:r>
    </w:p>
    <w:p w:rsidR="00CF0FFA" w:rsidRPr="0010508D" w:rsidRDefault="00CF0FFA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рассматриваемом примере </w:t>
      </w:r>
      <w:r>
        <w:rPr>
          <w:sz w:val="28"/>
          <w:szCs w:val="28"/>
          <w:lang w:val="en-US"/>
        </w:rPr>
        <w:t>K</w:t>
      </w:r>
      <w:r w:rsidRPr="0010508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14, </w:t>
      </w:r>
      <w:r w:rsidRPr="00DA0CFB">
        <w:rPr>
          <w:sz w:val="28"/>
          <w:szCs w:val="28"/>
        </w:rPr>
        <w:t>2</w:t>
      </w:r>
      <w:r w:rsidRPr="00DA0CFB">
        <w:rPr>
          <w:sz w:val="28"/>
          <w:szCs w:val="28"/>
          <w:vertAlign w:val="superscript"/>
        </w:rPr>
        <w:t>К</w:t>
      </w:r>
      <w:r w:rsidRPr="00DA0CFB">
        <w:rPr>
          <w:sz w:val="28"/>
          <w:szCs w:val="28"/>
        </w:rPr>
        <w:t xml:space="preserve"> – 2</w:t>
      </w:r>
      <w:r>
        <w:rPr>
          <w:sz w:val="28"/>
          <w:szCs w:val="28"/>
        </w:rPr>
        <w:t xml:space="preserve"> = 16 382 адресов.</w:t>
      </w:r>
    </w:p>
    <w:p w:rsidR="00CF0FFA" w:rsidRDefault="00CF0FFA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найти диапазон </w:t>
      </w:r>
      <w:r>
        <w:rPr>
          <w:sz w:val="28"/>
          <w:szCs w:val="28"/>
          <w:lang w:val="en-US"/>
        </w:rPr>
        <w:t>IP</w:t>
      </w:r>
      <w:r w:rsidRPr="0010508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 нужно найти начальный и конечный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подсети. Для этого выделите в номере подсети те биты, которые в маске подсети равны единице. Это разряды, отвечающие за номер подсети. Они будут совпадать для всех узлов данной подсети, включая начальный и конечный:</w:t>
      </w:r>
    </w:p>
    <w:p w:rsidR="00CF0FFA" w:rsidRPr="00E30C8F" w:rsidRDefault="00CF0FFA" w:rsidP="00E34160">
      <w:pPr>
        <w:jc w:val="both"/>
        <w:rPr>
          <w:sz w:val="28"/>
          <w:szCs w:val="28"/>
        </w:rPr>
      </w:pPr>
    </w:p>
    <w:tbl>
      <w:tblPr>
        <w:tblW w:w="0" w:type="auto"/>
        <w:jc w:val="center"/>
        <w:tblLook w:val="01E0"/>
      </w:tblPr>
      <w:tblGrid>
        <w:gridCol w:w="4022"/>
        <w:gridCol w:w="5220"/>
      </w:tblGrid>
      <w:tr w:rsidR="00CF0FFA" w:rsidRPr="00700C79" w:rsidTr="00E24789">
        <w:trPr>
          <w:jc w:val="center"/>
        </w:trPr>
        <w:tc>
          <w:tcPr>
            <w:tcW w:w="4022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sz w:val="28"/>
                <w:szCs w:val="28"/>
              </w:rPr>
            </w:pPr>
            <w:r w:rsidRPr="00E24789">
              <w:rPr>
                <w:b/>
                <w:sz w:val="28"/>
                <w:szCs w:val="28"/>
              </w:rPr>
              <w:t>00011010.</w:t>
            </w:r>
            <w:r w:rsidRPr="00E24789">
              <w:rPr>
                <w:b/>
                <w:bCs/>
                <w:sz w:val="28"/>
                <w:szCs w:val="28"/>
              </w:rPr>
              <w:t>11</w:t>
            </w:r>
            <w:r w:rsidRPr="00E24789">
              <w:rPr>
                <w:b/>
                <w:sz w:val="28"/>
                <w:szCs w:val="28"/>
              </w:rPr>
              <w:t>011011.</w:t>
            </w:r>
            <w:r w:rsidRPr="00E24789">
              <w:rPr>
                <w:b/>
                <w:bCs/>
                <w:sz w:val="28"/>
                <w:szCs w:val="28"/>
              </w:rPr>
              <w:t>10</w:t>
            </w:r>
            <w:r w:rsidRPr="00E24789">
              <w:rPr>
                <w:bCs/>
                <w:sz w:val="28"/>
                <w:szCs w:val="28"/>
              </w:rPr>
              <w:t>000000.</w:t>
            </w:r>
            <w:r w:rsidRPr="00E24789">
              <w:rPr>
                <w:sz w:val="28"/>
                <w:szCs w:val="28"/>
              </w:rPr>
              <w:t>00000000</w:t>
            </w:r>
          </w:p>
        </w:tc>
      </w:tr>
      <w:tr w:rsidR="00CF0FFA" w:rsidRPr="00700C79" w:rsidTr="00E24789">
        <w:trPr>
          <w:jc w:val="center"/>
        </w:trPr>
        <w:tc>
          <w:tcPr>
            <w:tcW w:w="4022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iCs/>
                <w:sz w:val="28"/>
                <w:szCs w:val="28"/>
              </w:rPr>
              <w:t xml:space="preserve">Маска подсети: </w:t>
            </w:r>
            <w:r w:rsidRPr="00E24789">
              <w:rPr>
                <w:sz w:val="28"/>
                <w:szCs w:val="28"/>
              </w:rPr>
              <w:t>255.255.192.0</w:t>
            </w:r>
            <w:r w:rsidRPr="00E2478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b/>
                <w:sz w:val="28"/>
                <w:szCs w:val="28"/>
              </w:rPr>
              <w:t>11111111. 11111111. 11</w:t>
            </w:r>
            <w:r w:rsidRPr="00E24789">
              <w:rPr>
                <w:sz w:val="28"/>
                <w:szCs w:val="28"/>
              </w:rPr>
              <w:t>000000. 00000000</w:t>
            </w:r>
          </w:p>
        </w:tc>
      </w:tr>
    </w:tbl>
    <w:p w:rsidR="00CF0FFA" w:rsidRDefault="00CF0FFA" w:rsidP="00E34160">
      <w:pPr>
        <w:jc w:val="both"/>
        <w:rPr>
          <w:sz w:val="28"/>
          <w:szCs w:val="28"/>
        </w:rPr>
      </w:pPr>
    </w:p>
    <w:p w:rsidR="00CF0FFA" w:rsidRDefault="00CF0FFA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получить начальный </w:t>
      </w:r>
      <w:r>
        <w:rPr>
          <w:sz w:val="28"/>
          <w:szCs w:val="28"/>
          <w:lang w:val="en-US"/>
        </w:rPr>
        <w:t>IP</w:t>
      </w:r>
      <w:r w:rsidRPr="0010508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подсети нужно невыделенные биты в номере подсети заполнить </w:t>
      </w:r>
      <w:r w:rsidRPr="0010508D">
        <w:rPr>
          <w:i/>
          <w:sz w:val="28"/>
          <w:szCs w:val="28"/>
        </w:rPr>
        <w:t>нулями</w:t>
      </w:r>
      <w:r>
        <w:rPr>
          <w:sz w:val="28"/>
          <w:szCs w:val="28"/>
        </w:rPr>
        <w:t>, за исключением крайнего правого бита, который должен быть равен единице. Полученный адрес будет первым из допустимых адресов данной подсети:</w:t>
      </w:r>
    </w:p>
    <w:p w:rsidR="00CF0FFA" w:rsidRDefault="00CF0FFA" w:rsidP="00E34160">
      <w:pPr>
        <w:ind w:left="720"/>
        <w:jc w:val="both"/>
        <w:rPr>
          <w:sz w:val="28"/>
          <w:szCs w:val="28"/>
        </w:rPr>
      </w:pPr>
    </w:p>
    <w:tbl>
      <w:tblPr>
        <w:tblW w:w="0" w:type="auto"/>
        <w:jc w:val="center"/>
        <w:tblLook w:val="01E0"/>
      </w:tblPr>
      <w:tblGrid>
        <w:gridCol w:w="4172"/>
        <w:gridCol w:w="5220"/>
      </w:tblGrid>
      <w:tr w:rsidR="00CF0FFA" w:rsidRPr="00700C79" w:rsidTr="00E24789">
        <w:trPr>
          <w:jc w:val="center"/>
        </w:trPr>
        <w:tc>
          <w:tcPr>
            <w:tcW w:w="4172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 xml:space="preserve">Начальный адрес: 26.219.128.1 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sz w:val="28"/>
                <w:szCs w:val="28"/>
              </w:rPr>
            </w:pPr>
            <w:r w:rsidRPr="00E24789">
              <w:rPr>
                <w:b/>
                <w:sz w:val="28"/>
                <w:szCs w:val="28"/>
              </w:rPr>
              <w:t>00011010.</w:t>
            </w:r>
            <w:r w:rsidRPr="00E24789">
              <w:rPr>
                <w:b/>
                <w:bCs/>
                <w:sz w:val="28"/>
                <w:szCs w:val="28"/>
              </w:rPr>
              <w:t>11</w:t>
            </w:r>
            <w:r w:rsidRPr="00E24789">
              <w:rPr>
                <w:b/>
                <w:sz w:val="28"/>
                <w:szCs w:val="28"/>
              </w:rPr>
              <w:t>011011.</w:t>
            </w:r>
            <w:r w:rsidRPr="00E24789">
              <w:rPr>
                <w:b/>
                <w:bCs/>
                <w:sz w:val="28"/>
                <w:szCs w:val="28"/>
              </w:rPr>
              <w:t>10</w:t>
            </w:r>
            <w:r w:rsidRPr="00E24789">
              <w:rPr>
                <w:bCs/>
                <w:sz w:val="28"/>
                <w:szCs w:val="28"/>
              </w:rPr>
              <w:t>000000.</w:t>
            </w:r>
            <w:r w:rsidRPr="00E24789">
              <w:rPr>
                <w:sz w:val="28"/>
                <w:szCs w:val="28"/>
              </w:rPr>
              <w:t>00000001</w:t>
            </w:r>
          </w:p>
        </w:tc>
      </w:tr>
      <w:tr w:rsidR="00CF0FFA" w:rsidRPr="00700C79" w:rsidTr="00E24789">
        <w:trPr>
          <w:jc w:val="center"/>
        </w:trPr>
        <w:tc>
          <w:tcPr>
            <w:tcW w:w="4172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iCs/>
                <w:sz w:val="28"/>
                <w:szCs w:val="28"/>
              </w:rPr>
              <w:t xml:space="preserve">Маска подсети: </w:t>
            </w:r>
            <w:r w:rsidRPr="00E24789">
              <w:rPr>
                <w:sz w:val="28"/>
                <w:szCs w:val="28"/>
              </w:rPr>
              <w:t>255.255.192.0</w:t>
            </w:r>
            <w:r w:rsidRPr="00E2478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b/>
                <w:sz w:val="28"/>
                <w:szCs w:val="28"/>
              </w:rPr>
              <w:t>11111111. 11111111. 11</w:t>
            </w:r>
            <w:r w:rsidRPr="00E24789">
              <w:rPr>
                <w:sz w:val="28"/>
                <w:szCs w:val="28"/>
              </w:rPr>
              <w:t>000000. 00000000</w:t>
            </w:r>
          </w:p>
        </w:tc>
      </w:tr>
    </w:tbl>
    <w:p w:rsidR="00CF0FFA" w:rsidRDefault="00CF0FFA" w:rsidP="00E34160">
      <w:pPr>
        <w:ind w:left="720"/>
        <w:jc w:val="both"/>
        <w:rPr>
          <w:sz w:val="28"/>
          <w:szCs w:val="28"/>
        </w:rPr>
      </w:pPr>
    </w:p>
    <w:p w:rsidR="00CF0FFA" w:rsidRDefault="00CF0FFA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получить конечный </w:t>
      </w:r>
      <w:r>
        <w:rPr>
          <w:sz w:val="28"/>
          <w:szCs w:val="28"/>
          <w:lang w:val="en-US"/>
        </w:rPr>
        <w:t>IP</w:t>
      </w:r>
      <w:r w:rsidRPr="0010508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подсети нужно невыделенные биты в номере подсети заполнить </w:t>
      </w:r>
      <w:r w:rsidRPr="0010508D">
        <w:rPr>
          <w:i/>
          <w:sz w:val="28"/>
          <w:szCs w:val="28"/>
        </w:rPr>
        <w:t>единицами</w:t>
      </w:r>
      <w:r>
        <w:rPr>
          <w:sz w:val="28"/>
          <w:szCs w:val="28"/>
        </w:rPr>
        <w:t>, за исключением крайнего правого бита, который должен быть равен нулю. Полученный адрес будет последним из допустимых адресов данной подсети:</w:t>
      </w:r>
    </w:p>
    <w:p w:rsidR="00CF0FFA" w:rsidRDefault="00CF0FFA" w:rsidP="00E34160">
      <w:pPr>
        <w:ind w:left="720"/>
        <w:jc w:val="both"/>
        <w:rPr>
          <w:sz w:val="28"/>
          <w:szCs w:val="28"/>
        </w:rPr>
      </w:pPr>
    </w:p>
    <w:tbl>
      <w:tblPr>
        <w:tblW w:w="0" w:type="auto"/>
        <w:jc w:val="center"/>
        <w:tblLook w:val="01E0"/>
      </w:tblPr>
      <w:tblGrid>
        <w:gridCol w:w="4358"/>
        <w:gridCol w:w="5213"/>
      </w:tblGrid>
      <w:tr w:rsidR="00CF0FFA" w:rsidRPr="00700C79" w:rsidTr="00E24789">
        <w:trPr>
          <w:jc w:val="center"/>
        </w:trPr>
        <w:tc>
          <w:tcPr>
            <w:tcW w:w="4416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sz w:val="28"/>
                <w:szCs w:val="28"/>
              </w:rPr>
              <w:t xml:space="preserve">Конечный адрес: 26.219.191.254 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sz w:val="28"/>
                <w:szCs w:val="28"/>
              </w:rPr>
            </w:pPr>
            <w:r w:rsidRPr="00E24789">
              <w:rPr>
                <w:b/>
                <w:sz w:val="28"/>
                <w:szCs w:val="28"/>
              </w:rPr>
              <w:t>00011010.</w:t>
            </w:r>
            <w:r w:rsidRPr="00E24789">
              <w:rPr>
                <w:b/>
                <w:bCs/>
                <w:sz w:val="28"/>
                <w:szCs w:val="28"/>
              </w:rPr>
              <w:t>11</w:t>
            </w:r>
            <w:r w:rsidRPr="00E24789">
              <w:rPr>
                <w:b/>
                <w:sz w:val="28"/>
                <w:szCs w:val="28"/>
              </w:rPr>
              <w:t>011011.</w:t>
            </w:r>
            <w:r w:rsidRPr="00E24789">
              <w:rPr>
                <w:b/>
                <w:bCs/>
                <w:sz w:val="28"/>
                <w:szCs w:val="28"/>
              </w:rPr>
              <w:t>10</w:t>
            </w:r>
            <w:r w:rsidRPr="00E24789">
              <w:rPr>
                <w:bCs/>
                <w:sz w:val="28"/>
                <w:szCs w:val="28"/>
              </w:rPr>
              <w:t>111111.</w:t>
            </w:r>
            <w:r w:rsidRPr="00E24789">
              <w:rPr>
                <w:sz w:val="28"/>
                <w:szCs w:val="28"/>
              </w:rPr>
              <w:t>11111110</w:t>
            </w:r>
          </w:p>
        </w:tc>
      </w:tr>
      <w:tr w:rsidR="00CF0FFA" w:rsidRPr="00700C79" w:rsidTr="00E24789">
        <w:trPr>
          <w:jc w:val="center"/>
        </w:trPr>
        <w:tc>
          <w:tcPr>
            <w:tcW w:w="4416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iCs/>
                <w:sz w:val="28"/>
                <w:szCs w:val="28"/>
              </w:rPr>
              <w:t xml:space="preserve">Маска подсети: </w:t>
            </w:r>
            <w:r w:rsidRPr="00E24789">
              <w:rPr>
                <w:sz w:val="28"/>
                <w:szCs w:val="28"/>
              </w:rPr>
              <w:t>255.255.192.0</w:t>
            </w:r>
            <w:r w:rsidRPr="00E2478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0FFA" w:rsidRPr="00E24789" w:rsidRDefault="00CF0FFA" w:rsidP="00E24789">
            <w:pPr>
              <w:jc w:val="both"/>
              <w:rPr>
                <w:iCs/>
                <w:sz w:val="28"/>
                <w:szCs w:val="28"/>
              </w:rPr>
            </w:pPr>
            <w:r w:rsidRPr="00E24789">
              <w:rPr>
                <w:b/>
                <w:sz w:val="28"/>
                <w:szCs w:val="28"/>
              </w:rPr>
              <w:t>11111111. 11111111. 11</w:t>
            </w:r>
            <w:r w:rsidRPr="00E24789">
              <w:rPr>
                <w:sz w:val="28"/>
                <w:szCs w:val="28"/>
              </w:rPr>
              <w:t>000000. 00000000</w:t>
            </w:r>
          </w:p>
        </w:tc>
      </w:tr>
    </w:tbl>
    <w:p w:rsidR="00CF0FFA" w:rsidRDefault="00CF0FFA" w:rsidP="00E34160">
      <w:pPr>
        <w:ind w:left="720"/>
        <w:jc w:val="both"/>
        <w:rPr>
          <w:sz w:val="28"/>
          <w:szCs w:val="28"/>
        </w:rPr>
      </w:pP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 w:rsidRPr="0010508D">
        <w:rPr>
          <w:b/>
          <w:sz w:val="28"/>
          <w:szCs w:val="28"/>
        </w:rPr>
        <w:t>Ответ</w:t>
      </w:r>
      <w:r>
        <w:rPr>
          <w:sz w:val="28"/>
          <w:szCs w:val="28"/>
        </w:rPr>
        <w:t xml:space="preserve">: Для подсети </w:t>
      </w:r>
      <w:r w:rsidRPr="00757495">
        <w:rPr>
          <w:sz w:val="28"/>
          <w:szCs w:val="28"/>
        </w:rPr>
        <w:t>26.</w:t>
      </w:r>
      <w:r>
        <w:rPr>
          <w:sz w:val="28"/>
          <w:szCs w:val="28"/>
        </w:rPr>
        <w:t>219</w:t>
      </w:r>
      <w:r w:rsidRPr="00757495">
        <w:rPr>
          <w:sz w:val="28"/>
          <w:szCs w:val="28"/>
        </w:rPr>
        <w:t>.</w:t>
      </w:r>
      <w:r>
        <w:rPr>
          <w:sz w:val="28"/>
          <w:szCs w:val="28"/>
        </w:rPr>
        <w:t xml:space="preserve">128.0 с маской </w:t>
      </w:r>
      <w:r w:rsidRPr="00C1712B">
        <w:rPr>
          <w:sz w:val="28"/>
          <w:szCs w:val="28"/>
        </w:rPr>
        <w:t>255</w:t>
      </w:r>
      <w:r>
        <w:rPr>
          <w:sz w:val="28"/>
          <w:szCs w:val="28"/>
        </w:rPr>
        <w:t>.255</w:t>
      </w:r>
      <w:r w:rsidRPr="00C1712B">
        <w:rPr>
          <w:sz w:val="28"/>
          <w:szCs w:val="28"/>
        </w:rPr>
        <w:t>.192.0</w:t>
      </w:r>
      <w:r>
        <w:rPr>
          <w:sz w:val="28"/>
          <w:szCs w:val="28"/>
        </w:rPr>
        <w:t>: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возможных адресов: 16 382,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диапазон возможных адресов: </w:t>
      </w:r>
      <w:r w:rsidRPr="00757495">
        <w:rPr>
          <w:sz w:val="28"/>
          <w:szCs w:val="28"/>
        </w:rPr>
        <w:t>26</w:t>
      </w:r>
      <w:r>
        <w:rPr>
          <w:sz w:val="28"/>
          <w:szCs w:val="28"/>
        </w:rPr>
        <w:t>.219</w:t>
      </w:r>
      <w:r w:rsidRPr="00757495">
        <w:rPr>
          <w:sz w:val="28"/>
          <w:szCs w:val="28"/>
        </w:rPr>
        <w:t>.12</w:t>
      </w:r>
      <w:r>
        <w:rPr>
          <w:sz w:val="28"/>
          <w:szCs w:val="28"/>
        </w:rPr>
        <w:t>8</w:t>
      </w:r>
      <w:r w:rsidRPr="00757495">
        <w:rPr>
          <w:sz w:val="28"/>
          <w:szCs w:val="28"/>
        </w:rPr>
        <w:t>.</w:t>
      </w:r>
      <w:r>
        <w:rPr>
          <w:sz w:val="28"/>
          <w:szCs w:val="28"/>
        </w:rPr>
        <w:t xml:space="preserve">1 – </w:t>
      </w:r>
      <w:r w:rsidRPr="00757495">
        <w:rPr>
          <w:sz w:val="28"/>
          <w:szCs w:val="28"/>
        </w:rPr>
        <w:t>26.</w:t>
      </w:r>
      <w:r>
        <w:rPr>
          <w:sz w:val="28"/>
          <w:szCs w:val="28"/>
        </w:rPr>
        <w:t>219</w:t>
      </w:r>
      <w:r w:rsidRPr="00757495">
        <w:rPr>
          <w:sz w:val="28"/>
          <w:szCs w:val="28"/>
        </w:rPr>
        <w:t>.</w:t>
      </w:r>
      <w:r>
        <w:rPr>
          <w:sz w:val="28"/>
          <w:szCs w:val="28"/>
        </w:rPr>
        <w:t>191.254.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 w:rsidRPr="0005452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>. Организации выделена сеть класса С: 212.100.54.0/24. Требуется разделить данную сеть на 4 подсети с количеством узлов в каждой не менее 50. Определить маски и количество возможных адресов новых подсетей.</w:t>
      </w:r>
    </w:p>
    <w:p w:rsidR="00CF0FFA" w:rsidRPr="007E6196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Pr="00AD0100" w:rsidRDefault="00CF0FFA" w:rsidP="00E3416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CF0FFA" w:rsidRDefault="00CF0FFA" w:rsidP="00E34160">
      <w:pPr>
        <w:numPr>
          <w:ilvl w:val="0"/>
          <w:numId w:val="7"/>
        </w:numPr>
        <w:tabs>
          <w:tab w:val="clear" w:pos="178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сетях класса С (маска содержит 24 единицы – 255.255.255.0) под номер узла отводится 8 бит, т. е. сеть может включать 2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– 2 = 254 узла.</w:t>
      </w:r>
    </w:p>
    <w:p w:rsidR="00CF0FFA" w:rsidRDefault="00CF0FFA" w:rsidP="00E34160">
      <w:pPr>
        <w:numPr>
          <w:ilvl w:val="0"/>
          <w:numId w:val="7"/>
        </w:numPr>
        <w:tabs>
          <w:tab w:val="clear" w:pos="178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Требование деления на 4 подсети по 50 узлов в каждой может быть выполнено: 4∙50 = 200 </w:t>
      </w:r>
      <w:r w:rsidRPr="00213251">
        <w:rPr>
          <w:sz w:val="28"/>
          <w:szCs w:val="28"/>
        </w:rPr>
        <w:t>&lt;</w:t>
      </w:r>
      <w:r>
        <w:rPr>
          <w:sz w:val="28"/>
          <w:szCs w:val="28"/>
        </w:rPr>
        <w:t xml:space="preserve"> 254. Однако число узлов в подсети должно быть кратно степени двойки. Относительно 50 ближайшая б</w:t>
      </w:r>
      <w:r w:rsidRPr="00C17FC0">
        <w:rPr>
          <w:i/>
          <w:sz w:val="28"/>
          <w:szCs w:val="28"/>
        </w:rPr>
        <w:t>о</w:t>
      </w:r>
      <w:r>
        <w:rPr>
          <w:sz w:val="28"/>
          <w:szCs w:val="28"/>
        </w:rPr>
        <w:t>льшая степень – 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= 64. Следовательно, для номера узла нужно отвести 6 бит, вместо 8, а маску расширить на 2 бита – до 26 бит (см. рис. 3).</w:t>
      </w:r>
    </w:p>
    <w:p w:rsidR="00CF0FFA" w:rsidRDefault="00CF0FFA" w:rsidP="00E34160">
      <w:pPr>
        <w:numPr>
          <w:ilvl w:val="0"/>
          <w:numId w:val="7"/>
        </w:numPr>
        <w:tabs>
          <w:tab w:val="clear" w:pos="178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этом случае вместо одной сети с маской 255.255.255.0 образуется 4 подсети с маской 255.255.255.192 и количеством возможных адресов в каждой – 62 (не забывайте про два особых адреса).</w:t>
      </w:r>
    </w:p>
    <w:p w:rsidR="00CF0FFA" w:rsidRDefault="00CF0FFA" w:rsidP="00E34160">
      <w:pPr>
        <w:numPr>
          <w:ilvl w:val="0"/>
          <w:numId w:val="7"/>
        </w:numPr>
        <w:tabs>
          <w:tab w:val="clear" w:pos="178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Номера новых подсетей отличаются друг от друга значениями двух битов, отведенных под номер подсети. Эти биты равны 00, 01, 10, 11.</w:t>
      </w:r>
    </w:p>
    <w:p w:rsidR="00CF0FFA" w:rsidRDefault="00CF0FFA" w:rsidP="00E34160">
      <w:pPr>
        <w:ind w:left="720"/>
        <w:jc w:val="both"/>
        <w:rPr>
          <w:sz w:val="28"/>
          <w:szCs w:val="28"/>
        </w:rPr>
      </w:pP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 w:rsidRPr="00F64234">
        <w:rPr>
          <w:b/>
          <w:sz w:val="28"/>
          <w:szCs w:val="28"/>
        </w:rPr>
        <w:t>Ответ</w:t>
      </w:r>
      <w:r>
        <w:rPr>
          <w:sz w:val="28"/>
          <w:szCs w:val="28"/>
        </w:rPr>
        <w:t>: маска подсети – 255.255.255.192, количество возможных адресов – 62.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Pr="00D7002B" w:rsidRDefault="00CF0FFA" w:rsidP="00E34160">
      <w:pPr>
        <w:jc w:val="center"/>
        <w:rPr>
          <w:sz w:val="28"/>
          <w:szCs w:val="28"/>
        </w:rPr>
      </w:pPr>
      <w:r>
        <w:object w:dxaOrig="11299" w:dyaOrig="7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325.5pt" o:ole="">
            <v:imagedata r:id="rId5" o:title=""/>
          </v:shape>
          <o:OLEObject Type="Embed" ProgID="Visio.Drawing.11" ShapeID="_x0000_i1025" DrawAspect="Content" ObjectID="_1667251019" r:id="rId6"/>
        </w:object>
      </w:r>
    </w:p>
    <w:p w:rsidR="00CF0FFA" w:rsidRPr="00D7002B" w:rsidRDefault="00CF0FFA" w:rsidP="00E34160">
      <w:pPr>
        <w:jc w:val="center"/>
        <w:rPr>
          <w:sz w:val="28"/>
          <w:szCs w:val="28"/>
        </w:rPr>
      </w:pPr>
      <w:r w:rsidRPr="00D7002B">
        <w:rPr>
          <w:sz w:val="28"/>
          <w:szCs w:val="28"/>
        </w:rPr>
        <w:t>Рис. 3. Адреса подсетей после деления</w:t>
      </w:r>
    </w:p>
    <w:p w:rsidR="00CF0FFA" w:rsidRDefault="00CF0FFA" w:rsidP="00E34160">
      <w:pPr>
        <w:jc w:val="both"/>
        <w:rPr>
          <w:sz w:val="28"/>
          <w:szCs w:val="28"/>
        </w:rPr>
      </w:pPr>
    </w:p>
    <w:p w:rsidR="00CF0FFA" w:rsidRDefault="00CF0FFA" w:rsidP="00E34160">
      <w:pPr>
        <w:ind w:firstLine="720"/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CF0FFA" w:rsidRDefault="00CF0FFA" w:rsidP="00E34160">
      <w:pPr>
        <w:jc w:val="both"/>
        <w:rPr>
          <w:sz w:val="28"/>
          <w:szCs w:val="28"/>
        </w:rPr>
      </w:pPr>
    </w:p>
    <w:p w:rsidR="00CF0FFA" w:rsidRPr="00DC696D" w:rsidRDefault="00CF0FFA" w:rsidP="00E34160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>Задание 1</w:t>
      </w:r>
      <w:r w:rsidRPr="0034797D">
        <w:rPr>
          <w:sz w:val="28"/>
          <w:szCs w:val="28"/>
        </w:rPr>
        <w:t>. Определит</w:t>
      </w:r>
      <w:r>
        <w:rPr>
          <w:sz w:val="28"/>
          <w:szCs w:val="28"/>
        </w:rPr>
        <w:t>ь</w:t>
      </w:r>
      <w:r w:rsidRPr="0034797D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находятся ли</w:t>
      </w:r>
      <w:r w:rsidRPr="0034797D">
        <w:rPr>
          <w:sz w:val="28"/>
          <w:szCs w:val="28"/>
        </w:rPr>
        <w:t xml:space="preserve"> два узла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DC696D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в одной подсети или в разных подсетях.</w:t>
      </w:r>
    </w:p>
    <w:p w:rsidR="00CF0FFA" w:rsidRDefault="00CF0FFA" w:rsidP="00E34160">
      <w:pPr>
        <w:numPr>
          <w:ilvl w:val="0"/>
          <w:numId w:val="4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А: 94.235.16.59;</w:t>
      </w:r>
    </w:p>
    <w:p w:rsidR="00CF0FFA" w:rsidRDefault="00CF0FFA" w:rsidP="00E34160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В: 94.235.23.240;</w:t>
      </w:r>
    </w:p>
    <w:p w:rsidR="00CF0FFA" w:rsidRPr="009B6843" w:rsidRDefault="00CF0FFA" w:rsidP="00E34160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255.255.240.0.</w:t>
      </w:r>
    </w:p>
    <w:p w:rsidR="00CF0FFA" w:rsidRDefault="00CF0FFA" w:rsidP="00E34160">
      <w:pPr>
        <w:numPr>
          <w:ilvl w:val="0"/>
          <w:numId w:val="4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А: 131.189.15.6;</w:t>
      </w:r>
    </w:p>
    <w:p w:rsidR="00CF0FFA" w:rsidRDefault="00CF0FFA" w:rsidP="00E34160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В: 131.173.216.56;</w:t>
      </w:r>
    </w:p>
    <w:p w:rsidR="00CF0FFA" w:rsidRPr="009B6843" w:rsidRDefault="00CF0FFA" w:rsidP="00E34160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255.248.0.0.</w:t>
      </w:r>
    </w:p>
    <w:p w:rsidR="00CF0FFA" w:rsidRDefault="00CF0FFA" w:rsidP="00E34160">
      <w:pPr>
        <w:numPr>
          <w:ilvl w:val="0"/>
          <w:numId w:val="4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А: 215.125.159.36;</w:t>
      </w:r>
    </w:p>
    <w:p w:rsidR="00CF0FFA" w:rsidRDefault="00CF0FFA" w:rsidP="00E34160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В:215.125.153.56;</w:t>
      </w:r>
    </w:p>
    <w:p w:rsidR="00CF0FFA" w:rsidRPr="002834CF" w:rsidRDefault="00CF0FFA" w:rsidP="00E34160">
      <w:pPr>
        <w:tabs>
          <w:tab w:val="num" w:pos="1080"/>
        </w:tabs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255.255.224.0.</w:t>
      </w:r>
    </w:p>
    <w:p w:rsidR="00CF0FFA" w:rsidRPr="002834CF" w:rsidRDefault="00CF0FFA" w:rsidP="00E34160">
      <w:pPr>
        <w:jc w:val="both"/>
        <w:rPr>
          <w:sz w:val="28"/>
          <w:szCs w:val="28"/>
        </w:rPr>
      </w:pPr>
    </w:p>
    <w:p w:rsidR="00CF0FFA" w:rsidRPr="00054528" w:rsidRDefault="00CF0FFA" w:rsidP="00E34160">
      <w:pPr>
        <w:ind w:firstLine="720"/>
        <w:jc w:val="both"/>
        <w:rPr>
          <w:sz w:val="28"/>
          <w:szCs w:val="28"/>
        </w:rPr>
      </w:pPr>
      <w:r w:rsidRPr="00054528">
        <w:rPr>
          <w:b/>
          <w:sz w:val="28"/>
          <w:szCs w:val="28"/>
        </w:rPr>
        <w:t>Задание 2</w:t>
      </w:r>
      <w:r>
        <w:rPr>
          <w:sz w:val="28"/>
          <w:szCs w:val="28"/>
        </w:rPr>
        <w:t>. Определить</w:t>
      </w:r>
      <w:r w:rsidRPr="00054528">
        <w:rPr>
          <w:sz w:val="28"/>
          <w:szCs w:val="28"/>
        </w:rPr>
        <w:t xml:space="preserve"> количество и диапазон адресов узлов в подсети, если известны </w:t>
      </w:r>
      <w:r>
        <w:rPr>
          <w:sz w:val="28"/>
          <w:szCs w:val="28"/>
        </w:rPr>
        <w:t>номерпод</w:t>
      </w:r>
      <w:r w:rsidRPr="00054528">
        <w:rPr>
          <w:sz w:val="28"/>
          <w:szCs w:val="28"/>
        </w:rPr>
        <w:t>сети и маска подсети.</w:t>
      </w:r>
    </w:p>
    <w:p w:rsidR="00CF0FFA" w:rsidRDefault="00CF0FFA" w:rsidP="00E3416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подсети: 192.168.1.0, </w:t>
      </w:r>
      <w:r w:rsidRPr="00C1712B">
        <w:rPr>
          <w:sz w:val="28"/>
          <w:szCs w:val="28"/>
        </w:rPr>
        <w:t>маска</w:t>
      </w:r>
      <w:r>
        <w:rPr>
          <w:sz w:val="28"/>
          <w:szCs w:val="28"/>
        </w:rPr>
        <w:t xml:space="preserve"> подсети: 255.255.255.0.</w:t>
      </w:r>
    </w:p>
    <w:p w:rsidR="00CF0FFA" w:rsidRDefault="00CF0FFA" w:rsidP="00E3416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подсети: 110.56.0.0, </w:t>
      </w:r>
      <w:r w:rsidRPr="00C1712B">
        <w:rPr>
          <w:sz w:val="28"/>
          <w:szCs w:val="28"/>
        </w:rPr>
        <w:t>маска</w:t>
      </w:r>
      <w:r>
        <w:rPr>
          <w:sz w:val="28"/>
          <w:szCs w:val="28"/>
        </w:rPr>
        <w:t xml:space="preserve"> подсети: 255.248.0.0.</w:t>
      </w:r>
    </w:p>
    <w:p w:rsidR="00CF0FFA" w:rsidRDefault="00CF0FFA" w:rsidP="00E3416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подсети: 88.217.0.0, </w:t>
      </w:r>
      <w:r w:rsidRPr="00C1712B">
        <w:rPr>
          <w:sz w:val="28"/>
          <w:szCs w:val="28"/>
        </w:rPr>
        <w:t>маска</w:t>
      </w:r>
      <w:r>
        <w:rPr>
          <w:sz w:val="28"/>
          <w:szCs w:val="28"/>
        </w:rPr>
        <w:t xml:space="preserve"> подсети: 255.255.128.0.</w:t>
      </w:r>
    </w:p>
    <w:p w:rsidR="00CF0FFA" w:rsidRPr="00C1712B" w:rsidRDefault="00CF0FFA" w:rsidP="00E34160">
      <w:pPr>
        <w:jc w:val="both"/>
        <w:rPr>
          <w:sz w:val="28"/>
          <w:szCs w:val="28"/>
        </w:rPr>
      </w:pP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 w:rsidRPr="0005452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642A5C">
        <w:rPr>
          <w:sz w:val="28"/>
          <w:szCs w:val="28"/>
        </w:rPr>
        <w:t>Определит</w:t>
      </w:r>
      <w:r>
        <w:rPr>
          <w:sz w:val="28"/>
          <w:szCs w:val="28"/>
        </w:rPr>
        <w:t>ь</w:t>
      </w:r>
      <w:r w:rsidRPr="00642A5C">
        <w:rPr>
          <w:sz w:val="28"/>
          <w:szCs w:val="28"/>
        </w:rPr>
        <w:t xml:space="preserve"> маску подсети, соответствующую указанному диапазону </w:t>
      </w:r>
      <w:r>
        <w:rPr>
          <w:sz w:val="28"/>
          <w:szCs w:val="28"/>
          <w:lang w:val="en-US"/>
        </w:rPr>
        <w:t>IP</w:t>
      </w:r>
      <w:r w:rsidRPr="00B844C3">
        <w:rPr>
          <w:sz w:val="28"/>
          <w:szCs w:val="28"/>
        </w:rPr>
        <w:t>-адрес</w:t>
      </w:r>
      <w:r w:rsidRPr="00642A5C">
        <w:rPr>
          <w:sz w:val="28"/>
          <w:szCs w:val="28"/>
        </w:rPr>
        <w:t>ов.</w:t>
      </w:r>
    </w:p>
    <w:p w:rsidR="00CF0FFA" w:rsidRDefault="00CF0FFA" w:rsidP="00E3416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119.38.0.1 – 119.38.255.254.</w:t>
      </w:r>
    </w:p>
    <w:p w:rsidR="00CF0FFA" w:rsidRDefault="00CF0FFA" w:rsidP="00E3416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75.96.0.1 – 75.103.255.254.</w:t>
      </w:r>
    </w:p>
    <w:p w:rsidR="00CF0FFA" w:rsidRDefault="00CF0FFA" w:rsidP="00E3416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48.192.0.1 – 48.255.255.254.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Default="00CF0FFA" w:rsidP="00E34160">
      <w:pPr>
        <w:ind w:firstLine="720"/>
        <w:jc w:val="both"/>
        <w:rPr>
          <w:sz w:val="28"/>
          <w:szCs w:val="28"/>
        </w:rPr>
      </w:pPr>
      <w:r w:rsidRPr="0005452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>. Организации выделена сеть класса В: 185.210.0.0/16. Определить маски и количество возможных адресов новых подсетей в каждом из следующих вариантов разделения на подсети:</w:t>
      </w:r>
    </w:p>
    <w:p w:rsidR="00CF0FFA" w:rsidRDefault="00CF0FFA" w:rsidP="00E3416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Число подсетей – 256, число узлов – не менее 250.</w:t>
      </w:r>
    </w:p>
    <w:p w:rsidR="00CF0FFA" w:rsidRDefault="00CF0FFA" w:rsidP="00E3416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Число подсетей – 16, число узлов – не менее 4000.</w:t>
      </w:r>
    </w:p>
    <w:p w:rsidR="00CF0FFA" w:rsidRDefault="00CF0FFA" w:rsidP="00E3416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Число подсетей – 5, число узлов – не менее 4000. В этом варианте укажите не менее двух способов решения.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Pr="0072513E" w:rsidRDefault="00CF0FFA" w:rsidP="00E34160">
      <w:pPr>
        <w:ind w:firstLine="720"/>
        <w:jc w:val="both"/>
        <w:rPr>
          <w:b/>
          <w:sz w:val="28"/>
          <w:szCs w:val="28"/>
        </w:rPr>
      </w:pPr>
      <w:r w:rsidRPr="00D7002B">
        <w:rPr>
          <w:b/>
          <w:sz w:val="28"/>
          <w:szCs w:val="28"/>
        </w:rPr>
        <w:t>Требования к отчету</w:t>
      </w:r>
    </w:p>
    <w:p w:rsidR="00CF0FFA" w:rsidRDefault="00CF0FFA" w:rsidP="00E34160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отчете запишите ответы на задания самостоятельной работы. Обоснуйте каждый шаг получения результата, аналогично тому, как это сделано в примерах.</w:t>
      </w:r>
    </w:p>
    <w:p w:rsidR="00CF0FFA" w:rsidRDefault="00CF0FFA" w:rsidP="00E34160">
      <w:pPr>
        <w:ind w:firstLine="720"/>
        <w:jc w:val="both"/>
        <w:rPr>
          <w:sz w:val="28"/>
          <w:szCs w:val="28"/>
        </w:rPr>
      </w:pPr>
    </w:p>
    <w:p w:rsidR="00CF0FFA" w:rsidRDefault="00CF0FFA" w:rsidP="00E34160">
      <w:pPr>
        <w:ind w:firstLine="720"/>
        <w:jc w:val="both"/>
        <w:rPr>
          <w:b/>
          <w:sz w:val="28"/>
          <w:szCs w:val="28"/>
        </w:rPr>
      </w:pPr>
      <w:r w:rsidRPr="00D7002B">
        <w:rPr>
          <w:b/>
          <w:sz w:val="28"/>
          <w:szCs w:val="28"/>
        </w:rPr>
        <w:t>Контрольные в</w:t>
      </w:r>
      <w:r>
        <w:rPr>
          <w:b/>
          <w:sz w:val="28"/>
          <w:szCs w:val="28"/>
        </w:rPr>
        <w:t>опросы</w:t>
      </w:r>
    </w:p>
    <w:p w:rsidR="00CF0FFA" w:rsidRPr="00E61CFB" w:rsidRDefault="00CF0FFA" w:rsidP="00E34160">
      <w:pPr>
        <w:ind w:firstLine="720"/>
        <w:jc w:val="both"/>
        <w:rPr>
          <w:b/>
          <w:sz w:val="28"/>
          <w:szCs w:val="28"/>
        </w:rPr>
      </w:pPr>
    </w:p>
    <w:p w:rsidR="00CF0FFA" w:rsidRDefault="00CF0FFA" w:rsidP="00E34160">
      <w:pPr>
        <w:numPr>
          <w:ilvl w:val="0"/>
          <w:numId w:val="10"/>
        </w:numPr>
        <w:tabs>
          <w:tab w:val="clear" w:pos="72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ли быть </w:t>
      </w: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узла таким? Укажите неверные варианты</w:t>
      </w:r>
      <w:r w:rsidRPr="00FE5E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адрес. Ответ обоснуйте.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192.168.255.0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167.234.56.13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224.0.5.3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172.34.267.34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230.0.0.7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160.54.255.255</w:t>
      </w:r>
    </w:p>
    <w:p w:rsidR="00CF0FFA" w:rsidRDefault="00CF0FFA" w:rsidP="00E34160">
      <w:pPr>
        <w:numPr>
          <w:ilvl w:val="0"/>
          <w:numId w:val="10"/>
        </w:numPr>
        <w:tabs>
          <w:tab w:val="clear" w:pos="72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Может ли маска подсети быть такой? Укажите неверные варианты. Ответ обоснуйте.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255.254.128.0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255.255.252.0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240.0.0.0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255.255.194.0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255.255.128.0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255.255.255.244</w:t>
      </w:r>
    </w:p>
    <w:p w:rsidR="00CF0FFA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255.255.255.255</w:t>
      </w:r>
    </w:p>
    <w:p w:rsidR="00CF0FFA" w:rsidRDefault="00CF0FFA" w:rsidP="00E34160">
      <w:pPr>
        <w:numPr>
          <w:ilvl w:val="0"/>
          <w:numId w:val="10"/>
        </w:numPr>
        <w:tabs>
          <w:tab w:val="clear" w:pos="72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ли следующие подсети разделить на </w:t>
      </w:r>
      <w:r>
        <w:rPr>
          <w:sz w:val="28"/>
          <w:szCs w:val="28"/>
          <w:lang w:val="en-US"/>
        </w:rPr>
        <w:t>N</w:t>
      </w:r>
      <w:r w:rsidRPr="00126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подсетей. Если это </w:t>
      </w:r>
      <w:r w:rsidRPr="00E04C46">
        <w:rPr>
          <w:sz w:val="28"/>
          <w:szCs w:val="28"/>
        </w:rPr>
        <w:t>возможно, то укажите варианты разбиения с максимально возможным количеством подсетей или узлов в каждой</w:t>
      </w:r>
      <w:r>
        <w:rPr>
          <w:sz w:val="28"/>
          <w:szCs w:val="28"/>
        </w:rPr>
        <w:t xml:space="preserve"> подсети. Ответ обоснуйте.</w:t>
      </w:r>
    </w:p>
    <w:p w:rsidR="00CF0FFA" w:rsidRPr="001A64B4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165.45.67.0, маска 255.255.255.224, </w:t>
      </w:r>
      <w:r>
        <w:rPr>
          <w:sz w:val="28"/>
          <w:szCs w:val="28"/>
          <w:lang w:val="en-US"/>
        </w:rPr>
        <w:t>N</w:t>
      </w:r>
      <w:r w:rsidRPr="001A64B4">
        <w:rPr>
          <w:sz w:val="28"/>
          <w:szCs w:val="28"/>
        </w:rPr>
        <w:t>=3</w:t>
      </w:r>
    </w:p>
    <w:p w:rsidR="00CF0FFA" w:rsidRPr="001A64B4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235.162.56.0, маска 255.255.255.224, </w:t>
      </w:r>
      <w:r>
        <w:rPr>
          <w:sz w:val="28"/>
          <w:szCs w:val="28"/>
          <w:lang w:val="en-US"/>
        </w:rPr>
        <w:t>N</w:t>
      </w:r>
      <w:r w:rsidRPr="001A64B4">
        <w:rPr>
          <w:sz w:val="28"/>
          <w:szCs w:val="28"/>
        </w:rPr>
        <w:t>=6</w:t>
      </w:r>
    </w:p>
    <w:p w:rsidR="00CF0FFA" w:rsidRPr="001A64B4" w:rsidRDefault="00CF0FFA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234.49.32.0, маска 255.255.255.192, </w:t>
      </w:r>
      <w:r>
        <w:rPr>
          <w:sz w:val="28"/>
          <w:szCs w:val="28"/>
          <w:lang w:val="en-US"/>
        </w:rPr>
        <w:t>N</w:t>
      </w:r>
      <w:r w:rsidRPr="003D55EA">
        <w:rPr>
          <w:sz w:val="28"/>
          <w:szCs w:val="28"/>
        </w:rPr>
        <w:t>=</w:t>
      </w:r>
      <w:r>
        <w:rPr>
          <w:sz w:val="28"/>
          <w:szCs w:val="28"/>
        </w:rPr>
        <w:t>3</w:t>
      </w:r>
    </w:p>
    <w:p w:rsidR="00CF0FFA" w:rsidRDefault="00CF0FFA"/>
    <w:sectPr w:rsidR="00CF0FFA" w:rsidSect="00C52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6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cs="Times New Roman"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4160"/>
    <w:rsid w:val="00025C7D"/>
    <w:rsid w:val="00042C3B"/>
    <w:rsid w:val="00047E6C"/>
    <w:rsid w:val="00054528"/>
    <w:rsid w:val="00090F75"/>
    <w:rsid w:val="000A2F9B"/>
    <w:rsid w:val="000B3405"/>
    <w:rsid w:val="000B554D"/>
    <w:rsid w:val="000B6503"/>
    <w:rsid w:val="000C70E9"/>
    <w:rsid w:val="0010508D"/>
    <w:rsid w:val="00124771"/>
    <w:rsid w:val="00126921"/>
    <w:rsid w:val="00130436"/>
    <w:rsid w:val="00135CA3"/>
    <w:rsid w:val="00145E61"/>
    <w:rsid w:val="00150011"/>
    <w:rsid w:val="0017007C"/>
    <w:rsid w:val="001711E9"/>
    <w:rsid w:val="001A64B4"/>
    <w:rsid w:val="001B356C"/>
    <w:rsid w:val="001B42EA"/>
    <w:rsid w:val="001B5B47"/>
    <w:rsid w:val="001D7A82"/>
    <w:rsid w:val="001E0DD4"/>
    <w:rsid w:val="00213251"/>
    <w:rsid w:val="00214693"/>
    <w:rsid w:val="002275E0"/>
    <w:rsid w:val="002834CF"/>
    <w:rsid w:val="00293078"/>
    <w:rsid w:val="002B10D4"/>
    <w:rsid w:val="002E098D"/>
    <w:rsid w:val="002E71E7"/>
    <w:rsid w:val="002F4B32"/>
    <w:rsid w:val="00326519"/>
    <w:rsid w:val="0034797D"/>
    <w:rsid w:val="00365205"/>
    <w:rsid w:val="003902AA"/>
    <w:rsid w:val="00392CA9"/>
    <w:rsid w:val="003B2429"/>
    <w:rsid w:val="003C7C7E"/>
    <w:rsid w:val="003D2DEE"/>
    <w:rsid w:val="003D55EA"/>
    <w:rsid w:val="00440FEB"/>
    <w:rsid w:val="004825A0"/>
    <w:rsid w:val="004C33DE"/>
    <w:rsid w:val="004C5717"/>
    <w:rsid w:val="004E6669"/>
    <w:rsid w:val="00511313"/>
    <w:rsid w:val="0051443F"/>
    <w:rsid w:val="00533FB0"/>
    <w:rsid w:val="005347A7"/>
    <w:rsid w:val="0055519D"/>
    <w:rsid w:val="00586DFA"/>
    <w:rsid w:val="00593AEA"/>
    <w:rsid w:val="00596493"/>
    <w:rsid w:val="005A3C67"/>
    <w:rsid w:val="005A530B"/>
    <w:rsid w:val="005A6253"/>
    <w:rsid w:val="005B1165"/>
    <w:rsid w:val="005E313C"/>
    <w:rsid w:val="005F5D4B"/>
    <w:rsid w:val="00634A62"/>
    <w:rsid w:val="00642A5C"/>
    <w:rsid w:val="00674293"/>
    <w:rsid w:val="006A39D4"/>
    <w:rsid w:val="006D5957"/>
    <w:rsid w:val="006E2B66"/>
    <w:rsid w:val="006E6F7F"/>
    <w:rsid w:val="006F0933"/>
    <w:rsid w:val="006F2268"/>
    <w:rsid w:val="00700C79"/>
    <w:rsid w:val="00717F8A"/>
    <w:rsid w:val="0072513E"/>
    <w:rsid w:val="007356A0"/>
    <w:rsid w:val="00751789"/>
    <w:rsid w:val="00757495"/>
    <w:rsid w:val="00790FA5"/>
    <w:rsid w:val="007E6196"/>
    <w:rsid w:val="00807316"/>
    <w:rsid w:val="00817BFD"/>
    <w:rsid w:val="00837614"/>
    <w:rsid w:val="008419E2"/>
    <w:rsid w:val="00864278"/>
    <w:rsid w:val="00871AB6"/>
    <w:rsid w:val="008975F9"/>
    <w:rsid w:val="008E2CEC"/>
    <w:rsid w:val="009048B3"/>
    <w:rsid w:val="00927540"/>
    <w:rsid w:val="009702EB"/>
    <w:rsid w:val="00971A06"/>
    <w:rsid w:val="00977DA3"/>
    <w:rsid w:val="009A28A0"/>
    <w:rsid w:val="009B6843"/>
    <w:rsid w:val="009D08F2"/>
    <w:rsid w:val="009D52ED"/>
    <w:rsid w:val="00A0787B"/>
    <w:rsid w:val="00A564C3"/>
    <w:rsid w:val="00A574B9"/>
    <w:rsid w:val="00A74D5C"/>
    <w:rsid w:val="00AA57BA"/>
    <w:rsid w:val="00AB0B36"/>
    <w:rsid w:val="00AB6358"/>
    <w:rsid w:val="00AC6607"/>
    <w:rsid w:val="00AD0100"/>
    <w:rsid w:val="00AE03CB"/>
    <w:rsid w:val="00B060BC"/>
    <w:rsid w:val="00B0769B"/>
    <w:rsid w:val="00B10802"/>
    <w:rsid w:val="00B34C74"/>
    <w:rsid w:val="00B62A3C"/>
    <w:rsid w:val="00B844C3"/>
    <w:rsid w:val="00BC028B"/>
    <w:rsid w:val="00BE5C50"/>
    <w:rsid w:val="00BF2F87"/>
    <w:rsid w:val="00C1712B"/>
    <w:rsid w:val="00C177DB"/>
    <w:rsid w:val="00C17FC0"/>
    <w:rsid w:val="00C34CEB"/>
    <w:rsid w:val="00C52701"/>
    <w:rsid w:val="00C73F23"/>
    <w:rsid w:val="00C91537"/>
    <w:rsid w:val="00CB43D0"/>
    <w:rsid w:val="00CE5C7C"/>
    <w:rsid w:val="00CF0FFA"/>
    <w:rsid w:val="00D16308"/>
    <w:rsid w:val="00D37825"/>
    <w:rsid w:val="00D6299C"/>
    <w:rsid w:val="00D7002B"/>
    <w:rsid w:val="00DA0CFB"/>
    <w:rsid w:val="00DB0B50"/>
    <w:rsid w:val="00DB1A73"/>
    <w:rsid w:val="00DC696D"/>
    <w:rsid w:val="00DF66AC"/>
    <w:rsid w:val="00E04C46"/>
    <w:rsid w:val="00E177EC"/>
    <w:rsid w:val="00E24789"/>
    <w:rsid w:val="00E25171"/>
    <w:rsid w:val="00E30C8F"/>
    <w:rsid w:val="00E34160"/>
    <w:rsid w:val="00E4062B"/>
    <w:rsid w:val="00E47F3D"/>
    <w:rsid w:val="00E61CFB"/>
    <w:rsid w:val="00E652A7"/>
    <w:rsid w:val="00E836F3"/>
    <w:rsid w:val="00E91E23"/>
    <w:rsid w:val="00E925C1"/>
    <w:rsid w:val="00ED10DF"/>
    <w:rsid w:val="00EE36E0"/>
    <w:rsid w:val="00EE5EFC"/>
    <w:rsid w:val="00F14153"/>
    <w:rsid w:val="00F1576D"/>
    <w:rsid w:val="00F34ABE"/>
    <w:rsid w:val="00F64234"/>
    <w:rsid w:val="00F717A5"/>
    <w:rsid w:val="00F749F8"/>
    <w:rsid w:val="00F753CA"/>
    <w:rsid w:val="00FA1DBE"/>
    <w:rsid w:val="00FA25EB"/>
    <w:rsid w:val="00FE1B63"/>
    <w:rsid w:val="00FE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6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Мой заголовок 1"/>
    <w:basedOn w:val="Normal"/>
    <w:next w:val="Normal"/>
    <w:uiPriority w:val="99"/>
    <w:rsid w:val="00E34160"/>
    <w:pPr>
      <w:jc w:val="center"/>
    </w:pPr>
    <w:rPr>
      <w:rFonts w:eastAsia="MS Mincho"/>
      <w:b/>
      <w:bCs/>
      <w:sz w:val="36"/>
      <w:szCs w:val="28"/>
      <w:lang w:eastAsia="ja-JP"/>
    </w:rPr>
  </w:style>
  <w:style w:type="table" w:customStyle="1" w:styleId="10">
    <w:name w:val="Сетка таблицы1"/>
    <w:uiPriority w:val="99"/>
    <w:rsid w:val="00E34160"/>
    <w:rPr>
      <w:rFonts w:ascii="Times New Roman" w:eastAsia="MS Mincho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uiPriority w:val="99"/>
    <w:rsid w:val="00E34160"/>
    <w:rPr>
      <w:rFonts w:ascii="Times New Roman" w:eastAsia="MS Mincho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E3416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5</Pages>
  <Words>1096</Words>
  <Characters>6249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№1</dc:title>
  <dc:subject/>
  <dc:creator>PawelGil</dc:creator>
  <cp:keywords/>
  <dc:description/>
  <cp:lastModifiedBy>HP625</cp:lastModifiedBy>
  <cp:revision>2</cp:revision>
  <dcterms:created xsi:type="dcterms:W3CDTF">2020-11-18T21:31:00Z</dcterms:created>
  <dcterms:modified xsi:type="dcterms:W3CDTF">2020-11-18T21:31:00Z</dcterms:modified>
</cp:coreProperties>
</file>