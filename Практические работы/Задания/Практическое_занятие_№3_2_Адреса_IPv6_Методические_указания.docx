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A48" w:rsidRDefault="00D97A48" w:rsidP="000549CC">
      <w:pPr>
        <w:pStyle w:val="LabTitle"/>
      </w:pPr>
      <w:r w:rsidRPr="009E6A51">
        <w:t>Практическая р</w:t>
      </w:r>
      <w:r>
        <w:t xml:space="preserve">абота: настройка IPv6-адресов на сетевых устройствах </w:t>
      </w:r>
    </w:p>
    <w:p w:rsidR="00D97A48" w:rsidRDefault="00D97A48" w:rsidP="000549CC">
      <w:pPr>
        <w:pStyle w:val="LabTitle"/>
      </w:pPr>
      <w:r>
        <w:t>Топология</w:t>
      </w:r>
    </w:p>
    <w:p w:rsidR="00D97A48" w:rsidRDefault="00D97A48" w:rsidP="008C4307">
      <w:pPr>
        <w:pStyle w:val="Visual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i1025" type="#_x0000_t75" style="width:504.75pt;height:153pt;visibility:visible">
            <v:imagedata r:id="rId8" o:title=""/>
          </v:shape>
        </w:pict>
      </w:r>
    </w:p>
    <w:p w:rsidR="00D97A48" w:rsidRPr="00BB73FF" w:rsidRDefault="00D97A48" w:rsidP="0014219C">
      <w:pPr>
        <w:pStyle w:val="LabSection"/>
      </w:pPr>
      <w:r>
        <w:t>Таблица адресации</w:t>
      </w:r>
    </w:p>
    <w:tbl>
      <w:tblPr>
        <w:tblW w:w="8979" w:type="dxa"/>
        <w:jc w:val="center"/>
        <w:tblInd w:w="-24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A0"/>
      </w:tblPr>
      <w:tblGrid>
        <w:gridCol w:w="1509"/>
        <w:gridCol w:w="1485"/>
        <w:gridCol w:w="2268"/>
        <w:gridCol w:w="1377"/>
        <w:gridCol w:w="2340"/>
      </w:tblGrid>
      <w:tr w:rsidR="00D97A48" w:rsidRPr="00DA4378" w:rsidTr="00326877">
        <w:trPr>
          <w:cantSplit/>
          <w:jc w:val="center"/>
        </w:trPr>
        <w:tc>
          <w:tcPr>
            <w:tcW w:w="1509" w:type="dxa"/>
            <w:shd w:val="clear" w:color="auto" w:fill="DBE5F1"/>
            <w:vAlign w:val="bottom"/>
          </w:tcPr>
          <w:p w:rsidR="00D97A48" w:rsidRPr="00DA4378" w:rsidRDefault="00D97A48" w:rsidP="00E87D62">
            <w:pPr>
              <w:pStyle w:val="TableHeading"/>
            </w:pPr>
            <w:r w:rsidRPr="00DA4378">
              <w:t>Устройство</w:t>
            </w:r>
          </w:p>
        </w:tc>
        <w:tc>
          <w:tcPr>
            <w:tcW w:w="1485" w:type="dxa"/>
            <w:shd w:val="clear" w:color="auto" w:fill="DBE5F1"/>
            <w:vAlign w:val="bottom"/>
          </w:tcPr>
          <w:p w:rsidR="00D97A48" w:rsidRPr="00DA4378" w:rsidRDefault="00D97A48" w:rsidP="00E87D62">
            <w:pPr>
              <w:pStyle w:val="TableHeading"/>
            </w:pPr>
            <w:r w:rsidRPr="00DA4378">
              <w:t>Интерфейс</w:t>
            </w:r>
          </w:p>
        </w:tc>
        <w:tc>
          <w:tcPr>
            <w:tcW w:w="2268" w:type="dxa"/>
            <w:shd w:val="clear" w:color="auto" w:fill="DBE5F1"/>
            <w:vAlign w:val="bottom"/>
          </w:tcPr>
          <w:p w:rsidR="00D97A48" w:rsidRPr="00DA4378" w:rsidRDefault="00D97A48" w:rsidP="00E87D62">
            <w:pPr>
              <w:pStyle w:val="TableHeading"/>
            </w:pPr>
            <w:r w:rsidRPr="00DA4378">
              <w:t>IPv6-адрес</w:t>
            </w:r>
          </w:p>
        </w:tc>
        <w:tc>
          <w:tcPr>
            <w:tcW w:w="1377" w:type="dxa"/>
            <w:shd w:val="clear" w:color="auto" w:fill="DBE5F1"/>
            <w:vAlign w:val="bottom"/>
          </w:tcPr>
          <w:p w:rsidR="00D97A48" w:rsidRPr="00DA4378" w:rsidRDefault="00D97A48" w:rsidP="00572A40">
            <w:pPr>
              <w:pStyle w:val="TableHeading"/>
            </w:pPr>
            <w:r w:rsidRPr="00DA4378">
              <w:t>Длина префикса</w:t>
            </w:r>
          </w:p>
        </w:tc>
        <w:tc>
          <w:tcPr>
            <w:tcW w:w="2340" w:type="dxa"/>
            <w:shd w:val="clear" w:color="auto" w:fill="DBE5F1"/>
            <w:vAlign w:val="bottom"/>
          </w:tcPr>
          <w:p w:rsidR="00D97A48" w:rsidRPr="00DA4378" w:rsidRDefault="00D97A48" w:rsidP="00E87D62">
            <w:pPr>
              <w:pStyle w:val="TableHeading"/>
            </w:pPr>
            <w:r w:rsidRPr="00DA4378">
              <w:t>Шлюз по умолчанию</w:t>
            </w:r>
          </w:p>
        </w:tc>
      </w:tr>
      <w:tr w:rsidR="00D97A48" w:rsidRPr="00DA4378" w:rsidTr="00326877">
        <w:trPr>
          <w:cantSplit/>
          <w:jc w:val="center"/>
        </w:trPr>
        <w:tc>
          <w:tcPr>
            <w:tcW w:w="1509" w:type="dxa"/>
            <w:vAlign w:val="bottom"/>
          </w:tcPr>
          <w:p w:rsidR="00D97A48" w:rsidRPr="00DA4378" w:rsidRDefault="00D97A48" w:rsidP="00E87D62">
            <w:pPr>
              <w:pStyle w:val="TableText"/>
            </w:pPr>
            <w:r w:rsidRPr="00DA4378">
              <w:t>R1</w:t>
            </w:r>
          </w:p>
        </w:tc>
        <w:tc>
          <w:tcPr>
            <w:tcW w:w="1485" w:type="dxa"/>
            <w:vAlign w:val="bottom"/>
          </w:tcPr>
          <w:p w:rsidR="00D97A48" w:rsidRPr="00DA4378" w:rsidRDefault="00D97A48" w:rsidP="006B1639">
            <w:pPr>
              <w:pStyle w:val="TableText"/>
            </w:pPr>
            <w:r w:rsidRPr="00DA4378">
              <w:t>G0/0</w:t>
            </w:r>
          </w:p>
        </w:tc>
        <w:tc>
          <w:tcPr>
            <w:tcW w:w="2268" w:type="dxa"/>
            <w:vAlign w:val="bottom"/>
          </w:tcPr>
          <w:p w:rsidR="00D97A48" w:rsidRPr="00DA4378" w:rsidRDefault="00D97A48" w:rsidP="00572A40">
            <w:pPr>
              <w:pStyle w:val="TableText"/>
            </w:pPr>
            <w:r w:rsidRPr="00DA4378">
              <w:t>2001:DB8:ACAD:A::1</w:t>
            </w:r>
          </w:p>
        </w:tc>
        <w:tc>
          <w:tcPr>
            <w:tcW w:w="1377" w:type="dxa"/>
            <w:vAlign w:val="bottom"/>
          </w:tcPr>
          <w:p w:rsidR="00D97A48" w:rsidRPr="00DA4378" w:rsidRDefault="00D97A48" w:rsidP="00572A40">
            <w:pPr>
              <w:pStyle w:val="TableText"/>
              <w:jc w:val="center"/>
            </w:pPr>
            <w:r w:rsidRPr="00DA4378">
              <w:t>64</w:t>
            </w:r>
          </w:p>
        </w:tc>
        <w:tc>
          <w:tcPr>
            <w:tcW w:w="2340" w:type="dxa"/>
            <w:vAlign w:val="bottom"/>
          </w:tcPr>
          <w:p w:rsidR="00D97A48" w:rsidRPr="00DA4378" w:rsidRDefault="00D97A48" w:rsidP="00E87D62">
            <w:pPr>
              <w:pStyle w:val="TableText"/>
            </w:pPr>
            <w:r w:rsidRPr="00DA4378">
              <w:t>Недоступно</w:t>
            </w:r>
          </w:p>
        </w:tc>
      </w:tr>
      <w:tr w:rsidR="00D97A48" w:rsidRPr="00DA4378" w:rsidTr="00326877">
        <w:trPr>
          <w:cantSplit/>
          <w:jc w:val="center"/>
        </w:trPr>
        <w:tc>
          <w:tcPr>
            <w:tcW w:w="1509" w:type="dxa"/>
            <w:vAlign w:val="bottom"/>
          </w:tcPr>
          <w:p w:rsidR="00D97A48" w:rsidRPr="00DA4378" w:rsidRDefault="00D97A48" w:rsidP="00E87D62">
            <w:pPr>
              <w:pStyle w:val="TableText"/>
            </w:pPr>
          </w:p>
        </w:tc>
        <w:tc>
          <w:tcPr>
            <w:tcW w:w="1485" w:type="dxa"/>
            <w:vAlign w:val="bottom"/>
          </w:tcPr>
          <w:p w:rsidR="00D97A48" w:rsidRPr="00DA4378" w:rsidRDefault="00D97A48" w:rsidP="00E87D62">
            <w:pPr>
              <w:pStyle w:val="TableText"/>
            </w:pPr>
            <w:r w:rsidRPr="00DA4378">
              <w:t>G0/1</w:t>
            </w:r>
          </w:p>
        </w:tc>
        <w:tc>
          <w:tcPr>
            <w:tcW w:w="2268" w:type="dxa"/>
            <w:vAlign w:val="bottom"/>
          </w:tcPr>
          <w:p w:rsidR="00D97A48" w:rsidRPr="00DA4378" w:rsidRDefault="00D97A48" w:rsidP="00A80063">
            <w:pPr>
              <w:pStyle w:val="TableText"/>
            </w:pPr>
            <w:r w:rsidRPr="00DA4378">
              <w:t>2001:DB8:ACAD:В::1</w:t>
            </w:r>
          </w:p>
        </w:tc>
        <w:tc>
          <w:tcPr>
            <w:tcW w:w="1377" w:type="dxa"/>
            <w:vAlign w:val="bottom"/>
          </w:tcPr>
          <w:p w:rsidR="00D97A48" w:rsidRPr="00DA4378" w:rsidRDefault="00D97A48" w:rsidP="00572A40">
            <w:pPr>
              <w:pStyle w:val="TableText"/>
              <w:jc w:val="center"/>
            </w:pPr>
            <w:r w:rsidRPr="00DA4378">
              <w:t>64</w:t>
            </w:r>
          </w:p>
        </w:tc>
        <w:tc>
          <w:tcPr>
            <w:tcW w:w="2340" w:type="dxa"/>
            <w:vAlign w:val="bottom"/>
          </w:tcPr>
          <w:p w:rsidR="00D97A48" w:rsidRPr="00DA4378" w:rsidRDefault="00D97A48" w:rsidP="00E87D62">
            <w:pPr>
              <w:pStyle w:val="TableText"/>
            </w:pPr>
            <w:r w:rsidRPr="00DA4378">
              <w:t>Недоступно</w:t>
            </w:r>
          </w:p>
        </w:tc>
      </w:tr>
      <w:tr w:rsidR="00D97A48" w:rsidRPr="00DA4378" w:rsidTr="00326877">
        <w:trPr>
          <w:cantSplit/>
          <w:jc w:val="center"/>
        </w:trPr>
        <w:tc>
          <w:tcPr>
            <w:tcW w:w="1509" w:type="dxa"/>
            <w:vAlign w:val="bottom"/>
          </w:tcPr>
          <w:p w:rsidR="00D97A48" w:rsidRPr="00DA4378" w:rsidRDefault="00D97A48" w:rsidP="00E87D62">
            <w:pPr>
              <w:pStyle w:val="TableText"/>
            </w:pPr>
            <w:r w:rsidRPr="00DA4378">
              <w:t>S1</w:t>
            </w:r>
          </w:p>
        </w:tc>
        <w:tc>
          <w:tcPr>
            <w:tcW w:w="1485" w:type="dxa"/>
            <w:vAlign w:val="bottom"/>
          </w:tcPr>
          <w:p w:rsidR="00D97A48" w:rsidRPr="00DA4378" w:rsidRDefault="00D97A48" w:rsidP="00E87D62">
            <w:pPr>
              <w:pStyle w:val="TableText"/>
            </w:pPr>
          </w:p>
        </w:tc>
        <w:tc>
          <w:tcPr>
            <w:tcW w:w="2268" w:type="dxa"/>
            <w:vAlign w:val="bottom"/>
          </w:tcPr>
          <w:p w:rsidR="00D97A48" w:rsidRPr="00DA4378" w:rsidRDefault="00D97A48" w:rsidP="00E87D62">
            <w:pPr>
              <w:pStyle w:val="TableText"/>
            </w:pPr>
          </w:p>
        </w:tc>
        <w:tc>
          <w:tcPr>
            <w:tcW w:w="1377" w:type="dxa"/>
            <w:vAlign w:val="bottom"/>
          </w:tcPr>
          <w:p w:rsidR="00D97A48" w:rsidRPr="00DA4378" w:rsidRDefault="00D97A48" w:rsidP="00572A40">
            <w:pPr>
              <w:pStyle w:val="TableText"/>
              <w:jc w:val="center"/>
            </w:pPr>
          </w:p>
        </w:tc>
        <w:tc>
          <w:tcPr>
            <w:tcW w:w="2340" w:type="dxa"/>
            <w:vAlign w:val="bottom"/>
          </w:tcPr>
          <w:p w:rsidR="00D97A48" w:rsidRPr="00DA4378" w:rsidRDefault="00D97A48" w:rsidP="00A24532">
            <w:pPr>
              <w:pStyle w:val="TableText"/>
            </w:pPr>
          </w:p>
        </w:tc>
      </w:tr>
      <w:tr w:rsidR="00D97A48" w:rsidRPr="00DA4378" w:rsidTr="00326877">
        <w:trPr>
          <w:cantSplit/>
          <w:jc w:val="center"/>
        </w:trPr>
        <w:tc>
          <w:tcPr>
            <w:tcW w:w="1509" w:type="dxa"/>
            <w:vAlign w:val="bottom"/>
          </w:tcPr>
          <w:p w:rsidR="00D97A48" w:rsidRPr="00DA4378" w:rsidRDefault="00D97A48" w:rsidP="00E87D62">
            <w:pPr>
              <w:pStyle w:val="TableText"/>
            </w:pPr>
            <w:r w:rsidRPr="00DA4378">
              <w:t>ПК-А</w:t>
            </w:r>
          </w:p>
        </w:tc>
        <w:tc>
          <w:tcPr>
            <w:tcW w:w="1485" w:type="dxa"/>
            <w:vAlign w:val="bottom"/>
          </w:tcPr>
          <w:p w:rsidR="00D97A48" w:rsidRPr="00DA4378" w:rsidRDefault="00D97A48" w:rsidP="00E87D62">
            <w:pPr>
              <w:pStyle w:val="TableText"/>
            </w:pPr>
            <w:r w:rsidRPr="00DA4378">
              <w:t>Сетевой адаптер</w:t>
            </w:r>
          </w:p>
        </w:tc>
        <w:tc>
          <w:tcPr>
            <w:tcW w:w="2268" w:type="dxa"/>
            <w:vAlign w:val="bottom"/>
          </w:tcPr>
          <w:p w:rsidR="00D97A48" w:rsidRPr="00DA4378" w:rsidRDefault="00D97A48" w:rsidP="00E87D62">
            <w:pPr>
              <w:pStyle w:val="TableText"/>
            </w:pPr>
            <w:r w:rsidRPr="00DA4378">
              <w:t>2001:DB8:ACAD:</w:t>
            </w:r>
            <w:r>
              <w:rPr>
                <w:lang w:val="en-US"/>
              </w:rPr>
              <w:t>A</w:t>
            </w:r>
            <w:r w:rsidRPr="00DA4378">
              <w:t>::3</w:t>
            </w:r>
          </w:p>
        </w:tc>
        <w:tc>
          <w:tcPr>
            <w:tcW w:w="1377" w:type="dxa"/>
            <w:vAlign w:val="bottom"/>
          </w:tcPr>
          <w:p w:rsidR="00D97A48" w:rsidRPr="00DA4378" w:rsidRDefault="00D97A48" w:rsidP="00572A40">
            <w:pPr>
              <w:pStyle w:val="TableText"/>
              <w:jc w:val="center"/>
            </w:pPr>
            <w:r w:rsidRPr="00DA4378">
              <w:t>64</w:t>
            </w:r>
          </w:p>
        </w:tc>
        <w:tc>
          <w:tcPr>
            <w:tcW w:w="2340" w:type="dxa"/>
            <w:vAlign w:val="bottom"/>
          </w:tcPr>
          <w:p w:rsidR="00D97A48" w:rsidRPr="00DA4378" w:rsidRDefault="00D97A48" w:rsidP="00E87D62">
            <w:pPr>
              <w:pStyle w:val="TableText"/>
            </w:pPr>
            <w:r w:rsidRPr="00DA4378">
              <w:t>FE80::1</w:t>
            </w:r>
          </w:p>
        </w:tc>
      </w:tr>
      <w:tr w:rsidR="00D97A48" w:rsidRPr="00DA4378" w:rsidTr="00326877">
        <w:trPr>
          <w:cantSplit/>
          <w:jc w:val="center"/>
        </w:trPr>
        <w:tc>
          <w:tcPr>
            <w:tcW w:w="1509" w:type="dxa"/>
            <w:vAlign w:val="bottom"/>
          </w:tcPr>
          <w:p w:rsidR="00D97A48" w:rsidRPr="00DA4378" w:rsidRDefault="00D97A48" w:rsidP="00F7015A">
            <w:pPr>
              <w:pStyle w:val="TableText"/>
            </w:pPr>
            <w:r w:rsidRPr="00DA4378">
              <w:t>ПК-С</w:t>
            </w:r>
          </w:p>
        </w:tc>
        <w:tc>
          <w:tcPr>
            <w:tcW w:w="1485" w:type="dxa"/>
            <w:vAlign w:val="bottom"/>
          </w:tcPr>
          <w:p w:rsidR="00D97A48" w:rsidRPr="00DA4378" w:rsidRDefault="00D97A48" w:rsidP="00F7015A">
            <w:pPr>
              <w:pStyle w:val="TableText"/>
            </w:pPr>
            <w:r w:rsidRPr="00DA4378">
              <w:t>Сетевой адаптер</w:t>
            </w:r>
          </w:p>
        </w:tc>
        <w:tc>
          <w:tcPr>
            <w:tcW w:w="2268" w:type="dxa"/>
            <w:vAlign w:val="bottom"/>
          </w:tcPr>
          <w:p w:rsidR="00D97A48" w:rsidRPr="00DA4378" w:rsidRDefault="00D97A48" w:rsidP="00F7015A">
            <w:pPr>
              <w:pStyle w:val="TableText"/>
            </w:pPr>
            <w:r w:rsidRPr="00DA4378">
              <w:t>2001:DB8:ACAD:</w:t>
            </w:r>
            <w:r>
              <w:rPr>
                <w:lang w:val="en-US"/>
              </w:rPr>
              <w:t>A</w:t>
            </w:r>
            <w:r w:rsidRPr="00DA4378">
              <w:t>::4</w:t>
            </w:r>
          </w:p>
        </w:tc>
        <w:tc>
          <w:tcPr>
            <w:tcW w:w="1377" w:type="dxa"/>
            <w:vAlign w:val="bottom"/>
          </w:tcPr>
          <w:p w:rsidR="00D97A48" w:rsidRPr="00DA4378" w:rsidRDefault="00D97A48" w:rsidP="00F7015A">
            <w:pPr>
              <w:pStyle w:val="TableText"/>
              <w:jc w:val="center"/>
            </w:pPr>
            <w:r w:rsidRPr="00DA4378">
              <w:t>64</w:t>
            </w:r>
          </w:p>
        </w:tc>
        <w:tc>
          <w:tcPr>
            <w:tcW w:w="2340" w:type="dxa"/>
            <w:vAlign w:val="bottom"/>
          </w:tcPr>
          <w:p w:rsidR="00D97A48" w:rsidRPr="00DA4378" w:rsidRDefault="00D97A48" w:rsidP="00F7015A">
            <w:pPr>
              <w:pStyle w:val="TableText"/>
            </w:pPr>
            <w:r w:rsidRPr="00DA4378">
              <w:t>FE80::1</w:t>
            </w:r>
          </w:p>
        </w:tc>
      </w:tr>
      <w:tr w:rsidR="00D97A48" w:rsidRPr="00DA4378" w:rsidTr="00326877">
        <w:trPr>
          <w:cantSplit/>
          <w:jc w:val="center"/>
        </w:trPr>
        <w:tc>
          <w:tcPr>
            <w:tcW w:w="1509" w:type="dxa"/>
            <w:vAlign w:val="bottom"/>
          </w:tcPr>
          <w:p w:rsidR="00D97A48" w:rsidRPr="00DA4378" w:rsidRDefault="00D97A48" w:rsidP="00E87D62">
            <w:pPr>
              <w:pStyle w:val="TableText"/>
            </w:pPr>
            <w:r w:rsidRPr="00DA4378">
              <w:t>ПК-Б</w:t>
            </w:r>
          </w:p>
        </w:tc>
        <w:tc>
          <w:tcPr>
            <w:tcW w:w="1485" w:type="dxa"/>
            <w:vAlign w:val="bottom"/>
          </w:tcPr>
          <w:p w:rsidR="00D97A48" w:rsidRPr="00DA4378" w:rsidRDefault="00D97A48" w:rsidP="00E87D62">
            <w:pPr>
              <w:pStyle w:val="TableText"/>
            </w:pPr>
            <w:r w:rsidRPr="00DA4378">
              <w:t>Сетевой адаптер</w:t>
            </w:r>
          </w:p>
        </w:tc>
        <w:tc>
          <w:tcPr>
            <w:tcW w:w="2268" w:type="dxa"/>
            <w:vAlign w:val="bottom"/>
          </w:tcPr>
          <w:p w:rsidR="00D97A48" w:rsidRPr="00DA4378" w:rsidRDefault="00D97A48" w:rsidP="00E87D62">
            <w:pPr>
              <w:pStyle w:val="TableText"/>
            </w:pPr>
            <w:r w:rsidRPr="00DA4378">
              <w:t>2001:DB8:ACAD:</w:t>
            </w:r>
            <w:r>
              <w:rPr>
                <w:lang w:val="en-US"/>
              </w:rPr>
              <w:t>B</w:t>
            </w:r>
            <w:r w:rsidRPr="00DA4378">
              <w:t>::3</w:t>
            </w:r>
          </w:p>
        </w:tc>
        <w:tc>
          <w:tcPr>
            <w:tcW w:w="1377" w:type="dxa"/>
            <w:vAlign w:val="bottom"/>
          </w:tcPr>
          <w:p w:rsidR="00D97A48" w:rsidRPr="00DA4378" w:rsidRDefault="00D97A48" w:rsidP="00572A40">
            <w:pPr>
              <w:pStyle w:val="TableText"/>
              <w:jc w:val="center"/>
            </w:pPr>
            <w:r w:rsidRPr="00DA4378">
              <w:t>64</w:t>
            </w:r>
          </w:p>
        </w:tc>
        <w:tc>
          <w:tcPr>
            <w:tcW w:w="2340" w:type="dxa"/>
            <w:vAlign w:val="bottom"/>
          </w:tcPr>
          <w:p w:rsidR="00D97A48" w:rsidRPr="00DA4378" w:rsidRDefault="00D97A48" w:rsidP="00E87D62">
            <w:pPr>
              <w:pStyle w:val="TableText"/>
            </w:pPr>
            <w:r w:rsidRPr="00DA4378">
              <w:t>FE80::1</w:t>
            </w:r>
          </w:p>
        </w:tc>
      </w:tr>
    </w:tbl>
    <w:p w:rsidR="00D97A48" w:rsidRPr="00BB73FF" w:rsidRDefault="00D97A48" w:rsidP="0014219C">
      <w:pPr>
        <w:pStyle w:val="LabSection"/>
      </w:pPr>
      <w:r>
        <w:t>Задачи</w:t>
      </w:r>
    </w:p>
    <w:p w:rsidR="00D97A48" w:rsidRDefault="00D97A48" w:rsidP="002D2F42">
      <w:pPr>
        <w:pStyle w:val="BodyTextL25Bold"/>
      </w:pPr>
      <w:r>
        <w:t>Часть 1. Настройка топологии и конфигурация основных параметров маршрутизатора и коммутатора</w:t>
      </w:r>
    </w:p>
    <w:p w:rsidR="00D97A48" w:rsidRDefault="00D97A48" w:rsidP="00F3786B">
      <w:pPr>
        <w:pStyle w:val="BodyTextL25Bold"/>
      </w:pPr>
      <w:r>
        <w:t>Часть 2. Ручная настройка IPv6-адресов</w:t>
      </w:r>
    </w:p>
    <w:p w:rsidR="00D97A48" w:rsidRPr="006E6581" w:rsidRDefault="00D97A48" w:rsidP="00F3786B">
      <w:pPr>
        <w:pStyle w:val="BodyTextL25Bold"/>
      </w:pPr>
      <w:r>
        <w:t>Часть 3. Проверка сквозного подключения</w:t>
      </w:r>
    </w:p>
    <w:p w:rsidR="00D97A48" w:rsidRPr="00C07FD9" w:rsidRDefault="00D97A48" w:rsidP="0014219C">
      <w:pPr>
        <w:pStyle w:val="LabSection"/>
      </w:pPr>
      <w:r>
        <w:t>Исходные данные/сценарий</w:t>
      </w:r>
    </w:p>
    <w:p w:rsidR="00D97A48" w:rsidRDefault="00D97A48" w:rsidP="000A3CE5">
      <w:pPr>
        <w:pStyle w:val="BodyTextL25"/>
      </w:pPr>
      <w:r>
        <w:t xml:space="preserve">В ходе лабораторной работы вы настроите IPv6-адреса для узлов и интерфейсов устройств. Для отображения IPv6-адресов одноадресной передачи и многоадресной рассылки используются команды </w:t>
      </w:r>
      <w:r>
        <w:rPr>
          <w:b/>
        </w:rPr>
        <w:t>show</w:t>
      </w:r>
      <w:r>
        <w:t xml:space="preserve">. Проверить сквозное подключение позволяют команды </w:t>
      </w:r>
      <w:r>
        <w:rPr>
          <w:b/>
        </w:rPr>
        <w:t xml:space="preserve">ping </w:t>
      </w:r>
      <w:r>
        <w:t xml:space="preserve">и </w:t>
      </w:r>
      <w:r>
        <w:rPr>
          <w:b/>
        </w:rPr>
        <w:t>traceroute</w:t>
      </w:r>
      <w:r>
        <w:t>.</w:t>
      </w:r>
    </w:p>
    <w:p w:rsidR="00D97A48" w:rsidRDefault="00D97A48" w:rsidP="0014219C">
      <w:pPr>
        <w:pStyle w:val="LabSection"/>
      </w:pPr>
      <w:r>
        <w:t>Необходимые ресурсы</w:t>
      </w:r>
    </w:p>
    <w:p w:rsidR="00D97A48" w:rsidRDefault="00D97A48" w:rsidP="00CD7F73">
      <w:pPr>
        <w:pStyle w:val="Bulletlevel1"/>
      </w:pPr>
      <w:r>
        <w:t xml:space="preserve">1 маршрутизатор (серия Cisco 2911 </w:t>
      </w:r>
    </w:p>
    <w:p w:rsidR="00D97A48" w:rsidRDefault="00D97A48" w:rsidP="00CD7F73">
      <w:pPr>
        <w:pStyle w:val="Bulletlevel1"/>
      </w:pPr>
      <w:r>
        <w:t xml:space="preserve">1 коммутатор (серия Cisco 2960, </w:t>
      </w:r>
    </w:p>
    <w:p w:rsidR="00D97A48" w:rsidRDefault="00D97A48" w:rsidP="00CD7F73">
      <w:pPr>
        <w:pStyle w:val="Bulletlevel1"/>
      </w:pPr>
      <w:r>
        <w:t xml:space="preserve">Два ПК (Windows 7 </w:t>
      </w:r>
    </w:p>
    <w:p w:rsidR="00D97A48" w:rsidRDefault="00D97A48" w:rsidP="00614E6A">
      <w:pPr>
        <w:pStyle w:val="Bulletlevel1"/>
      </w:pPr>
      <w:r>
        <w:t>Кабели Ethernet в соответствии с топологией</w:t>
      </w:r>
    </w:p>
    <w:p w:rsidR="00D97A48" w:rsidRDefault="00D97A48" w:rsidP="005C13BA">
      <w:pPr>
        <w:pStyle w:val="PartHead"/>
        <w:numPr>
          <w:ilvl w:val="0"/>
          <w:numId w:val="0"/>
        </w:numPr>
        <w:ind w:left="1276" w:hanging="1276"/>
      </w:pPr>
      <w:r>
        <w:t>Часть 1:</w:t>
      </w:r>
      <w:r>
        <w:tab/>
        <w:t>Настройка топологии и конфигурация основных параметров маршрутизатора и коммутатора</w:t>
      </w:r>
    </w:p>
    <w:p w:rsidR="00D97A48" w:rsidRDefault="00D97A48" w:rsidP="007A6EEF">
      <w:pPr>
        <w:pStyle w:val="StepHead"/>
      </w:pPr>
      <w:r>
        <w:t>Создайте сеть в соответствии с изображенной на схеме топологией.</w:t>
      </w:r>
    </w:p>
    <w:p w:rsidR="00D97A48" w:rsidRPr="00BF3F0A" w:rsidRDefault="00D97A48" w:rsidP="00DE5B60">
      <w:pPr>
        <w:pStyle w:val="StepHead"/>
      </w:pPr>
      <w:r>
        <w:t>Выполните инициализацию и перезагрузку маршрутизатора и коммутатора.</w:t>
      </w:r>
    </w:p>
    <w:p w:rsidR="00D97A48" w:rsidRDefault="00D97A48" w:rsidP="00137D1D">
      <w:pPr>
        <w:pStyle w:val="StepHead"/>
      </w:pPr>
      <w:r>
        <w:t>Убедитесь в том, что интерфейсы ПК настроены на использование протокола IPv6.</w:t>
      </w:r>
    </w:p>
    <w:p w:rsidR="00D97A48" w:rsidRDefault="00D97A48" w:rsidP="00F35E1C">
      <w:pPr>
        <w:pStyle w:val="BodyTextL25"/>
      </w:pPr>
      <w:r>
        <w:t xml:space="preserve">Убедитесь в том, что протокол IPv6 активирован на обоих компьютерах. Для этого проверьте, установлен ли флажок </w:t>
      </w:r>
      <w:r>
        <w:rPr>
          <w:b/>
        </w:rPr>
        <w:t>Протокол Интернета версии 6 (TCP/IPv6)</w:t>
      </w:r>
      <w:r>
        <w:t>в окне «Свойства подключения по локальной сети».</w:t>
      </w:r>
    </w:p>
    <w:p w:rsidR="00D97A48" w:rsidRDefault="00D97A48" w:rsidP="003C4C20">
      <w:pPr>
        <w:pStyle w:val="Visual"/>
      </w:pPr>
      <w:r>
        <w:pict>
          <v:shape id="_x0000_i1026" type="#_x0000_t75" style="width:237.75pt;height:296.25pt">
            <v:imagedata r:id="rId9" o:title=""/>
          </v:shape>
        </w:pict>
      </w:r>
    </w:p>
    <w:p w:rsidR="00D97A48" w:rsidRDefault="00D97A48" w:rsidP="00A80063">
      <w:pPr>
        <w:pStyle w:val="Visual"/>
        <w:jc w:val="both"/>
      </w:pPr>
      <w:r>
        <w:t xml:space="preserve">Для эмулятора Cisco </w:t>
      </w:r>
      <w:r>
        <w:rPr>
          <w:lang w:val="en-US"/>
        </w:rPr>
        <w:t>Tracer</w:t>
      </w:r>
      <w:r w:rsidRPr="00A80063">
        <w:t xml:space="preserve"> окно настройки </w:t>
      </w:r>
      <w:r>
        <w:t xml:space="preserve"> компьютера </w:t>
      </w:r>
      <w:r w:rsidRPr="00A80063">
        <w:t xml:space="preserve">показано </w:t>
      </w:r>
      <w:r>
        <w:t>н</w:t>
      </w:r>
      <w:r w:rsidRPr="00A80063">
        <w:t>иже:</w:t>
      </w:r>
    </w:p>
    <w:p w:rsidR="00D97A48" w:rsidRDefault="00D97A48" w:rsidP="00A80063">
      <w:pPr>
        <w:pStyle w:val="Visual"/>
      </w:pPr>
      <w:r>
        <w:rPr>
          <w:noProof/>
          <w:lang w:eastAsia="ru-RU"/>
        </w:rPr>
        <w:pict>
          <v:shape id="Рисунок 20" o:spid="_x0000_i1027" type="#_x0000_t75" style="width:271.5pt;height:219pt;visibility:visible">
            <v:imagedata r:id="rId10" o:title=""/>
          </v:shape>
        </w:pict>
      </w:r>
    </w:p>
    <w:p w:rsidR="00D97A48" w:rsidRDefault="00D97A48" w:rsidP="00A80063">
      <w:pPr>
        <w:pStyle w:val="Visual"/>
        <w:jc w:val="both"/>
      </w:pPr>
      <w:r>
        <w:t>Какой адрес присвоен сетевым  интерфейсам  компьютеров РС-А и РС-С?</w:t>
      </w:r>
    </w:p>
    <w:p w:rsidR="00D97A48" w:rsidRDefault="00D97A48" w:rsidP="00A80063">
      <w:pPr>
        <w:pStyle w:val="Visual"/>
        <w:jc w:val="both"/>
      </w:pPr>
      <w:r>
        <w:softHyphen/>
        <w:t>_________________________________________________________________________________</w:t>
      </w:r>
    </w:p>
    <w:p w:rsidR="00D97A48" w:rsidRDefault="00D97A48" w:rsidP="00A80063">
      <w:pPr>
        <w:pStyle w:val="Visual"/>
        <w:jc w:val="both"/>
      </w:pPr>
      <w:r>
        <w:t xml:space="preserve"> _________________________________________________________________________________</w:t>
      </w:r>
    </w:p>
    <w:p w:rsidR="00D97A48" w:rsidRPr="009C6CFD" w:rsidRDefault="00D97A48" w:rsidP="00A80063">
      <w:pPr>
        <w:pStyle w:val="Visual"/>
        <w:jc w:val="both"/>
      </w:pPr>
      <w:r>
        <w:t>Пропингуйте компьютеры РС-А и РС-С между собой используя локальные адреса канала. Почему работает команда ping?</w:t>
      </w:r>
    </w:p>
    <w:p w:rsidR="00D97A48" w:rsidRPr="000935B2" w:rsidRDefault="00D97A48" w:rsidP="00C25946">
      <w:pPr>
        <w:pStyle w:val="Visual"/>
        <w:spacing w:before="0" w:after="0" w:line="240" w:lineRule="auto"/>
        <w:jc w:val="both"/>
        <w:rPr>
          <w:b/>
          <w:i/>
        </w:rPr>
      </w:pPr>
      <w:r w:rsidRPr="000935B2">
        <w:rPr>
          <w:b/>
          <w:i/>
        </w:rPr>
        <w:t xml:space="preserve">Сохраните  промежуточную топологию в среде  Cisco </w:t>
      </w:r>
      <w:r w:rsidRPr="000935B2">
        <w:rPr>
          <w:b/>
          <w:i/>
          <w:lang w:val="en-US"/>
        </w:rPr>
        <w:t>Tracer</w:t>
      </w:r>
      <w:r w:rsidRPr="000935B2">
        <w:rPr>
          <w:b/>
          <w:i/>
        </w:rPr>
        <w:t xml:space="preserve"> для последующего показ преподавателю.</w:t>
      </w:r>
    </w:p>
    <w:p w:rsidR="00D97A48" w:rsidRDefault="00D97A48" w:rsidP="009F4F75">
      <w:pPr>
        <w:pStyle w:val="PartHead"/>
        <w:numPr>
          <w:ilvl w:val="0"/>
          <w:numId w:val="0"/>
        </w:numPr>
        <w:ind w:left="1276" w:hanging="1276"/>
      </w:pPr>
      <w:r>
        <w:t>Часть 2:</w:t>
      </w:r>
      <w:r>
        <w:tab/>
        <w:t>Настройка IPv6-адресов</w:t>
      </w:r>
    </w:p>
    <w:p w:rsidR="00D97A48" w:rsidRPr="00FD55F1" w:rsidRDefault="00D97A48" w:rsidP="00FD55F1">
      <w:pPr>
        <w:pStyle w:val="BodyTextL25"/>
      </w:pPr>
    </w:p>
    <w:p w:rsidR="00D97A48" w:rsidRDefault="00D97A48" w:rsidP="00FD1BBD">
      <w:pPr>
        <w:pStyle w:val="StepHead"/>
        <w:numPr>
          <w:ilvl w:val="0"/>
          <w:numId w:val="11"/>
        </w:numPr>
        <w:ind w:left="936" w:hanging="936"/>
      </w:pPr>
      <w:r>
        <w:t>Присвойте IPv6-адреса Ethernet-интерфейсам на маршрутизаторе R1.</w:t>
      </w:r>
    </w:p>
    <w:p w:rsidR="00D97A48" w:rsidRDefault="00D97A48" w:rsidP="00744376">
      <w:pPr>
        <w:pStyle w:val="SubStepAlpha"/>
        <w:numPr>
          <w:ilvl w:val="2"/>
          <w:numId w:val="17"/>
        </w:numPr>
      </w:pPr>
      <w:r>
        <w:t>Назначьте глобальные IPv6-адреса одноадресной передачи из таблицы маршрутизации каждому из двух Ethernet-интерфейсов маршрутизатора R1.</w:t>
      </w:r>
    </w:p>
    <w:p w:rsidR="00D97A48" w:rsidRPr="002A1E99" w:rsidRDefault="00D97A48" w:rsidP="007A3A5C">
      <w:pPr>
        <w:pStyle w:val="SubStepAlpha"/>
        <w:numPr>
          <w:ilvl w:val="0"/>
          <w:numId w:val="0"/>
        </w:numPr>
        <w:ind w:left="720"/>
      </w:pPr>
      <w:r>
        <w:t xml:space="preserve">Зайти  в режим управления маршрутизатором с помощью командной строки CLI : </w:t>
      </w:r>
    </w:p>
    <w:p w:rsidR="00D97A48" w:rsidRPr="002A1E99" w:rsidRDefault="00D97A48" w:rsidP="007A3A5C">
      <w:pPr>
        <w:pStyle w:val="SubStepAlpha"/>
        <w:numPr>
          <w:ilvl w:val="0"/>
          <w:numId w:val="0"/>
        </w:numPr>
        <w:ind w:left="720"/>
      </w:pPr>
    </w:p>
    <w:p w:rsidR="00D97A48" w:rsidRPr="007A3A5C" w:rsidRDefault="00D97A48" w:rsidP="007A3A5C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eastAsia="ru-RU"/>
        </w:rPr>
        <w:pict>
          <v:shape id="Рисунок 21" o:spid="_x0000_i1028" type="#_x0000_t75" style="width:301.5pt;height:240.75pt;visibility:visible">
            <v:imagedata r:id="rId11" o:title=""/>
          </v:shape>
        </w:pict>
      </w:r>
    </w:p>
    <w:p w:rsidR="00D97A48" w:rsidRDefault="00D97A48" w:rsidP="00104CB5">
      <w:pPr>
        <w:pStyle w:val="CMD"/>
      </w:pPr>
      <w:r>
        <w:tab/>
        <w:t>Для настройки Ipv6 - адреса интерфейсу роутера необходимо перейти в режим конфигурации интерфейса с помощью команды:</w:t>
      </w:r>
    </w:p>
    <w:p w:rsidR="00D97A48" w:rsidRDefault="00D97A48" w:rsidP="00104CB5">
      <w:pPr>
        <w:pStyle w:val="CMD"/>
        <w:rPr>
          <w:lang w:val="en-US"/>
        </w:rPr>
      </w:pPr>
      <w:r>
        <w:rPr>
          <w:lang w:val="en-US"/>
        </w:rPr>
        <w:t>R1# config</w:t>
      </w:r>
      <w:r w:rsidRPr="007017D0">
        <w:rPr>
          <w:lang w:val="en-US"/>
        </w:rPr>
        <w:t xml:space="preserve"> teminal(</w:t>
      </w:r>
      <w:r>
        <w:rPr>
          <w:lang w:val="en-US"/>
        </w:rPr>
        <w:t>сокращенно  conf t</w:t>
      </w:r>
      <w:r w:rsidRPr="007017D0">
        <w:rPr>
          <w:lang w:val="en-US"/>
        </w:rPr>
        <w:t>)</w:t>
      </w:r>
    </w:p>
    <w:p w:rsidR="00D97A48" w:rsidRPr="007017D0" w:rsidRDefault="00D97A48" w:rsidP="00104CB5">
      <w:pPr>
        <w:pStyle w:val="CMD"/>
      </w:pPr>
      <w:r w:rsidRPr="007017D0">
        <w:t>приглашение поменяется:</w:t>
      </w:r>
    </w:p>
    <w:p w:rsidR="00D97A48" w:rsidRPr="007017D0" w:rsidRDefault="00D97A48" w:rsidP="00104CB5">
      <w:pPr>
        <w:pStyle w:val="CMD"/>
      </w:pPr>
      <w:r w:rsidRPr="0001542E">
        <w:rPr>
          <w:lang w:val="en-US"/>
        </w:rPr>
        <w:t>R</w:t>
      </w:r>
      <w:r w:rsidRPr="007A3A5C">
        <w:t>1(</w:t>
      </w:r>
      <w:r w:rsidRPr="0001542E">
        <w:rPr>
          <w:lang w:val="en-US"/>
        </w:rPr>
        <w:t>config</w:t>
      </w:r>
      <w:r w:rsidRPr="007A3A5C">
        <w:t>)#</w:t>
      </w:r>
    </w:p>
    <w:p w:rsidR="00D97A48" w:rsidRDefault="00D97A48" w:rsidP="00104CB5">
      <w:pPr>
        <w:pStyle w:val="CMD"/>
      </w:pPr>
      <w:r>
        <w:t>далее необходимо выбрать имя(номер) соответствующего интерфейса(например gig0/0):</w:t>
      </w:r>
    </w:p>
    <w:p w:rsidR="00D97A48" w:rsidRPr="007A3A5C" w:rsidRDefault="00D97A48" w:rsidP="00104CB5">
      <w:pPr>
        <w:pStyle w:val="CMD"/>
      </w:pPr>
    </w:p>
    <w:p w:rsidR="00D97A48" w:rsidRPr="00002F3F" w:rsidRDefault="00D97A48" w:rsidP="00104CB5">
      <w:pPr>
        <w:pStyle w:val="CMD"/>
      </w:pPr>
      <w:r w:rsidRPr="0001542E">
        <w:rPr>
          <w:lang w:val="en-US"/>
        </w:rPr>
        <w:t>R</w:t>
      </w:r>
      <w:r w:rsidRPr="00002F3F">
        <w:t>1(</w:t>
      </w:r>
      <w:r w:rsidRPr="0001542E">
        <w:rPr>
          <w:lang w:val="en-US"/>
        </w:rPr>
        <w:t>config</w:t>
      </w:r>
      <w:r w:rsidRPr="00002F3F">
        <w:t xml:space="preserve">)# </w:t>
      </w:r>
      <w:r w:rsidRPr="0001542E">
        <w:rPr>
          <w:b/>
          <w:lang w:val="en-US"/>
        </w:rPr>
        <w:t>interface</w:t>
      </w:r>
      <w:r w:rsidRPr="00002F3F">
        <w:rPr>
          <w:b/>
        </w:rPr>
        <w:t xml:space="preserve"> </w:t>
      </w:r>
      <w:r w:rsidRPr="0001542E">
        <w:rPr>
          <w:b/>
          <w:lang w:val="en-US"/>
        </w:rPr>
        <w:t>g</w:t>
      </w:r>
      <w:r w:rsidRPr="00002F3F">
        <w:rPr>
          <w:b/>
        </w:rPr>
        <w:t>0/0</w:t>
      </w:r>
      <w:r>
        <w:rPr>
          <w:b/>
        </w:rPr>
        <w:t xml:space="preserve"> // приглашение поменяется</w:t>
      </w:r>
    </w:p>
    <w:p w:rsidR="00D97A48" w:rsidRPr="007017D0" w:rsidRDefault="00D97A48" w:rsidP="00104CB5">
      <w:pPr>
        <w:pStyle w:val="CMD"/>
        <w:rPr>
          <w:b/>
          <w:lang w:val="en-US"/>
        </w:rPr>
      </w:pPr>
      <w:r w:rsidRPr="0001542E">
        <w:rPr>
          <w:lang w:val="en-US"/>
        </w:rPr>
        <w:t>R</w:t>
      </w:r>
      <w:r w:rsidRPr="007017D0">
        <w:rPr>
          <w:lang w:val="en-US"/>
        </w:rPr>
        <w:t>1(</w:t>
      </w:r>
      <w:r w:rsidRPr="0001542E">
        <w:rPr>
          <w:lang w:val="en-US"/>
        </w:rPr>
        <w:t>config</w:t>
      </w:r>
      <w:r w:rsidRPr="007017D0">
        <w:rPr>
          <w:lang w:val="en-US"/>
        </w:rPr>
        <w:t>-</w:t>
      </w:r>
      <w:r w:rsidRPr="0001542E">
        <w:rPr>
          <w:lang w:val="en-US"/>
        </w:rPr>
        <w:t>if</w:t>
      </w:r>
      <w:r w:rsidRPr="007017D0">
        <w:rPr>
          <w:lang w:val="en-US"/>
        </w:rPr>
        <w:t xml:space="preserve">)# </w:t>
      </w:r>
      <w:r w:rsidRPr="0001542E">
        <w:rPr>
          <w:b/>
          <w:lang w:val="en-US"/>
        </w:rPr>
        <w:t>ipv</w:t>
      </w:r>
      <w:r w:rsidRPr="007017D0">
        <w:rPr>
          <w:b/>
          <w:lang w:val="en-US"/>
        </w:rPr>
        <w:t xml:space="preserve">6 </w:t>
      </w:r>
      <w:r w:rsidRPr="0001542E">
        <w:rPr>
          <w:b/>
          <w:lang w:val="en-US"/>
        </w:rPr>
        <w:t>address 2001:db8:acad:a::1/64</w:t>
      </w:r>
      <w:r>
        <w:rPr>
          <w:b/>
          <w:lang w:val="en-US"/>
        </w:rPr>
        <w:t xml:space="preserve"> //присваиваем адрес</w:t>
      </w:r>
    </w:p>
    <w:p w:rsidR="00D97A48" w:rsidRPr="007017D0" w:rsidRDefault="00D97A48" w:rsidP="00104CB5">
      <w:pPr>
        <w:pStyle w:val="CMD"/>
        <w:rPr>
          <w:b/>
          <w:lang w:val="en-US"/>
        </w:rPr>
      </w:pPr>
      <w:r w:rsidRPr="0001542E">
        <w:rPr>
          <w:lang w:val="en-US"/>
        </w:rPr>
        <w:t xml:space="preserve">R1(config-if)# </w:t>
      </w:r>
      <w:r w:rsidRPr="0001542E">
        <w:rPr>
          <w:b/>
          <w:lang w:val="en-US"/>
        </w:rPr>
        <w:t>no shutdown</w:t>
      </w:r>
      <w:r w:rsidRPr="007017D0">
        <w:rPr>
          <w:b/>
          <w:lang w:val="en-US"/>
        </w:rPr>
        <w:t xml:space="preserve"> </w:t>
      </w:r>
      <w:r>
        <w:rPr>
          <w:b/>
          <w:lang w:val="en-US"/>
        </w:rPr>
        <w:t>//</w:t>
      </w:r>
      <w:r>
        <w:rPr>
          <w:b/>
        </w:rPr>
        <w:t>включаем</w:t>
      </w:r>
      <w:r w:rsidRPr="007017D0">
        <w:rPr>
          <w:b/>
          <w:lang w:val="en-US"/>
        </w:rPr>
        <w:t xml:space="preserve"> </w:t>
      </w:r>
      <w:r>
        <w:rPr>
          <w:b/>
        </w:rPr>
        <w:t>интерфейс</w:t>
      </w:r>
    </w:p>
    <w:p w:rsidR="00D97A48" w:rsidRPr="007017D0" w:rsidRDefault="00D97A48" w:rsidP="00104CB5">
      <w:pPr>
        <w:pStyle w:val="CMD"/>
        <w:rPr>
          <w:lang w:val="en-US"/>
        </w:rPr>
      </w:pPr>
      <w:r w:rsidRPr="0001542E">
        <w:rPr>
          <w:lang w:val="en-US"/>
        </w:rPr>
        <w:t xml:space="preserve">R1(config-if)# </w:t>
      </w:r>
      <w:r w:rsidRPr="0001542E">
        <w:rPr>
          <w:b/>
          <w:lang w:val="en-US"/>
        </w:rPr>
        <w:t>interface g0/1</w:t>
      </w:r>
      <w:r>
        <w:rPr>
          <w:b/>
          <w:lang w:val="en-US"/>
        </w:rPr>
        <w:t xml:space="preserve"> //присваиваем адрес интерфейсу gig0/1</w:t>
      </w:r>
    </w:p>
    <w:p w:rsidR="00D97A48" w:rsidRPr="0001542E" w:rsidRDefault="00D97A48" w:rsidP="00104CB5">
      <w:pPr>
        <w:pStyle w:val="CMD"/>
        <w:rPr>
          <w:b/>
          <w:lang w:val="en-US"/>
        </w:rPr>
      </w:pPr>
      <w:r w:rsidRPr="0001542E">
        <w:rPr>
          <w:lang w:val="en-US"/>
        </w:rPr>
        <w:t xml:space="preserve">R1(config-if)# </w:t>
      </w:r>
      <w:r w:rsidRPr="0001542E">
        <w:rPr>
          <w:b/>
          <w:lang w:val="en-US"/>
        </w:rPr>
        <w:t>ipv6 address 2001:db8:acad:</w:t>
      </w:r>
      <w:r>
        <w:rPr>
          <w:b/>
          <w:lang w:val="en-US"/>
        </w:rPr>
        <w:t>b</w:t>
      </w:r>
      <w:r w:rsidRPr="0001542E">
        <w:rPr>
          <w:b/>
          <w:lang w:val="en-US"/>
        </w:rPr>
        <w:t>::1/64</w:t>
      </w:r>
    </w:p>
    <w:p w:rsidR="00D97A48" w:rsidRPr="0001542E" w:rsidRDefault="00D97A48" w:rsidP="0094408C">
      <w:pPr>
        <w:pStyle w:val="CMD"/>
        <w:rPr>
          <w:b/>
          <w:lang w:val="en-US"/>
        </w:rPr>
      </w:pPr>
      <w:r w:rsidRPr="0001542E">
        <w:rPr>
          <w:lang w:val="en-US"/>
        </w:rPr>
        <w:t xml:space="preserve">R1(config-if)# </w:t>
      </w:r>
      <w:r w:rsidRPr="0001542E">
        <w:rPr>
          <w:b/>
          <w:lang w:val="en-US"/>
        </w:rPr>
        <w:t>no shutdown</w:t>
      </w:r>
    </w:p>
    <w:p w:rsidR="00D97A48" w:rsidRPr="0001542E" w:rsidRDefault="00D97A48" w:rsidP="00104CB5">
      <w:pPr>
        <w:pStyle w:val="CMD"/>
        <w:rPr>
          <w:lang w:val="en-US"/>
        </w:rPr>
      </w:pPr>
      <w:r w:rsidRPr="0001542E">
        <w:rPr>
          <w:lang w:val="en-US"/>
        </w:rPr>
        <w:t xml:space="preserve">R1(config-if)# </w:t>
      </w:r>
      <w:r w:rsidRPr="0001542E">
        <w:rPr>
          <w:b/>
          <w:lang w:val="en-US"/>
        </w:rPr>
        <w:t>end</w:t>
      </w:r>
    </w:p>
    <w:p w:rsidR="00D97A48" w:rsidRDefault="00D97A48" w:rsidP="007017D0">
      <w:pPr>
        <w:pStyle w:val="CMD"/>
      </w:pPr>
      <w:r>
        <w:t xml:space="preserve">Для просмотра назначенного адреса необходимо вернуться в режим администратора (последовательно набираем команду </w:t>
      </w:r>
      <w:r w:rsidRPr="007017D0">
        <w:rPr>
          <w:b/>
        </w:rPr>
        <w:t xml:space="preserve">exit </w:t>
      </w:r>
      <w:r>
        <w:rPr>
          <w:b/>
        </w:rPr>
        <w:t>(или крманду end)</w:t>
      </w:r>
      <w:r>
        <w:t xml:space="preserve"> пока не появится приглашение  R1# )</w:t>
      </w:r>
    </w:p>
    <w:p w:rsidR="00D97A48" w:rsidRDefault="00D97A48" w:rsidP="007017D0">
      <w:pPr>
        <w:pStyle w:val="CMD"/>
      </w:pPr>
      <w:r>
        <w:t xml:space="preserve">Введите команду </w:t>
      </w:r>
      <w:r>
        <w:rPr>
          <w:b/>
        </w:rPr>
        <w:t>show ipv6 interface brief</w:t>
      </w:r>
      <w:r>
        <w:t xml:space="preserve">, чтобы проверить, назначен ли каждому интерфейсу действительный IPv6-адрес одноадресной передачи (эту команду можно выполнить в любом режиме, только необходимо добавить ключевое слово </w:t>
      </w:r>
      <w:r w:rsidRPr="001B2B3B">
        <w:rPr>
          <w:b/>
        </w:rPr>
        <w:t>d</w:t>
      </w:r>
      <w:r w:rsidRPr="001B2B3B">
        <w:rPr>
          <w:b/>
          <w:lang w:val="en-US"/>
        </w:rPr>
        <w:t>o</w:t>
      </w:r>
      <w:r w:rsidRPr="001B2B3B">
        <w:rPr>
          <w:b/>
        </w:rPr>
        <w:t xml:space="preserve">  - </w:t>
      </w:r>
      <w:r w:rsidRPr="001B2B3B">
        <w:rPr>
          <w:b/>
          <w:color w:val="FF0000"/>
          <w:lang w:val="en-US"/>
        </w:rPr>
        <w:t>do</w:t>
      </w:r>
      <w:r w:rsidRPr="001B2B3B">
        <w:rPr>
          <w:b/>
          <w:color w:val="FF0000"/>
        </w:rPr>
        <w:t xml:space="preserve"> show ipv6 interface brief</w:t>
      </w:r>
      <w:r>
        <w:t>).</w:t>
      </w:r>
    </w:p>
    <w:p w:rsidR="00D97A48" w:rsidRPr="00002F3F" w:rsidRDefault="00D97A48" w:rsidP="004017C7">
      <w:pPr>
        <w:pStyle w:val="CMD"/>
      </w:pPr>
      <w:r w:rsidRPr="004017C7">
        <w:rPr>
          <w:lang w:val="en-US"/>
        </w:rPr>
        <w:t>R</w:t>
      </w:r>
      <w:r w:rsidRPr="00002F3F">
        <w:t xml:space="preserve">1# </w:t>
      </w:r>
      <w:r w:rsidRPr="004017C7">
        <w:rPr>
          <w:b/>
          <w:lang w:val="en-US"/>
        </w:rPr>
        <w:t>show</w:t>
      </w:r>
      <w:r w:rsidRPr="00002F3F">
        <w:rPr>
          <w:b/>
        </w:rPr>
        <w:t xml:space="preserve"> </w:t>
      </w:r>
      <w:r w:rsidRPr="004017C7">
        <w:rPr>
          <w:b/>
          <w:lang w:val="en-US"/>
        </w:rPr>
        <w:t>ipv</w:t>
      </w:r>
      <w:r w:rsidRPr="00002F3F">
        <w:rPr>
          <w:b/>
        </w:rPr>
        <w:t xml:space="preserve">6 </w:t>
      </w:r>
      <w:r w:rsidRPr="004017C7">
        <w:rPr>
          <w:b/>
          <w:lang w:val="en-US"/>
        </w:rPr>
        <w:t>interface</w:t>
      </w:r>
      <w:r w:rsidRPr="00002F3F">
        <w:rPr>
          <w:b/>
        </w:rPr>
        <w:t xml:space="preserve"> </w:t>
      </w:r>
      <w:r w:rsidRPr="004017C7">
        <w:rPr>
          <w:b/>
          <w:lang w:val="en-US"/>
        </w:rPr>
        <w:t>brief</w:t>
      </w:r>
      <w:r w:rsidRPr="00002F3F">
        <w:rPr>
          <w:b/>
        </w:rPr>
        <w:t xml:space="preserve"> (</w:t>
      </w:r>
      <w:r>
        <w:rPr>
          <w:b/>
        </w:rPr>
        <w:t>может появится похожий текст</w:t>
      </w:r>
      <w:r w:rsidRPr="00002F3F">
        <w:rPr>
          <w:b/>
        </w:rPr>
        <w:t xml:space="preserve"> )</w:t>
      </w:r>
    </w:p>
    <w:p w:rsidR="00D97A48" w:rsidRPr="004017C7" w:rsidRDefault="00D97A48" w:rsidP="004017C7">
      <w:pPr>
        <w:pStyle w:val="CMDOutput"/>
        <w:rPr>
          <w:lang w:val="en-US"/>
        </w:rPr>
      </w:pPr>
      <w:r w:rsidRPr="004017C7">
        <w:rPr>
          <w:lang w:val="en-US"/>
        </w:rPr>
        <w:t>Em0/0                  [administratively down/down]</w:t>
      </w:r>
    </w:p>
    <w:p w:rsidR="00D97A48" w:rsidRPr="004017C7" w:rsidRDefault="00D97A48" w:rsidP="004017C7">
      <w:pPr>
        <w:pStyle w:val="CMDOutput"/>
        <w:rPr>
          <w:lang w:val="en-US"/>
        </w:rPr>
      </w:pPr>
      <w:r w:rsidRPr="004017C7">
        <w:rPr>
          <w:lang w:val="en-US"/>
        </w:rPr>
        <w:t>unassigned</w:t>
      </w:r>
    </w:p>
    <w:p w:rsidR="00D97A48" w:rsidRPr="004017C7" w:rsidRDefault="00D97A48" w:rsidP="004017C7">
      <w:pPr>
        <w:pStyle w:val="CMDOutput"/>
        <w:rPr>
          <w:lang w:val="en-US"/>
        </w:rPr>
      </w:pPr>
      <w:r w:rsidRPr="004017C7">
        <w:rPr>
          <w:lang w:val="en-US"/>
        </w:rPr>
        <w:t>GigabitEthernet0/0     [up/up]</w:t>
      </w:r>
    </w:p>
    <w:p w:rsidR="00D97A48" w:rsidRPr="00002F3F" w:rsidRDefault="00D97A48" w:rsidP="004017C7">
      <w:pPr>
        <w:pStyle w:val="CMDOutput"/>
        <w:rPr>
          <w:highlight w:val="yellow"/>
          <w:lang w:val="en-US"/>
        </w:rPr>
      </w:pPr>
      <w:r w:rsidRPr="004017C7">
        <w:rPr>
          <w:lang w:val="en-US"/>
        </w:rPr>
        <w:t xml:space="preserve">    </w:t>
      </w:r>
      <w:r w:rsidRPr="00002F3F">
        <w:rPr>
          <w:highlight w:val="yellow"/>
          <w:lang w:val="en-US"/>
        </w:rPr>
        <w:t>FE80::D68C:B5FF:FECE:A0C0</w:t>
      </w:r>
    </w:p>
    <w:p w:rsidR="00D97A48" w:rsidRPr="00002F3F" w:rsidRDefault="00D97A48" w:rsidP="004017C7">
      <w:pPr>
        <w:pStyle w:val="CMDOutput"/>
        <w:rPr>
          <w:lang w:val="en-US"/>
        </w:rPr>
      </w:pPr>
      <w:r w:rsidRPr="00002F3F">
        <w:rPr>
          <w:highlight w:val="yellow"/>
          <w:lang w:val="en-US"/>
        </w:rPr>
        <w:t>2001:DB8:ACAD:A::1</w:t>
      </w:r>
    </w:p>
    <w:p w:rsidR="00D97A48" w:rsidRPr="004017C7" w:rsidRDefault="00D97A48" w:rsidP="004017C7">
      <w:pPr>
        <w:pStyle w:val="CMDOutput"/>
        <w:rPr>
          <w:lang w:val="en-US"/>
        </w:rPr>
      </w:pPr>
      <w:r w:rsidRPr="004017C7">
        <w:rPr>
          <w:lang w:val="en-US"/>
        </w:rPr>
        <w:t>GigabitEthernet0/1     [up/up]</w:t>
      </w:r>
    </w:p>
    <w:p w:rsidR="00D97A48" w:rsidRPr="00002F3F" w:rsidRDefault="00D97A48" w:rsidP="004017C7">
      <w:pPr>
        <w:pStyle w:val="CMDOutput"/>
        <w:rPr>
          <w:highlight w:val="yellow"/>
          <w:lang w:val="en-US"/>
        </w:rPr>
      </w:pPr>
      <w:r w:rsidRPr="004017C7">
        <w:rPr>
          <w:lang w:val="en-US"/>
        </w:rPr>
        <w:t xml:space="preserve">    </w:t>
      </w:r>
      <w:r w:rsidRPr="00002F3F">
        <w:rPr>
          <w:highlight w:val="yellow"/>
          <w:lang w:val="en-US"/>
        </w:rPr>
        <w:t>FE80::D68C:B5FF:FECE:A0C1</w:t>
      </w:r>
    </w:p>
    <w:p w:rsidR="00D97A48" w:rsidRPr="004017C7" w:rsidRDefault="00D97A48" w:rsidP="004017C7">
      <w:pPr>
        <w:pStyle w:val="CMDOutput"/>
        <w:rPr>
          <w:lang w:val="en-US"/>
        </w:rPr>
      </w:pPr>
      <w:r w:rsidRPr="00002F3F">
        <w:rPr>
          <w:highlight w:val="yellow"/>
          <w:lang w:val="en-US"/>
        </w:rPr>
        <w:t>2001:DB8:ACAD:B::1</w:t>
      </w:r>
    </w:p>
    <w:p w:rsidR="00D97A48" w:rsidRPr="004017C7" w:rsidRDefault="00D97A48" w:rsidP="004017C7">
      <w:pPr>
        <w:pStyle w:val="CMDOutput"/>
        <w:rPr>
          <w:lang w:val="en-US"/>
        </w:rPr>
      </w:pPr>
      <w:r w:rsidRPr="004017C7">
        <w:rPr>
          <w:lang w:val="en-US"/>
        </w:rPr>
        <w:t>Serial0/0/0            [administratively down/down]</w:t>
      </w:r>
    </w:p>
    <w:p w:rsidR="00D97A48" w:rsidRPr="00DF7E85" w:rsidRDefault="00D97A48" w:rsidP="004017C7">
      <w:pPr>
        <w:pStyle w:val="CMDOutput"/>
        <w:rPr>
          <w:lang w:val="en-US"/>
        </w:rPr>
      </w:pPr>
      <w:r w:rsidRPr="00DF7E85">
        <w:rPr>
          <w:lang w:val="en-US"/>
        </w:rPr>
        <w:t>unassigned</w:t>
      </w:r>
    </w:p>
    <w:p w:rsidR="00D97A48" w:rsidRPr="004017C7" w:rsidRDefault="00D97A48" w:rsidP="004017C7">
      <w:pPr>
        <w:pStyle w:val="CMDOutput"/>
        <w:rPr>
          <w:lang w:val="en-US"/>
        </w:rPr>
      </w:pPr>
      <w:r w:rsidRPr="004017C7">
        <w:rPr>
          <w:lang w:val="en-US"/>
        </w:rPr>
        <w:t>Serial0/0/1            [administratively down/down]</w:t>
      </w:r>
    </w:p>
    <w:p w:rsidR="00D97A48" w:rsidRPr="004017C7" w:rsidRDefault="00D97A48" w:rsidP="004017C7">
      <w:pPr>
        <w:pStyle w:val="CMDOutput"/>
        <w:rPr>
          <w:lang w:val="en-US"/>
        </w:rPr>
      </w:pPr>
      <w:r w:rsidRPr="004017C7">
        <w:rPr>
          <w:lang w:val="en-US"/>
        </w:rPr>
        <w:t>unassigned</w:t>
      </w:r>
    </w:p>
    <w:p w:rsidR="00D97A48" w:rsidRPr="004017C7" w:rsidRDefault="00D97A48" w:rsidP="004017C7">
      <w:pPr>
        <w:pStyle w:val="CMD"/>
        <w:rPr>
          <w:lang w:val="en-US"/>
        </w:rPr>
      </w:pPr>
      <w:r w:rsidRPr="004017C7">
        <w:rPr>
          <w:lang w:val="en-US"/>
        </w:rPr>
        <w:t>R1#</w:t>
      </w:r>
    </w:p>
    <w:p w:rsidR="00D97A48" w:rsidRDefault="00D97A48" w:rsidP="005C6C11">
      <w:pPr>
        <w:pStyle w:val="SubStepAlpha"/>
      </w:pPr>
      <w:r w:rsidRPr="00002F3F">
        <w:t>Какие два адреса присвоены каждому сетевому интерфейсу маршрутизатора</w:t>
      </w:r>
    </w:p>
    <w:p w:rsidR="00D97A48" w:rsidRDefault="00D97A48" w:rsidP="005C6C11">
      <w:pPr>
        <w:pStyle w:val="SubStepAlpha"/>
      </w:pPr>
      <w:r>
        <w:t>____________________________________________________________________________________</w:t>
      </w:r>
    </w:p>
    <w:p w:rsidR="00D97A48" w:rsidRDefault="00D97A48" w:rsidP="000935B2">
      <w:pPr>
        <w:pStyle w:val="SubStepAlpha"/>
      </w:pPr>
      <w:r>
        <w:t>Сравните узловую часть локального канального адреса каждого интерфейса с его  МАС - адресом.</w:t>
      </w:r>
    </w:p>
    <w:p w:rsidR="00D97A48" w:rsidRPr="00A272DB" w:rsidRDefault="00D97A48" w:rsidP="000935B2">
      <w:pPr>
        <w:pStyle w:val="SubStepAlpha"/>
        <w:numPr>
          <w:ilvl w:val="0"/>
          <w:numId w:val="0"/>
        </w:numPr>
        <w:ind w:left="720"/>
      </w:pPr>
      <w:r>
        <w:t xml:space="preserve">Как работает механизм </w:t>
      </w:r>
      <w:r>
        <w:rPr>
          <w:lang w:val="en-US"/>
        </w:rPr>
        <w:t>EUI</w:t>
      </w:r>
      <w:r w:rsidRPr="00A272DB">
        <w:t>-64 при формировании узловой части .</w:t>
      </w:r>
      <w:r>
        <w:t xml:space="preserve">? </w:t>
      </w:r>
    </w:p>
    <w:p w:rsidR="00D97A48" w:rsidRDefault="00D97A48" w:rsidP="000935B2">
      <w:pPr>
        <w:pStyle w:val="BodyTextL50"/>
      </w:pPr>
      <w:r>
        <w:rPr>
          <w:b/>
        </w:rPr>
        <w:t>Примечание</w:t>
      </w:r>
      <w:r>
        <w:t>. Отображаемый локальный адрес канала основан на адресации EUI-64, которая автоматически использует для создания 128-битного локального IPv6-адреса канала MAC-адрес интерфейса.</w:t>
      </w:r>
    </w:p>
    <w:p w:rsidR="00D97A48" w:rsidRDefault="00D97A48" w:rsidP="005C6C11">
      <w:pPr>
        <w:pStyle w:val="SubStepAlpha"/>
      </w:pPr>
    </w:p>
    <w:p w:rsidR="00D97A48" w:rsidRDefault="00D97A48" w:rsidP="005C6C11">
      <w:pPr>
        <w:pStyle w:val="SubStepAlpha"/>
      </w:pPr>
      <w:r>
        <w:t xml:space="preserve">Поменяйте  автоматически назначаемый локальный адрес канала каждого интефеса  роутера на адрес задаваемый вручную. </w:t>
      </w:r>
    </w:p>
    <w:p w:rsidR="00D97A48" w:rsidRPr="004017C7" w:rsidRDefault="00D97A48" w:rsidP="004017C7">
      <w:pPr>
        <w:pStyle w:val="CMD"/>
        <w:rPr>
          <w:lang w:val="en-US"/>
        </w:rPr>
      </w:pPr>
      <w:r w:rsidRPr="004017C7">
        <w:rPr>
          <w:lang w:val="en-US"/>
        </w:rPr>
        <w:t xml:space="preserve">R1# </w:t>
      </w:r>
      <w:r w:rsidRPr="004017C7">
        <w:rPr>
          <w:b/>
          <w:lang w:val="en-US"/>
        </w:rPr>
        <w:t>config t</w:t>
      </w:r>
    </w:p>
    <w:p w:rsidR="00D97A48" w:rsidRPr="004017C7" w:rsidRDefault="00D97A48" w:rsidP="004017C7">
      <w:pPr>
        <w:pStyle w:val="CMDOutput"/>
        <w:rPr>
          <w:lang w:val="en-US"/>
        </w:rPr>
      </w:pPr>
      <w:r w:rsidRPr="004017C7">
        <w:rPr>
          <w:lang w:val="en-US"/>
        </w:rPr>
        <w:t>Enter configuration commands, one per line.  End with CNTL/Z.</w:t>
      </w:r>
    </w:p>
    <w:p w:rsidR="00D97A48" w:rsidRPr="004017C7" w:rsidRDefault="00D97A48" w:rsidP="004017C7">
      <w:pPr>
        <w:pStyle w:val="CMD"/>
        <w:rPr>
          <w:lang w:val="en-US"/>
        </w:rPr>
      </w:pPr>
      <w:r w:rsidRPr="004017C7">
        <w:rPr>
          <w:lang w:val="en-US"/>
        </w:rPr>
        <w:t xml:space="preserve">R1(config)# </w:t>
      </w:r>
      <w:r w:rsidRPr="004017C7">
        <w:rPr>
          <w:b/>
          <w:lang w:val="en-US"/>
        </w:rPr>
        <w:t>interface g0/0</w:t>
      </w:r>
    </w:p>
    <w:p w:rsidR="00D97A48" w:rsidRPr="004017C7" w:rsidRDefault="00D97A48" w:rsidP="004017C7">
      <w:pPr>
        <w:pStyle w:val="CMD"/>
        <w:rPr>
          <w:lang w:val="en-US"/>
        </w:rPr>
      </w:pPr>
      <w:r w:rsidRPr="004017C7">
        <w:rPr>
          <w:lang w:val="en-US"/>
        </w:rPr>
        <w:t xml:space="preserve">R1(config-if)# </w:t>
      </w:r>
      <w:r w:rsidRPr="004017C7">
        <w:rPr>
          <w:b/>
          <w:lang w:val="en-US"/>
        </w:rPr>
        <w:t>ipv6 address fe80::1 link-local</w:t>
      </w:r>
    </w:p>
    <w:p w:rsidR="00D97A48" w:rsidRPr="004017C7" w:rsidRDefault="00D97A48" w:rsidP="004017C7">
      <w:pPr>
        <w:pStyle w:val="CMD"/>
        <w:rPr>
          <w:lang w:val="en-US"/>
        </w:rPr>
      </w:pPr>
      <w:r w:rsidRPr="004017C7">
        <w:rPr>
          <w:lang w:val="en-US"/>
        </w:rPr>
        <w:t xml:space="preserve">R1(config-if)# </w:t>
      </w:r>
      <w:r w:rsidRPr="004017C7">
        <w:rPr>
          <w:b/>
          <w:lang w:val="en-US"/>
        </w:rPr>
        <w:t>interface g0/1</w:t>
      </w:r>
    </w:p>
    <w:p w:rsidR="00D97A48" w:rsidRPr="004017C7" w:rsidRDefault="00D97A48" w:rsidP="004017C7">
      <w:pPr>
        <w:pStyle w:val="CMD"/>
        <w:rPr>
          <w:lang w:val="en-US"/>
        </w:rPr>
      </w:pPr>
      <w:r w:rsidRPr="004017C7">
        <w:rPr>
          <w:lang w:val="en-US"/>
        </w:rPr>
        <w:t xml:space="preserve">R1(config-if)# </w:t>
      </w:r>
      <w:r w:rsidRPr="004017C7">
        <w:rPr>
          <w:b/>
          <w:lang w:val="en-US"/>
        </w:rPr>
        <w:t>ipv6 address fe80::1 link-local</w:t>
      </w:r>
    </w:p>
    <w:p w:rsidR="00D97A48" w:rsidRPr="004017C7" w:rsidRDefault="00D97A48" w:rsidP="004017C7">
      <w:pPr>
        <w:pStyle w:val="CMD"/>
        <w:rPr>
          <w:lang w:val="en-US"/>
        </w:rPr>
      </w:pPr>
      <w:r w:rsidRPr="004017C7">
        <w:rPr>
          <w:lang w:val="en-US"/>
        </w:rPr>
        <w:t xml:space="preserve">R1(config-if)# </w:t>
      </w:r>
      <w:r w:rsidRPr="004017C7">
        <w:rPr>
          <w:b/>
          <w:lang w:val="en-US"/>
        </w:rPr>
        <w:t>end</w:t>
      </w:r>
    </w:p>
    <w:p w:rsidR="00D97A48" w:rsidRPr="004017C7" w:rsidRDefault="00D97A48" w:rsidP="004017C7">
      <w:pPr>
        <w:pStyle w:val="CMD"/>
        <w:rPr>
          <w:lang w:val="en-US"/>
        </w:rPr>
      </w:pPr>
      <w:r w:rsidRPr="004017C7">
        <w:rPr>
          <w:lang w:val="en-US"/>
        </w:rPr>
        <w:t>R1#</w:t>
      </w:r>
    </w:p>
    <w:p w:rsidR="00D97A48" w:rsidRDefault="00D97A48" w:rsidP="00070AFE">
      <w:pPr>
        <w:pStyle w:val="BodyTextL50"/>
      </w:pPr>
      <w:r>
        <w:rPr>
          <w:b/>
        </w:rPr>
        <w:t>Примечание</w:t>
      </w:r>
      <w:r>
        <w:t>. Каждый интерфейс маршрутизатора находится в отдельной сети. Пакеты с локальным адресом канала никогда не покидают локальную сеть, а значит, для обоих интерфейсов можно указывать один и тот же локальный адрес канала.</w:t>
      </w:r>
    </w:p>
    <w:p w:rsidR="00D97A48" w:rsidRDefault="00D97A48" w:rsidP="00E9046F">
      <w:pPr>
        <w:pStyle w:val="SubStepAlpha"/>
      </w:pPr>
      <w:r>
        <w:t xml:space="preserve">Еще раз введите команду </w:t>
      </w:r>
      <w:r>
        <w:rPr>
          <w:b/>
        </w:rPr>
        <w:t xml:space="preserve">show ipv6 interface </w:t>
      </w:r>
      <w:r>
        <w:rPr>
          <w:b/>
          <w:lang w:val="en-US"/>
        </w:rPr>
        <w:t>btief</w:t>
      </w:r>
      <w:r>
        <w:t xml:space="preserve">. Обратите внимание на то, что локальный адрес канала изменился на </w:t>
      </w:r>
      <w:r>
        <w:rPr>
          <w:b/>
        </w:rPr>
        <w:t>FE80::1</w:t>
      </w:r>
      <w:r w:rsidRPr="008A5D36">
        <w:rPr>
          <w:b/>
        </w:rPr>
        <w:t xml:space="preserve"> на обоих интерфейсах роутера.</w:t>
      </w:r>
      <w:r>
        <w:t>.</w:t>
      </w:r>
    </w:p>
    <w:p w:rsidR="00D97A48" w:rsidRDefault="00D97A48" w:rsidP="00133069">
      <w:pPr>
        <w:pStyle w:val="CMD"/>
        <w:rPr>
          <w:b/>
          <w:lang w:val="en-US"/>
        </w:rPr>
      </w:pPr>
      <w:r w:rsidRPr="00133069">
        <w:rPr>
          <w:lang w:val="en-US"/>
        </w:rPr>
        <w:t xml:space="preserve">R1# </w:t>
      </w:r>
      <w:r w:rsidRPr="00133069">
        <w:rPr>
          <w:b/>
          <w:lang w:val="en-US"/>
        </w:rPr>
        <w:t xml:space="preserve">show ipv6 interface </w:t>
      </w:r>
      <w:r>
        <w:rPr>
          <w:b/>
          <w:lang w:val="en-US"/>
        </w:rPr>
        <w:t>brief</w:t>
      </w:r>
    </w:p>
    <w:p w:rsidR="00D97A48" w:rsidRPr="008A5D36" w:rsidRDefault="00D97A48" w:rsidP="008A5D36">
      <w:pPr>
        <w:pStyle w:val="CMD"/>
        <w:rPr>
          <w:lang w:val="en-US"/>
        </w:rPr>
      </w:pPr>
      <w:r w:rsidRPr="008A5D36">
        <w:rPr>
          <w:lang w:val="en-US"/>
        </w:rPr>
        <w:t>R1#show ipv6 interface brief</w:t>
      </w:r>
    </w:p>
    <w:p w:rsidR="00D97A48" w:rsidRPr="008A5D36" w:rsidRDefault="00D97A48" w:rsidP="008A5D36">
      <w:pPr>
        <w:pStyle w:val="CMD"/>
        <w:rPr>
          <w:lang w:val="en-US"/>
        </w:rPr>
      </w:pPr>
      <w:r w:rsidRPr="008A5D36">
        <w:rPr>
          <w:lang w:val="en-US"/>
        </w:rPr>
        <w:t>GigabitEthernet0/0         [up/up]</w:t>
      </w:r>
    </w:p>
    <w:p w:rsidR="00D97A48" w:rsidRPr="008A5D36" w:rsidRDefault="00D97A48" w:rsidP="008A5D36">
      <w:pPr>
        <w:pStyle w:val="CMD"/>
        <w:rPr>
          <w:lang w:val="en-US"/>
        </w:rPr>
      </w:pPr>
      <w:r w:rsidRPr="008A5D36">
        <w:rPr>
          <w:lang w:val="en-US"/>
        </w:rPr>
        <w:t xml:space="preserve">    FE80::1</w:t>
      </w:r>
    </w:p>
    <w:p w:rsidR="00D97A48" w:rsidRPr="008A5D36" w:rsidRDefault="00D97A48" w:rsidP="008A5D36">
      <w:pPr>
        <w:pStyle w:val="CMD"/>
        <w:rPr>
          <w:lang w:val="en-US"/>
        </w:rPr>
      </w:pPr>
      <w:r w:rsidRPr="008A5D36">
        <w:rPr>
          <w:lang w:val="en-US"/>
        </w:rPr>
        <w:t xml:space="preserve">    2001:DB8:ACAD:A::1</w:t>
      </w:r>
    </w:p>
    <w:p w:rsidR="00D97A48" w:rsidRPr="008A5D36" w:rsidRDefault="00D97A48" w:rsidP="008A5D36">
      <w:pPr>
        <w:pStyle w:val="CMD"/>
        <w:rPr>
          <w:lang w:val="en-US"/>
        </w:rPr>
      </w:pPr>
      <w:r w:rsidRPr="008A5D36">
        <w:rPr>
          <w:lang w:val="en-US"/>
        </w:rPr>
        <w:t>GigabitEthernet0/1         [up/down]</w:t>
      </w:r>
    </w:p>
    <w:p w:rsidR="00D97A48" w:rsidRPr="008A5D36" w:rsidRDefault="00D97A48" w:rsidP="008A5D36">
      <w:pPr>
        <w:pStyle w:val="CMD"/>
        <w:rPr>
          <w:lang w:val="en-US"/>
        </w:rPr>
      </w:pPr>
      <w:r w:rsidRPr="008A5D36">
        <w:rPr>
          <w:lang w:val="en-US"/>
        </w:rPr>
        <w:t xml:space="preserve">    FE80::1</w:t>
      </w:r>
    </w:p>
    <w:p w:rsidR="00D97A48" w:rsidRPr="008A5D36" w:rsidRDefault="00D97A48" w:rsidP="008A5D36">
      <w:pPr>
        <w:pStyle w:val="CMD"/>
        <w:rPr>
          <w:lang w:val="en-US"/>
        </w:rPr>
      </w:pPr>
      <w:r w:rsidRPr="008A5D36">
        <w:rPr>
          <w:lang w:val="en-US"/>
        </w:rPr>
        <w:t xml:space="preserve">    2001:DB8:ACAD:B::1</w:t>
      </w:r>
    </w:p>
    <w:p w:rsidR="00D97A48" w:rsidRPr="008A5D36" w:rsidRDefault="00D97A48" w:rsidP="008A5D36">
      <w:pPr>
        <w:pStyle w:val="CMD"/>
        <w:rPr>
          <w:lang w:val="en-US"/>
        </w:rPr>
      </w:pPr>
      <w:r w:rsidRPr="008A5D36">
        <w:rPr>
          <w:lang w:val="en-US"/>
        </w:rPr>
        <w:t>GigabitEthernet0/2         [administratively down/down]</w:t>
      </w:r>
    </w:p>
    <w:p w:rsidR="00D97A48" w:rsidRPr="008A5D36" w:rsidRDefault="00D97A48" w:rsidP="008A5D36">
      <w:pPr>
        <w:pStyle w:val="CMD"/>
        <w:rPr>
          <w:lang w:val="en-US"/>
        </w:rPr>
      </w:pPr>
      <w:r w:rsidRPr="008A5D36">
        <w:rPr>
          <w:lang w:val="en-US"/>
        </w:rPr>
        <w:t>Vlan1                      [administratively down/down]</w:t>
      </w:r>
    </w:p>
    <w:p w:rsidR="00D97A48" w:rsidRPr="008A5D36" w:rsidRDefault="00D97A48" w:rsidP="00133069">
      <w:pPr>
        <w:pStyle w:val="CMD"/>
        <w:rPr>
          <w:lang w:val="en-US"/>
        </w:rPr>
      </w:pPr>
      <w:r w:rsidRPr="008A5D36">
        <w:rPr>
          <w:lang w:val="en-US"/>
        </w:rPr>
        <w:t>R1#</w:t>
      </w:r>
    </w:p>
    <w:p w:rsidR="00D97A48" w:rsidRDefault="00D97A48" w:rsidP="009A6882">
      <w:pPr>
        <w:pStyle w:val="BodyTextL50"/>
      </w:pPr>
      <w:r>
        <w:t>____________________________________________________________________________________</w:t>
      </w:r>
    </w:p>
    <w:p w:rsidR="00D97A48" w:rsidRPr="00912BD7" w:rsidRDefault="00D97A48" w:rsidP="00AF4298">
      <w:pPr>
        <w:pStyle w:val="StepHead"/>
      </w:pPr>
      <w:r>
        <w:t>Активируйте IPv6-маршрутизацию на ПК</w:t>
      </w:r>
      <w:r w:rsidRPr="00912BD7">
        <w:t>-</w:t>
      </w:r>
      <w:r>
        <w:rPr>
          <w:lang w:val="en-US"/>
        </w:rPr>
        <w:t>A</w:t>
      </w:r>
      <w:r>
        <w:t>.</w:t>
      </w:r>
    </w:p>
    <w:p w:rsidR="00D97A48" w:rsidRDefault="00D97A48" w:rsidP="008A5D36">
      <w:pPr>
        <w:pStyle w:val="BodyTextL25"/>
        <w:rPr>
          <w:lang w:val="en-US"/>
        </w:rPr>
      </w:pPr>
      <w:r>
        <w:rPr>
          <w:noProof/>
          <w:lang w:eastAsia="ru-RU"/>
        </w:rPr>
        <w:pict>
          <v:shape id="Рисунок 23" o:spid="_x0000_i1029" type="#_x0000_t75" style="width:172.5pt;height:139.5pt;visibility:visible">
            <v:imagedata r:id="rId12" o:title=""/>
          </v:shape>
        </w:pict>
      </w:r>
    </w:p>
    <w:p w:rsidR="00D97A48" w:rsidRPr="008A5D36" w:rsidRDefault="00D97A48" w:rsidP="008A5D36">
      <w:pPr>
        <w:pStyle w:val="BodyTextL25"/>
        <w:rPr>
          <w:lang w:val="en-US"/>
        </w:rPr>
      </w:pPr>
    </w:p>
    <w:p w:rsidR="00D97A48" w:rsidRDefault="00D97A48" w:rsidP="00ED6769">
      <w:pPr>
        <w:pStyle w:val="SubStepAlpha"/>
        <w:numPr>
          <w:ilvl w:val="2"/>
          <w:numId w:val="12"/>
        </w:numPr>
      </w:pPr>
      <w:r>
        <w:t>В окне командной строки компьютера ПК-</w:t>
      </w:r>
      <w:r w:rsidRPr="008A5D36">
        <w:rPr>
          <w:lang w:val="en-US"/>
        </w:rPr>
        <w:t>A</w:t>
      </w:r>
      <w:r w:rsidRPr="008A5D36">
        <w:t>.</w:t>
      </w:r>
      <w:r>
        <w:t xml:space="preserve"> наберите команду ip</w:t>
      </w:r>
      <w:r>
        <w:rPr>
          <w:lang w:val="en-US"/>
        </w:rPr>
        <w:t>v</w:t>
      </w:r>
      <w:r w:rsidRPr="00AC164E">
        <w:t>6</w:t>
      </w:r>
      <w:r>
        <w:t>config</w:t>
      </w:r>
      <w:r w:rsidRPr="00912BD7">
        <w:t xml:space="preserve"> </w:t>
      </w:r>
      <w:r>
        <w:t xml:space="preserve"> /all</w:t>
      </w:r>
      <w:r w:rsidRPr="00912BD7">
        <w:t xml:space="preserve">  Появится</w:t>
      </w:r>
      <w:r>
        <w:t xml:space="preserve"> </w:t>
      </w:r>
      <w:r w:rsidRPr="00912BD7">
        <w:t xml:space="preserve"> окно</w:t>
      </w:r>
    </w:p>
    <w:p w:rsidR="00D97A48" w:rsidRPr="00912BD7" w:rsidRDefault="00D97A48" w:rsidP="00ED6769">
      <w:pPr>
        <w:pStyle w:val="SubStepAlpha"/>
        <w:numPr>
          <w:ilvl w:val="2"/>
          <w:numId w:val="12"/>
        </w:numPr>
      </w:pPr>
      <w:r>
        <w:rPr>
          <w:noProof/>
          <w:lang w:eastAsia="ru-RU"/>
        </w:rPr>
        <w:pict>
          <v:shape id="Рисунок 27" o:spid="_x0000_i1030" type="#_x0000_t75" style="width:397.5pt;height:317.25pt;visibility:visible">
            <v:imagedata r:id="rId13" o:title=""/>
          </v:shape>
        </w:pict>
      </w:r>
    </w:p>
    <w:p w:rsidR="00D97A48" w:rsidRPr="00912BD7" w:rsidRDefault="00D97A48" w:rsidP="00912BD7">
      <w:pPr>
        <w:pStyle w:val="BodyTextL25"/>
      </w:pPr>
    </w:p>
    <w:p w:rsidR="00D97A48" w:rsidRDefault="00D97A48" w:rsidP="009A6882">
      <w:pPr>
        <w:pStyle w:val="BodyTextL50"/>
        <w:rPr>
          <w:rStyle w:val="AnswerGray"/>
        </w:rPr>
      </w:pPr>
      <w:r>
        <w:t>Присвоен ли IPv6-адрес одноадресной передачи сетевому адаптеру ПК-</w:t>
      </w:r>
      <w:r>
        <w:rPr>
          <w:lang w:val="en-US"/>
        </w:rPr>
        <w:t>A</w:t>
      </w:r>
      <w:r>
        <w:t xml:space="preserve">? _________ </w:t>
      </w:r>
    </w:p>
    <w:p w:rsidR="00D97A48" w:rsidRDefault="00D97A48" w:rsidP="009A6882">
      <w:pPr>
        <w:pStyle w:val="SubStepAlpha"/>
      </w:pPr>
      <w:r>
        <w:t>Активируйте IPv6-маршрутизацию на</w:t>
      </w:r>
      <w:r w:rsidRPr="00912BD7">
        <w:rPr>
          <w:b/>
        </w:rPr>
        <w:t xml:space="preserve"> </w:t>
      </w:r>
      <w:r>
        <w:t xml:space="preserve">маршрутизаторе R1 с помощью команды </w:t>
      </w:r>
      <w:r>
        <w:rPr>
          <w:b/>
        </w:rPr>
        <w:t>IPv6 unicast-routing</w:t>
      </w:r>
      <w:r>
        <w:t>.</w:t>
      </w:r>
    </w:p>
    <w:p w:rsidR="00D97A48" w:rsidRPr="002256C1" w:rsidRDefault="00D97A48" w:rsidP="009A6882">
      <w:pPr>
        <w:pStyle w:val="CMD"/>
        <w:rPr>
          <w:lang w:val="pt-BR"/>
        </w:rPr>
      </w:pPr>
      <w:r w:rsidRPr="002256C1">
        <w:rPr>
          <w:lang w:val="pt-BR"/>
        </w:rPr>
        <w:t xml:space="preserve">R1 # </w:t>
      </w:r>
      <w:r w:rsidRPr="002256C1">
        <w:rPr>
          <w:b/>
          <w:lang w:val="pt-BR"/>
        </w:rPr>
        <w:t>configure terminal</w:t>
      </w:r>
    </w:p>
    <w:p w:rsidR="00D97A48" w:rsidRDefault="00D97A48" w:rsidP="009A6882">
      <w:pPr>
        <w:pStyle w:val="CMD"/>
        <w:rPr>
          <w:b/>
          <w:lang w:val="pt-BR"/>
        </w:rPr>
      </w:pPr>
      <w:r w:rsidRPr="002256C1">
        <w:rPr>
          <w:lang w:val="pt-BR"/>
        </w:rPr>
        <w:t xml:space="preserve">R1(config)# </w:t>
      </w:r>
      <w:r w:rsidRPr="002256C1">
        <w:rPr>
          <w:b/>
          <w:lang w:val="pt-BR"/>
        </w:rPr>
        <w:t>i</w:t>
      </w:r>
      <w:r>
        <w:rPr>
          <w:b/>
          <w:lang w:val="pt-BR"/>
        </w:rPr>
        <w:t>nterface g0/0</w:t>
      </w:r>
    </w:p>
    <w:p w:rsidR="00D97A48" w:rsidRDefault="00D97A48" w:rsidP="009A6882">
      <w:pPr>
        <w:pStyle w:val="CMD"/>
        <w:rPr>
          <w:b/>
          <w:lang w:val="pt-BR"/>
        </w:rPr>
      </w:pPr>
      <w:r w:rsidRPr="0001542E">
        <w:rPr>
          <w:lang w:val="en-US"/>
        </w:rPr>
        <w:t>R1(config</w:t>
      </w:r>
      <w:r>
        <w:rPr>
          <w:lang w:val="en-US"/>
        </w:rPr>
        <w:t>-if</w:t>
      </w:r>
      <w:r w:rsidRPr="0001542E">
        <w:rPr>
          <w:lang w:val="en-US"/>
        </w:rPr>
        <w:t>)#</w:t>
      </w:r>
      <w:r w:rsidRPr="00374A5E">
        <w:rPr>
          <w:b/>
          <w:lang w:val="pt-BR"/>
        </w:rPr>
        <w:t xml:space="preserve"> </w:t>
      </w:r>
      <w:r>
        <w:rPr>
          <w:b/>
          <w:lang w:val="pt-BR"/>
        </w:rPr>
        <w:t>i</w:t>
      </w:r>
      <w:r w:rsidRPr="002256C1">
        <w:rPr>
          <w:b/>
          <w:lang w:val="pt-BR"/>
        </w:rPr>
        <w:t>pv6 unicast-routing</w:t>
      </w:r>
    </w:p>
    <w:p w:rsidR="00D97A48" w:rsidRPr="002A1E99" w:rsidRDefault="00D97A48" w:rsidP="009A6882">
      <w:pPr>
        <w:pStyle w:val="CMD"/>
        <w:rPr>
          <w:b/>
        </w:rPr>
      </w:pPr>
      <w:r w:rsidRPr="0001542E">
        <w:rPr>
          <w:lang w:val="en-US"/>
        </w:rPr>
        <w:t>R</w:t>
      </w:r>
      <w:r w:rsidRPr="002A1E99">
        <w:t>1(</w:t>
      </w:r>
      <w:r w:rsidRPr="0001542E">
        <w:rPr>
          <w:lang w:val="en-US"/>
        </w:rPr>
        <w:t>config</w:t>
      </w:r>
      <w:r w:rsidRPr="002A1E99">
        <w:t xml:space="preserve">)# </w:t>
      </w:r>
      <w:r w:rsidRPr="0001542E">
        <w:rPr>
          <w:b/>
          <w:lang w:val="en-US"/>
        </w:rPr>
        <w:t>exit</w:t>
      </w:r>
    </w:p>
    <w:p w:rsidR="00D97A48" w:rsidRPr="002A1E99" w:rsidRDefault="00D97A48" w:rsidP="009A6882">
      <w:pPr>
        <w:pStyle w:val="CMDOutput"/>
      </w:pPr>
    </w:p>
    <w:p w:rsidR="00D97A48" w:rsidRPr="000935B2" w:rsidRDefault="00D97A48" w:rsidP="00AC164E">
      <w:pPr>
        <w:rPr>
          <w:sz w:val="20"/>
          <w:szCs w:val="20"/>
        </w:rPr>
      </w:pPr>
      <w:r>
        <w:tab/>
      </w:r>
      <w:r w:rsidRPr="000935B2">
        <w:rPr>
          <w:sz w:val="20"/>
          <w:szCs w:val="20"/>
        </w:rPr>
        <w:t xml:space="preserve">Переведите сетевую карту ПК-А из режима автоматического получения адресов в статическое назначение  и  обратно. </w:t>
      </w:r>
    </w:p>
    <w:p w:rsidR="00D97A48" w:rsidRPr="000935B2" w:rsidRDefault="00D97A48" w:rsidP="00AC164E">
      <w:pPr>
        <w:rPr>
          <w:sz w:val="20"/>
          <w:szCs w:val="20"/>
        </w:rPr>
      </w:pPr>
      <w:r w:rsidRPr="000935B2">
        <w:rPr>
          <w:sz w:val="20"/>
          <w:szCs w:val="20"/>
        </w:rPr>
        <w:tab/>
      </w:r>
      <w:r w:rsidRPr="000935B2">
        <w:rPr>
          <w:b/>
          <w:sz w:val="20"/>
          <w:szCs w:val="20"/>
        </w:rPr>
        <w:t>Примечание</w:t>
      </w:r>
      <w:r w:rsidRPr="000935B2">
        <w:rPr>
          <w:sz w:val="20"/>
          <w:szCs w:val="20"/>
        </w:rPr>
        <w:t>: это позволит получить IPv6-адрес автоматически с помощью функции SLAAC (автоконфигурация без сохранения состояния адреса)</w:t>
      </w:r>
    </w:p>
    <w:p w:rsidR="00D97A48" w:rsidRPr="000935B2" w:rsidRDefault="00D97A48" w:rsidP="00AC164E">
      <w:pPr>
        <w:rPr>
          <w:sz w:val="20"/>
          <w:szCs w:val="20"/>
        </w:rPr>
      </w:pPr>
      <w:r w:rsidRPr="000935B2">
        <w:rPr>
          <w:sz w:val="20"/>
          <w:szCs w:val="20"/>
        </w:rPr>
        <w:tab/>
        <w:t>Какие появились адреса у ПК-А?</w:t>
      </w:r>
    </w:p>
    <w:p w:rsidR="00D97A48" w:rsidRPr="000935B2" w:rsidRDefault="00D97A48" w:rsidP="00AC164E">
      <w:pPr>
        <w:rPr>
          <w:sz w:val="20"/>
          <w:szCs w:val="20"/>
        </w:rPr>
      </w:pPr>
      <w:r w:rsidRPr="000935B2">
        <w:rPr>
          <w:sz w:val="20"/>
          <w:szCs w:val="20"/>
        </w:rPr>
        <w:tab/>
        <w:t>Как выглядит узловая часть полученного  адреса</w:t>
      </w:r>
    </w:p>
    <w:p w:rsidR="00D97A48" w:rsidRPr="004369A5" w:rsidRDefault="00D97A48" w:rsidP="009A6882">
      <w:pPr>
        <w:pStyle w:val="CMDOutput"/>
      </w:pPr>
      <w:r>
        <w:rPr>
          <w:noProof/>
          <w:lang w:eastAsia="ru-RU"/>
        </w:rPr>
        <w:pict>
          <v:shape id="Рисунок 26" o:spid="_x0000_i1031" type="#_x0000_t75" style="width:400.5pt;height:314.25pt;visibility:visible">
            <v:imagedata r:id="rId14" o:title=""/>
          </v:shape>
        </w:pict>
      </w:r>
    </w:p>
    <w:p w:rsidR="00D97A48" w:rsidRPr="004369A5" w:rsidRDefault="00D97A48" w:rsidP="009A6882">
      <w:pPr>
        <w:pStyle w:val="CMDOutput"/>
      </w:pPr>
    </w:p>
    <w:p w:rsidR="00D97A48" w:rsidRPr="004369A5" w:rsidRDefault="00D97A48" w:rsidP="009A6882">
      <w:pPr>
        <w:pStyle w:val="CMDOutput"/>
      </w:pPr>
    </w:p>
    <w:p w:rsidR="00D97A48" w:rsidRPr="00574614" w:rsidRDefault="00D97A48" w:rsidP="00801C54">
      <w:pPr>
        <w:pStyle w:val="SubStepAlpha"/>
        <w:rPr>
          <w:b/>
        </w:rPr>
      </w:pPr>
      <w:r w:rsidRPr="00574614">
        <w:rPr>
          <w:b/>
        </w:rPr>
        <w:t>Зайдите в настройки компьютера ПК-Б и установите режим статического назначения IPv6 - адреса.</w:t>
      </w:r>
    </w:p>
    <w:p w:rsidR="00D97A48" w:rsidRPr="00374A5E" w:rsidRDefault="00D97A48" w:rsidP="00801C54">
      <w:pPr>
        <w:pStyle w:val="SubStepAlpha"/>
      </w:pPr>
      <w:r w:rsidRPr="00374A5E">
        <w:t>З</w:t>
      </w:r>
      <w:r>
        <w:t xml:space="preserve">адайте статический адрес принадлежащий сети подключенной к </w:t>
      </w:r>
      <w:r>
        <w:rPr>
          <w:lang w:val="en-US"/>
        </w:rPr>
        <w:t>g</w:t>
      </w:r>
      <w:r>
        <w:t>0/1</w:t>
      </w:r>
      <w:r w:rsidRPr="00374A5E">
        <w:t>. В</w:t>
      </w:r>
      <w:r>
        <w:t xml:space="preserve"> качестве шлюза используйте  локальный канальный адрес интерфейса роутера  </w:t>
      </w:r>
      <w:r w:rsidRPr="004017C7">
        <w:rPr>
          <w:b/>
          <w:lang w:val="en-US"/>
        </w:rPr>
        <w:t>fe</w:t>
      </w:r>
      <w:r w:rsidRPr="00374A5E">
        <w:rPr>
          <w:b/>
        </w:rPr>
        <w:t>80::1</w:t>
      </w:r>
      <w:r>
        <w:rPr>
          <w:b/>
        </w:rPr>
        <w:t>.</w:t>
      </w:r>
    </w:p>
    <w:p w:rsidR="00D97A48" w:rsidRPr="00374A5E" w:rsidRDefault="00D97A48" w:rsidP="00801C54">
      <w:pPr>
        <w:pStyle w:val="SubStepAlpha"/>
      </w:pPr>
      <w:r>
        <w:t xml:space="preserve">В командной строке задайте команду  </w:t>
      </w:r>
      <w:r w:rsidRPr="00374A5E">
        <w:rPr>
          <w:b/>
          <w:lang w:val="en-US"/>
        </w:rPr>
        <w:t>ipv</w:t>
      </w:r>
      <w:r w:rsidRPr="00374A5E">
        <w:rPr>
          <w:b/>
        </w:rPr>
        <w:t>6</w:t>
      </w:r>
      <w:r>
        <w:rPr>
          <w:b/>
        </w:rPr>
        <w:t xml:space="preserve"> </w:t>
      </w:r>
      <w:r w:rsidRPr="00374A5E">
        <w:rPr>
          <w:b/>
          <w:lang w:val="en-US"/>
        </w:rPr>
        <w:t>config</w:t>
      </w:r>
      <w:r w:rsidRPr="00374A5E">
        <w:rPr>
          <w:b/>
        </w:rPr>
        <w:t xml:space="preserve">  /</w:t>
      </w:r>
      <w:r w:rsidRPr="00374A5E">
        <w:rPr>
          <w:b/>
          <w:lang w:val="en-US"/>
        </w:rPr>
        <w:t>all</w:t>
      </w:r>
    </w:p>
    <w:p w:rsidR="00D97A48" w:rsidRDefault="00D97A48" w:rsidP="00E5158D">
      <w:pPr>
        <w:pStyle w:val="SubStepAlpha"/>
      </w:pPr>
      <w:r>
        <w:t>Изучите данные IPv6-адреса.</w:t>
      </w:r>
    </w:p>
    <w:p w:rsidR="00D97A48" w:rsidRDefault="00D97A48" w:rsidP="00E5158D">
      <w:pPr>
        <w:pStyle w:val="SubStepAlpha"/>
      </w:pPr>
      <w:r>
        <w:t>Пропинг</w:t>
      </w:r>
      <w:r w:rsidRPr="000935B2">
        <w:t>у</w:t>
      </w:r>
      <w:r>
        <w:t>йте компьютеры РС-А и РС-Б между собой.</w:t>
      </w:r>
    </w:p>
    <w:p w:rsidR="00D97A48" w:rsidRDefault="00D97A48" w:rsidP="00E5158D">
      <w:pPr>
        <w:pStyle w:val="SubStepAlpha"/>
      </w:pPr>
      <w:r w:rsidRPr="000935B2">
        <w:rPr>
          <w:b/>
          <w:i/>
        </w:rPr>
        <w:t xml:space="preserve">Сохраните  промежуточную топологию в среде  Cisco </w:t>
      </w:r>
      <w:r w:rsidRPr="000935B2">
        <w:rPr>
          <w:b/>
          <w:i/>
          <w:lang w:val="en-US"/>
        </w:rPr>
        <w:t>Tracer</w:t>
      </w:r>
      <w:r w:rsidRPr="000935B2">
        <w:rPr>
          <w:b/>
          <w:i/>
        </w:rPr>
        <w:t xml:space="preserve"> для последующего показ</w:t>
      </w:r>
      <w:r>
        <w:rPr>
          <w:b/>
          <w:i/>
        </w:rPr>
        <w:t>а</w:t>
      </w:r>
      <w:r w:rsidRPr="000935B2">
        <w:rPr>
          <w:b/>
          <w:i/>
        </w:rPr>
        <w:t xml:space="preserve"> преподавателю</w:t>
      </w:r>
    </w:p>
    <w:p w:rsidR="00D97A48" w:rsidRPr="00E5158D" w:rsidRDefault="00D97A48" w:rsidP="00801C54">
      <w:pPr>
        <w:pStyle w:val="SubStepAlpha"/>
      </w:pPr>
      <w:r>
        <w:t xml:space="preserve">Поменяйте адрес шлюза на ПК-Б на глобальный индивидуальный адрес  интерфейса маршрутизатора  </w:t>
      </w:r>
      <w:r>
        <w:rPr>
          <w:lang w:val="en-US"/>
        </w:rPr>
        <w:t>g</w:t>
      </w:r>
      <w:r w:rsidRPr="00E5158D">
        <w:t>0/1.</w:t>
      </w:r>
    </w:p>
    <w:p w:rsidR="00D97A48" w:rsidRDefault="00D97A48" w:rsidP="00E5158D">
      <w:pPr>
        <w:pStyle w:val="SubStepAlpha"/>
        <w:numPr>
          <w:ilvl w:val="0"/>
          <w:numId w:val="0"/>
        </w:numPr>
        <w:ind w:left="720"/>
      </w:pPr>
      <w:r>
        <w:t>Снова пропингуйте компьютеры между собой.</w:t>
      </w:r>
    </w:p>
    <w:p w:rsidR="00D97A48" w:rsidRDefault="00D97A48" w:rsidP="00053207">
      <w:pPr>
        <w:pStyle w:val="SubStepAlpha"/>
      </w:pPr>
      <w:r>
        <w:t xml:space="preserve">Введите команду </w:t>
      </w:r>
      <w:r>
        <w:rPr>
          <w:b/>
        </w:rPr>
        <w:t xml:space="preserve">tracert </w:t>
      </w:r>
      <w:r>
        <w:t>на ПК-Б, чтобы проверить наличие сквозного подключения к компьютеру ПК-А.</w:t>
      </w:r>
    </w:p>
    <w:p w:rsidR="00D97A48" w:rsidRDefault="00D97A48" w:rsidP="00053207">
      <w:pPr>
        <w:pStyle w:val="SubStepAlpha"/>
      </w:pPr>
      <w:r w:rsidRPr="000935B2">
        <w:rPr>
          <w:b/>
          <w:i/>
        </w:rPr>
        <w:t xml:space="preserve">Сохраните  промежуточную топологию в среде  Cisco </w:t>
      </w:r>
      <w:r w:rsidRPr="000935B2">
        <w:rPr>
          <w:b/>
          <w:i/>
          <w:lang w:val="en-US"/>
        </w:rPr>
        <w:t>Tracer</w:t>
      </w:r>
      <w:r w:rsidRPr="000935B2">
        <w:rPr>
          <w:b/>
          <w:i/>
        </w:rPr>
        <w:t xml:space="preserve"> для последующего показ преподавателю</w:t>
      </w:r>
    </w:p>
    <w:p w:rsidR="00D97A48" w:rsidRDefault="00D97A48" w:rsidP="00D27BE7">
      <w:pPr>
        <w:pStyle w:val="PartHead"/>
        <w:numPr>
          <w:ilvl w:val="0"/>
          <w:numId w:val="0"/>
        </w:numPr>
      </w:pPr>
      <w:r w:rsidRPr="002A1E99">
        <w:t xml:space="preserve"> </w:t>
      </w:r>
      <w:r>
        <w:t>Выполнение работы:</w:t>
      </w:r>
    </w:p>
    <w:p w:rsidR="00D97A48" w:rsidRDefault="00D97A48" w:rsidP="002A1E99">
      <w:pPr>
        <w:pStyle w:val="BodyTextL25"/>
      </w:pPr>
      <w:r>
        <w:t xml:space="preserve">4) Выполнить работу согласно своего варианта </w:t>
      </w:r>
    </w:p>
    <w:p w:rsidR="00D97A48" w:rsidRDefault="00D97A48" w:rsidP="002A1E99">
      <w:pPr>
        <w:pStyle w:val="BodyTextL25"/>
      </w:pPr>
      <w:r>
        <w:t>5) Показать полученные топологии.</w:t>
      </w:r>
    </w:p>
    <w:p w:rsidR="00D97A48" w:rsidRPr="002A1E99" w:rsidRDefault="00D97A48" w:rsidP="002A1E99">
      <w:pPr>
        <w:pStyle w:val="BodyTextL25"/>
      </w:pPr>
    </w:p>
    <w:p w:rsidR="00D97A48" w:rsidRPr="002A1E99" w:rsidRDefault="00D97A48" w:rsidP="00D27BE7">
      <w:pPr>
        <w:pStyle w:val="BodyTextL25"/>
      </w:pPr>
    </w:p>
    <w:p w:rsidR="00D97A48" w:rsidRPr="002A1E99" w:rsidRDefault="00D97A48" w:rsidP="00D27BE7">
      <w:pPr>
        <w:pStyle w:val="BodyTextL25"/>
      </w:pPr>
    </w:p>
    <w:p w:rsidR="00D97A48" w:rsidRPr="002A1E99" w:rsidRDefault="00D97A48" w:rsidP="00D27BE7">
      <w:pPr>
        <w:pStyle w:val="BodyTextL25"/>
      </w:pPr>
    </w:p>
    <w:p w:rsidR="00D97A48" w:rsidRPr="002A1E99" w:rsidRDefault="00D97A48" w:rsidP="00D27BE7">
      <w:pPr>
        <w:pStyle w:val="BodyTextL25"/>
      </w:pPr>
    </w:p>
    <w:p w:rsidR="00D97A48" w:rsidRPr="002A1E99" w:rsidRDefault="00D97A48" w:rsidP="00D27BE7">
      <w:pPr>
        <w:pStyle w:val="BodyTextL25"/>
      </w:pPr>
    </w:p>
    <w:p w:rsidR="00D97A48" w:rsidRPr="00417E51" w:rsidRDefault="00D97A48" w:rsidP="00D27BE7">
      <w:pPr>
        <w:pStyle w:val="BodyTextL25"/>
      </w:pPr>
      <w:r>
        <w:t>Варианты индивидуальных заданий</w:t>
      </w:r>
      <w:r w:rsidRPr="00417E51">
        <w:t xml:space="preserve"> (использовать сокращенную</w:t>
      </w:r>
      <w:r>
        <w:t xml:space="preserve"> форму записи</w:t>
      </w:r>
      <w:r w:rsidRPr="00417E51">
        <w:t xml:space="preserve"> )</w:t>
      </w:r>
      <w:r>
        <w:t>:</w:t>
      </w:r>
    </w:p>
    <w:p w:rsidR="00D97A48" w:rsidRPr="00417E51" w:rsidRDefault="00D97A48" w:rsidP="00D27BE7">
      <w:pPr>
        <w:pStyle w:val="BodyTextL25"/>
      </w:pPr>
    </w:p>
    <w:tbl>
      <w:tblPr>
        <w:tblW w:w="0" w:type="auto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A0"/>
      </w:tblPr>
      <w:tblGrid>
        <w:gridCol w:w="1211"/>
        <w:gridCol w:w="4111"/>
        <w:gridCol w:w="4628"/>
      </w:tblGrid>
      <w:tr w:rsidR="00D97A48" w:rsidRPr="00DA4378" w:rsidTr="00DA4378">
        <w:trPr>
          <w:cantSplit/>
          <w:jc w:val="center"/>
        </w:trPr>
        <w:tc>
          <w:tcPr>
            <w:tcW w:w="1211" w:type="dxa"/>
            <w:shd w:val="clear" w:color="auto" w:fill="DBE5F1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</w:pPr>
            <w:r w:rsidRPr="00DA4378">
              <w:t>№</w:t>
            </w:r>
          </w:p>
        </w:tc>
        <w:tc>
          <w:tcPr>
            <w:tcW w:w="4111" w:type="dxa"/>
            <w:shd w:val="clear" w:color="auto" w:fill="DBE5F1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</w:pPr>
            <w:r w:rsidRPr="00DA4378">
              <w:t>Адрес сети левой части</w:t>
            </w:r>
          </w:p>
        </w:tc>
        <w:tc>
          <w:tcPr>
            <w:tcW w:w="4628" w:type="dxa"/>
            <w:shd w:val="clear" w:color="auto" w:fill="DBE5F1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</w:pPr>
            <w:r w:rsidRPr="00DA4378">
              <w:t>Адрес сети правой части</w:t>
            </w:r>
          </w:p>
        </w:tc>
      </w:tr>
      <w:tr w:rsidR="00D97A48" w:rsidRPr="00DA4378" w:rsidTr="00DA4378">
        <w:trPr>
          <w:cantSplit/>
          <w:jc w:val="center"/>
        </w:trPr>
        <w:tc>
          <w:tcPr>
            <w:tcW w:w="1211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rPr>
                <w:lang w:val="en-US"/>
              </w:rPr>
              <w:t>1</w:t>
            </w:r>
          </w:p>
        </w:tc>
        <w:tc>
          <w:tcPr>
            <w:tcW w:w="4111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t>2001:0db8</w:t>
            </w:r>
            <w:r w:rsidRPr="00DA4378">
              <w:rPr>
                <w:lang w:val="en-US"/>
              </w:rPr>
              <w:t>:0046:0001::/64</w:t>
            </w:r>
          </w:p>
        </w:tc>
        <w:tc>
          <w:tcPr>
            <w:tcW w:w="4628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t>2001:0db8</w:t>
            </w:r>
            <w:r w:rsidRPr="00DA4378">
              <w:rPr>
                <w:lang w:val="en-US"/>
              </w:rPr>
              <w:t>:0046:0002::/64</w:t>
            </w:r>
          </w:p>
        </w:tc>
      </w:tr>
      <w:tr w:rsidR="00D97A48" w:rsidRPr="00DA4378" w:rsidTr="00DA4378">
        <w:trPr>
          <w:cantSplit/>
          <w:jc w:val="center"/>
        </w:trPr>
        <w:tc>
          <w:tcPr>
            <w:tcW w:w="1211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rPr>
                <w:lang w:val="en-US"/>
              </w:rPr>
              <w:t>2</w:t>
            </w:r>
          </w:p>
        </w:tc>
        <w:tc>
          <w:tcPr>
            <w:tcW w:w="4111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rPr>
                <w:lang w:val="en-US"/>
              </w:rPr>
              <w:t>2002:00f7:0015</w:t>
            </w:r>
            <w:r w:rsidRPr="00DA4378">
              <w:t>:</w:t>
            </w:r>
            <w:bookmarkStart w:id="0" w:name="_GoBack"/>
            <w:bookmarkEnd w:id="0"/>
            <w:r w:rsidRPr="00DA4378">
              <w:rPr>
                <w:lang w:val="en-US"/>
              </w:rPr>
              <w:t>000a::/64</w:t>
            </w:r>
          </w:p>
        </w:tc>
        <w:tc>
          <w:tcPr>
            <w:tcW w:w="4628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</w:pPr>
            <w:r w:rsidRPr="00DA4378">
              <w:rPr>
                <w:lang w:val="en-US"/>
              </w:rPr>
              <w:t>2002:00f7:0015</w:t>
            </w:r>
            <w:r w:rsidRPr="00DA4378">
              <w:t>:</w:t>
            </w:r>
            <w:r w:rsidRPr="00DA4378">
              <w:rPr>
                <w:lang w:val="en-US"/>
              </w:rPr>
              <w:t>000b::/64</w:t>
            </w:r>
          </w:p>
        </w:tc>
      </w:tr>
      <w:tr w:rsidR="00D97A48" w:rsidRPr="00DA4378" w:rsidTr="00DA4378">
        <w:trPr>
          <w:cantSplit/>
          <w:jc w:val="center"/>
        </w:trPr>
        <w:tc>
          <w:tcPr>
            <w:tcW w:w="1211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rPr>
                <w:lang w:val="en-US"/>
              </w:rPr>
              <w:t>3</w:t>
            </w:r>
          </w:p>
        </w:tc>
        <w:tc>
          <w:tcPr>
            <w:tcW w:w="4111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rPr>
                <w:lang w:val="en-US"/>
              </w:rPr>
              <w:t>2003:000e:00dc:000c::/64</w:t>
            </w:r>
          </w:p>
        </w:tc>
        <w:tc>
          <w:tcPr>
            <w:tcW w:w="4628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</w:pPr>
            <w:r w:rsidRPr="00DA4378">
              <w:rPr>
                <w:lang w:val="en-US"/>
              </w:rPr>
              <w:t>2003:000e:00dc:000d::/64</w:t>
            </w:r>
          </w:p>
        </w:tc>
      </w:tr>
      <w:tr w:rsidR="00D97A48" w:rsidRPr="00DA4378" w:rsidTr="00DA4378">
        <w:trPr>
          <w:cantSplit/>
          <w:jc w:val="center"/>
        </w:trPr>
        <w:tc>
          <w:tcPr>
            <w:tcW w:w="1211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rPr>
                <w:lang w:val="en-US"/>
              </w:rPr>
              <w:t>4</w:t>
            </w:r>
          </w:p>
        </w:tc>
        <w:tc>
          <w:tcPr>
            <w:tcW w:w="4111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rPr>
                <w:lang w:val="en-US"/>
              </w:rPr>
              <w:t>2004:0fff:00ee:00e1::/64</w:t>
            </w:r>
          </w:p>
        </w:tc>
        <w:tc>
          <w:tcPr>
            <w:tcW w:w="4628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</w:pPr>
            <w:r w:rsidRPr="00DA4378">
              <w:rPr>
                <w:lang w:val="en-US"/>
              </w:rPr>
              <w:t>2004:0fff:00ee:00e2::/64</w:t>
            </w:r>
          </w:p>
        </w:tc>
      </w:tr>
      <w:tr w:rsidR="00D97A48" w:rsidRPr="00DA4378" w:rsidTr="00DA4378">
        <w:trPr>
          <w:cantSplit/>
          <w:jc w:val="center"/>
        </w:trPr>
        <w:tc>
          <w:tcPr>
            <w:tcW w:w="1211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rPr>
                <w:lang w:val="en-US"/>
              </w:rPr>
              <w:t>5</w:t>
            </w:r>
          </w:p>
        </w:tc>
        <w:tc>
          <w:tcPr>
            <w:tcW w:w="4111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rPr>
                <w:lang w:val="en-US"/>
              </w:rPr>
              <w:t>2002:0ec0:0020:0011::/64</w:t>
            </w:r>
          </w:p>
        </w:tc>
        <w:tc>
          <w:tcPr>
            <w:tcW w:w="4628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</w:pPr>
            <w:r w:rsidRPr="00DA4378">
              <w:rPr>
                <w:lang w:val="en-US"/>
              </w:rPr>
              <w:t>2002:0ec0:0020:001</w:t>
            </w:r>
            <w:r>
              <w:t>2</w:t>
            </w:r>
            <w:r w:rsidRPr="00DA4378">
              <w:rPr>
                <w:lang w:val="en-US"/>
              </w:rPr>
              <w:t>::/64</w:t>
            </w:r>
          </w:p>
        </w:tc>
      </w:tr>
      <w:tr w:rsidR="00D97A48" w:rsidRPr="00DA4378" w:rsidTr="00DA4378">
        <w:trPr>
          <w:cantSplit/>
          <w:jc w:val="center"/>
        </w:trPr>
        <w:tc>
          <w:tcPr>
            <w:tcW w:w="1211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rPr>
                <w:lang w:val="en-US"/>
              </w:rPr>
              <w:t>6</w:t>
            </w:r>
          </w:p>
        </w:tc>
        <w:tc>
          <w:tcPr>
            <w:tcW w:w="4111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rPr>
                <w:lang w:val="en-US"/>
              </w:rPr>
              <w:t>2006:0098:00ac:000f::/64</w:t>
            </w:r>
          </w:p>
        </w:tc>
        <w:tc>
          <w:tcPr>
            <w:tcW w:w="4628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</w:pPr>
            <w:r w:rsidRPr="00DA4378">
              <w:rPr>
                <w:lang w:val="en-US"/>
              </w:rPr>
              <w:t>2006:0098:00ac:000d::/64</w:t>
            </w:r>
          </w:p>
        </w:tc>
      </w:tr>
      <w:tr w:rsidR="00D97A48" w:rsidRPr="00DA4378" w:rsidTr="00DA4378">
        <w:trPr>
          <w:cantSplit/>
          <w:jc w:val="center"/>
        </w:trPr>
        <w:tc>
          <w:tcPr>
            <w:tcW w:w="1211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rPr>
                <w:lang w:val="en-US"/>
              </w:rPr>
              <w:t>7</w:t>
            </w:r>
          </w:p>
        </w:tc>
        <w:tc>
          <w:tcPr>
            <w:tcW w:w="4111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rPr>
                <w:lang w:val="en-US"/>
              </w:rPr>
              <w:t>2003:eeef:000b:0002::/64</w:t>
            </w:r>
          </w:p>
        </w:tc>
        <w:tc>
          <w:tcPr>
            <w:tcW w:w="4628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</w:pPr>
            <w:r w:rsidRPr="00DA4378">
              <w:rPr>
                <w:lang w:val="en-US"/>
              </w:rPr>
              <w:t>2003:eeef:000b:0003::/64</w:t>
            </w:r>
          </w:p>
        </w:tc>
      </w:tr>
      <w:tr w:rsidR="00D97A48" w:rsidRPr="00DA4378" w:rsidTr="00DA4378">
        <w:trPr>
          <w:cantSplit/>
          <w:jc w:val="center"/>
        </w:trPr>
        <w:tc>
          <w:tcPr>
            <w:tcW w:w="1211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rPr>
                <w:lang w:val="en-US"/>
              </w:rPr>
              <w:t>8</w:t>
            </w:r>
          </w:p>
        </w:tc>
        <w:tc>
          <w:tcPr>
            <w:tcW w:w="4111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rPr>
                <w:lang w:val="en-US"/>
              </w:rPr>
              <w:t>2006:0001:0020:000c::/64</w:t>
            </w:r>
          </w:p>
        </w:tc>
        <w:tc>
          <w:tcPr>
            <w:tcW w:w="4628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rPr>
                <w:lang w:val="en-US"/>
              </w:rPr>
              <w:t>2006:0001:0020:000b::/64</w:t>
            </w:r>
          </w:p>
        </w:tc>
      </w:tr>
      <w:tr w:rsidR="00D97A48" w:rsidRPr="00DA4378" w:rsidTr="00DA4378">
        <w:trPr>
          <w:cantSplit/>
          <w:jc w:val="center"/>
        </w:trPr>
        <w:tc>
          <w:tcPr>
            <w:tcW w:w="1211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rPr>
                <w:lang w:val="en-US"/>
              </w:rPr>
              <w:t>9</w:t>
            </w:r>
          </w:p>
        </w:tc>
        <w:tc>
          <w:tcPr>
            <w:tcW w:w="4111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rPr>
                <w:lang w:val="en-US"/>
              </w:rPr>
              <w:t>2008:0013:0fa0:001a::/64</w:t>
            </w:r>
          </w:p>
        </w:tc>
        <w:tc>
          <w:tcPr>
            <w:tcW w:w="4628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</w:pPr>
            <w:r w:rsidRPr="00DA4378">
              <w:rPr>
                <w:lang w:val="en-US"/>
              </w:rPr>
              <w:t>2008:0013:0fa0:002a::/64</w:t>
            </w:r>
          </w:p>
        </w:tc>
      </w:tr>
      <w:tr w:rsidR="00D97A48" w:rsidRPr="00DA4378" w:rsidTr="00DA4378">
        <w:trPr>
          <w:cantSplit/>
          <w:jc w:val="center"/>
        </w:trPr>
        <w:tc>
          <w:tcPr>
            <w:tcW w:w="1211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rPr>
                <w:lang w:val="en-US"/>
              </w:rPr>
              <w:t>10</w:t>
            </w:r>
          </w:p>
        </w:tc>
        <w:tc>
          <w:tcPr>
            <w:tcW w:w="4111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rPr>
                <w:lang w:val="en-US"/>
              </w:rPr>
              <w:t>2007:06a0:00e7:008b::/64</w:t>
            </w:r>
          </w:p>
        </w:tc>
        <w:tc>
          <w:tcPr>
            <w:tcW w:w="4628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</w:pPr>
            <w:r w:rsidRPr="00DA4378">
              <w:rPr>
                <w:lang w:val="en-US"/>
              </w:rPr>
              <w:t>2007:06a0:00e7:009b::/64</w:t>
            </w:r>
          </w:p>
        </w:tc>
      </w:tr>
      <w:tr w:rsidR="00D97A48" w:rsidRPr="00DA4378" w:rsidTr="00DA4378">
        <w:trPr>
          <w:cantSplit/>
          <w:jc w:val="center"/>
        </w:trPr>
        <w:tc>
          <w:tcPr>
            <w:tcW w:w="1211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rPr>
                <w:lang w:val="en-US"/>
              </w:rPr>
              <w:t>11</w:t>
            </w:r>
          </w:p>
        </w:tc>
        <w:tc>
          <w:tcPr>
            <w:tcW w:w="4111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rPr>
                <w:lang w:val="en-US"/>
              </w:rPr>
              <w:t>2006:0001:0002:0004::/64</w:t>
            </w:r>
          </w:p>
        </w:tc>
        <w:tc>
          <w:tcPr>
            <w:tcW w:w="4628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</w:pPr>
            <w:r w:rsidRPr="00DA4378">
              <w:rPr>
                <w:lang w:val="en-US"/>
              </w:rPr>
              <w:t>2006:0001:0002:0005::/64</w:t>
            </w:r>
          </w:p>
        </w:tc>
      </w:tr>
      <w:tr w:rsidR="00D97A48" w:rsidRPr="00DA4378" w:rsidTr="00DA4378">
        <w:trPr>
          <w:cantSplit/>
          <w:jc w:val="center"/>
        </w:trPr>
        <w:tc>
          <w:tcPr>
            <w:tcW w:w="1211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rPr>
                <w:lang w:val="en-US"/>
              </w:rPr>
              <w:t>12</w:t>
            </w:r>
          </w:p>
        </w:tc>
        <w:tc>
          <w:tcPr>
            <w:tcW w:w="4111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rPr>
                <w:lang w:val="en-US"/>
              </w:rPr>
              <w:t>2006:0040:0e50:0060::/64</w:t>
            </w:r>
          </w:p>
        </w:tc>
        <w:tc>
          <w:tcPr>
            <w:tcW w:w="4628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</w:pPr>
            <w:r w:rsidRPr="00DA4378">
              <w:rPr>
                <w:lang w:val="en-US"/>
              </w:rPr>
              <w:t>2006:0040:0e50:0061::/64</w:t>
            </w:r>
          </w:p>
        </w:tc>
      </w:tr>
      <w:tr w:rsidR="00D97A48" w:rsidRPr="00DA4378" w:rsidTr="00DA4378">
        <w:trPr>
          <w:cantSplit/>
          <w:jc w:val="center"/>
        </w:trPr>
        <w:tc>
          <w:tcPr>
            <w:tcW w:w="1211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rPr>
                <w:lang w:val="en-US"/>
              </w:rPr>
              <w:t>13</w:t>
            </w:r>
          </w:p>
        </w:tc>
        <w:tc>
          <w:tcPr>
            <w:tcW w:w="4111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rPr>
                <w:lang w:val="en-US"/>
              </w:rPr>
              <w:t>2001:00dd:0150:0001::/64</w:t>
            </w:r>
          </w:p>
        </w:tc>
        <w:tc>
          <w:tcPr>
            <w:tcW w:w="4628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</w:pPr>
            <w:r w:rsidRPr="00DA4378">
              <w:rPr>
                <w:lang w:val="en-US"/>
              </w:rPr>
              <w:t>2001:00dd:0150:0003::/64</w:t>
            </w:r>
          </w:p>
        </w:tc>
      </w:tr>
      <w:tr w:rsidR="00D97A48" w:rsidRPr="00DA4378" w:rsidTr="00DA4378">
        <w:trPr>
          <w:cantSplit/>
          <w:jc w:val="center"/>
        </w:trPr>
        <w:tc>
          <w:tcPr>
            <w:tcW w:w="1211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rPr>
                <w:lang w:val="en-US"/>
              </w:rPr>
              <w:t>14</w:t>
            </w:r>
          </w:p>
        </w:tc>
        <w:tc>
          <w:tcPr>
            <w:tcW w:w="4111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rPr>
                <w:lang w:val="en-US"/>
              </w:rPr>
              <w:t>2004:000a:00b0:000c::/64</w:t>
            </w:r>
          </w:p>
        </w:tc>
        <w:tc>
          <w:tcPr>
            <w:tcW w:w="4628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</w:pPr>
            <w:r w:rsidRPr="00DA4378">
              <w:rPr>
                <w:lang w:val="en-US"/>
              </w:rPr>
              <w:t>2004:000a:00b0:001c::/64</w:t>
            </w:r>
          </w:p>
        </w:tc>
      </w:tr>
      <w:tr w:rsidR="00D97A48" w:rsidRPr="00DA4378" w:rsidTr="00DA4378">
        <w:trPr>
          <w:cantSplit/>
          <w:jc w:val="center"/>
        </w:trPr>
        <w:tc>
          <w:tcPr>
            <w:tcW w:w="1211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rPr>
                <w:lang w:val="en-US"/>
              </w:rPr>
              <w:t>15</w:t>
            </w:r>
          </w:p>
        </w:tc>
        <w:tc>
          <w:tcPr>
            <w:tcW w:w="4111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rPr>
                <w:lang w:val="en-US"/>
              </w:rPr>
              <w:t>2006:00ah:0400:0002::/64</w:t>
            </w:r>
          </w:p>
        </w:tc>
        <w:tc>
          <w:tcPr>
            <w:tcW w:w="4628" w:type="dxa"/>
            <w:vAlign w:val="bottom"/>
          </w:tcPr>
          <w:p w:rsidR="00D97A48" w:rsidRPr="00DA4378" w:rsidRDefault="00D97A48" w:rsidP="00DA4378">
            <w:pPr>
              <w:pStyle w:val="BodyTextL25"/>
              <w:ind w:left="0"/>
              <w:jc w:val="center"/>
            </w:pPr>
            <w:r>
              <w:rPr>
                <w:lang w:val="en-US"/>
              </w:rPr>
              <w:t>2006:00ah:0400:0001</w:t>
            </w:r>
            <w:r w:rsidRPr="00DA4378">
              <w:rPr>
                <w:lang w:val="en-US"/>
              </w:rPr>
              <w:t>::/64</w:t>
            </w:r>
          </w:p>
        </w:tc>
      </w:tr>
    </w:tbl>
    <w:p w:rsidR="00D97A48" w:rsidRPr="00D27BE7" w:rsidRDefault="00D97A48" w:rsidP="00D27BE7">
      <w:pPr>
        <w:pStyle w:val="BodyTextL25"/>
      </w:pPr>
    </w:p>
    <w:p w:rsidR="00D97A48" w:rsidRDefault="00D97A48" w:rsidP="00D27BE7">
      <w:pPr>
        <w:pStyle w:val="BodyTextL25"/>
      </w:pPr>
    </w:p>
    <w:p w:rsidR="00D97A48" w:rsidRPr="00D27BE7" w:rsidRDefault="00D97A48" w:rsidP="00D27BE7">
      <w:pPr>
        <w:pStyle w:val="BodyTextL25"/>
      </w:pPr>
    </w:p>
    <w:p w:rsidR="00D97A48" w:rsidRDefault="00D97A48" w:rsidP="009B08D7">
      <w:pPr>
        <w:pStyle w:val="LabSection"/>
        <w:numPr>
          <w:ilvl w:val="0"/>
          <w:numId w:val="0"/>
        </w:numPr>
      </w:pPr>
      <w:r>
        <w:t>Вопросы на закрепление</w:t>
      </w:r>
    </w:p>
    <w:p w:rsidR="00D97A48" w:rsidRDefault="00D97A48" w:rsidP="009A6882">
      <w:pPr>
        <w:pStyle w:val="ReflectionQ"/>
      </w:pPr>
      <w:r>
        <w:t>Почему один и тот же локальный адрес канала FE80::1 можно присвоить каждому из двух Ethernet-интерфейсов маршрутизатора R1?</w:t>
      </w:r>
    </w:p>
    <w:p w:rsidR="00D97A48" w:rsidRDefault="00D97A48" w:rsidP="009A6882">
      <w:pPr>
        <w:pStyle w:val="BodyTextL25"/>
      </w:pPr>
      <w:r>
        <w:t>_______________________________________________________________________________________</w:t>
      </w:r>
    </w:p>
    <w:p w:rsidR="00D97A48" w:rsidRDefault="00D97A48" w:rsidP="009A6882">
      <w:pPr>
        <w:pStyle w:val="BodyTextL25"/>
      </w:pPr>
      <w:r>
        <w:t>_______________________________________________________________________________________</w:t>
      </w:r>
    </w:p>
    <w:p w:rsidR="00D97A48" w:rsidRDefault="00D97A48" w:rsidP="0042146D">
      <w:pPr>
        <w:pStyle w:val="ReflectionQ"/>
      </w:pPr>
      <w:r>
        <w:t>Назовите идентификатор подсети в IPv6-адресе одноадресной передачи 2001:db8:acad::aaaa:1234/64.</w:t>
      </w:r>
    </w:p>
    <w:p w:rsidR="00D97A48" w:rsidRDefault="00D97A48" w:rsidP="00C4698D">
      <w:pPr>
        <w:pStyle w:val="BodyTextL25"/>
      </w:pPr>
      <w:r>
        <w:t>_______________________________________________________________________________________</w:t>
      </w:r>
    </w:p>
    <w:sectPr w:rsidR="00D97A48" w:rsidSect="008C4307"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A48" w:rsidRDefault="00D97A48" w:rsidP="0090659A">
      <w:pPr>
        <w:spacing w:after="0" w:line="240" w:lineRule="auto"/>
      </w:pPr>
      <w:r>
        <w:separator/>
      </w:r>
    </w:p>
    <w:p w:rsidR="00D97A48" w:rsidRDefault="00D97A48"/>
    <w:p w:rsidR="00D97A48" w:rsidRDefault="00D97A48"/>
    <w:p w:rsidR="00D97A48" w:rsidRDefault="00D97A48"/>
    <w:p w:rsidR="00D97A48" w:rsidRDefault="00D97A48"/>
  </w:endnote>
  <w:endnote w:type="continuationSeparator" w:id="1">
    <w:p w:rsidR="00D97A48" w:rsidRDefault="00D97A48" w:rsidP="0090659A">
      <w:pPr>
        <w:spacing w:after="0" w:line="240" w:lineRule="auto"/>
      </w:pPr>
      <w:r>
        <w:continuationSeparator/>
      </w:r>
    </w:p>
    <w:p w:rsidR="00D97A48" w:rsidRDefault="00D97A48"/>
    <w:p w:rsidR="00D97A48" w:rsidRDefault="00D97A48"/>
    <w:p w:rsidR="00D97A48" w:rsidRDefault="00D97A48"/>
    <w:p w:rsidR="00D97A48" w:rsidRDefault="00D97A4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A48" w:rsidRDefault="00D97A48" w:rsidP="0090659A">
      <w:pPr>
        <w:spacing w:after="0" w:line="240" w:lineRule="auto"/>
      </w:pPr>
      <w:r>
        <w:separator/>
      </w:r>
    </w:p>
    <w:p w:rsidR="00D97A48" w:rsidRDefault="00D97A48"/>
    <w:p w:rsidR="00D97A48" w:rsidRDefault="00D97A48"/>
    <w:p w:rsidR="00D97A48" w:rsidRDefault="00D97A48"/>
    <w:p w:rsidR="00D97A48" w:rsidRDefault="00D97A48"/>
  </w:footnote>
  <w:footnote w:type="continuationSeparator" w:id="1">
    <w:p w:rsidR="00D97A48" w:rsidRDefault="00D97A48" w:rsidP="0090659A">
      <w:pPr>
        <w:spacing w:after="0" w:line="240" w:lineRule="auto"/>
      </w:pPr>
      <w:r>
        <w:continuationSeparator/>
      </w:r>
    </w:p>
    <w:p w:rsidR="00D97A48" w:rsidRDefault="00D97A48"/>
    <w:p w:rsidR="00D97A48" w:rsidRDefault="00D97A48"/>
    <w:p w:rsidR="00D97A48" w:rsidRDefault="00D97A48"/>
    <w:p w:rsidR="00D97A48" w:rsidRDefault="00D97A4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">
    <w:nsid w:val="1D796360"/>
    <w:multiLevelType w:val="multilevel"/>
    <w:tmpl w:val="9620D2FA"/>
    <w:styleLink w:val="PartStepSubStepList"/>
    <w:lvl w:ilvl="0">
      <w:start w:val="1"/>
      <w:numFmt w:val="decimal"/>
      <w:pStyle w:val="PartHead"/>
      <w:lvlText w:val="Часть %1: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cs="Times New Roman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cs="Times New Roman" w:hint="default"/>
      </w:rPr>
    </w:lvl>
  </w:abstractNum>
  <w:abstractNum w:abstractNumId="3">
    <w:nsid w:val="43D21168"/>
    <w:multiLevelType w:val="hybridMultilevel"/>
    <w:tmpl w:val="4C641C56"/>
    <w:lvl w:ilvl="0" w:tplc="99BA116A">
      <w:start w:val="1"/>
      <w:numFmt w:val="decimal"/>
      <w:pStyle w:val="StepHead"/>
      <w:lvlText w:val="Шаг %1: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cs="Times New Roman" w:hint="default"/>
      </w:rPr>
    </w:lvl>
  </w:abstractNum>
  <w:num w:numId="1">
    <w:abstractNumId w:val="4"/>
  </w:num>
  <w:num w:numId="2">
    <w:abstractNumId w:val="1"/>
    <w:lvlOverride w:ilvl="0"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cs="Times New Roman" w:hint="eastAsia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cs="Times New Roman"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cs="Times New Roman"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cs="Times New Roman"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cs="Times New Roman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cs="Times New Roman"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cs="Times New Roman"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cs="Times New Roman"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cs="Times New Roman"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cs="Times New Roman"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cs="Times New Roman"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cs="Times New Roman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cs="Times New Roman"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cs="Times New Roman" w:hint="default"/>
        </w:rPr>
      </w:lvl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</w:num>
  <w:num w:numId="10">
    <w:abstractNumId w:val="1"/>
    <w:lvlOverride w:ilvl="0">
      <w:startOverride w:val="1"/>
      <w:lvl w:ilvl="0">
        <w:start w:val="1"/>
        <w:numFmt w:val="decimal"/>
        <w:pStyle w:val="PartHead"/>
        <w:lvlText w:val="O&#10;Ari%lOHebrO&#10;Arial"/>
        <w:lvlJc w:val="left"/>
        <w:rPr>
          <w:rFonts w:cs="Times New Roman" w:hint="default"/>
        </w:rPr>
      </w:lvl>
    </w:lvlOverride>
    <w:lvlOverride w:ilvl="1">
      <w:startOverride w:val="1"/>
      <w:lvl w:ilvl="1">
        <w:start w:val="1"/>
        <w:numFmt w:val="decimal"/>
        <w:lvlText w:val="ء킨ے⡯؀%턑"/>
        <w:lvlJc w:val="left"/>
        <w:rPr>
          <w:rFonts w:cs="Times New Roman"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ڢ䄂ϫ讘Ϭ䄂ϫ鏠Ϭ䄂Ҁঈޔ䄂ҋସޔ䄂ҋ㰨ޔ䄂ҍ⇨ޔ䄂ҍ⅘ޔ䄂"/>
        <w:lvlJc w:val="left"/>
        <w:rPr>
          <w:rFonts w:cs="Times New Roman"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Н䄂ϫ鏠Ϭ䄂Ҁঈޔ䄂ҋସޔ䄂ҋ㰨ޔ䄂ҍ⇨ޔ䄂ҍ⅘ޔ䄂ҍⴘޔ䄂"/>
        <w:lvlJc w:val="left"/>
        <w:pPr>
          <w:tabs>
            <w:tab w:val="num" w:pos="1080"/>
          </w:tabs>
          <w:ind w:left="1080" w:hanging="360"/>
        </w:pPr>
        <w:rPr>
          <w:rFonts w:cs="Times New Roman" w:hint="default"/>
        </w:rPr>
      </w:lvl>
    </w:lvlOverride>
    <w:lvlOverride w:ilvl="4">
      <w:startOverride w:val="1"/>
      <w:lvl w:ilvl="4">
        <w:start w:val="1"/>
        <w:numFmt w:val="none"/>
        <w:lvlText w:val="ޔ%䄳ҋସޔ䄂ҋ㰨ޔ䄂ҍ⇨ޔ䄂ҍ⅘ޔ䄂ҍⴘޔ䄂ҍ⯸ޔ䄂֜⦸ޔ䄂"/>
        <w:lvlJc w:val="left"/>
        <w:rPr>
          <w:rFonts w:cs="Times New Roman" w:hint="default"/>
        </w:rPr>
      </w:lvl>
    </w:lvlOverride>
    <w:lvlOverride w:ilvl="5">
      <w:startOverride w:val="1"/>
      <w:lvl w:ilvl="5">
        <w:start w:val="1"/>
        <w:numFmt w:val="lowerRoman"/>
        <w:lvlText w:val="ޔ%䄳ҍ⇨ޔ䄂ҍ⅘ޔ䄂ҍⴘޔ䄂ҍ⯸ޔ䄂֜⦸ޔ䄂ּ㦠ޔ䄂ּ氄쎋"/>
        <w:lvlJc w:val="left"/>
        <w:rPr>
          <w:rFonts w:cs="Times New Roman"/>
        </w:rPr>
      </w:lvl>
    </w:lvlOverride>
    <w:lvlOverride w:ilvl="6">
      <w:startOverride w:val="1"/>
      <w:lvl w:ilvl="6">
        <w:start w:val="1"/>
        <w:numFmt w:val="decimal"/>
        <w:lvlText w:val="%߅䄂ҍⴘޔ䄂ҍ⯸ޔ䄂֜⦸ޔ䄂ּ㦠ޔ䄂ּ氄쎋氄쒋氄얋"/>
        <w:lvlJc w:val="left"/>
        <w:rPr>
          <w:rFonts w:cs="Times New Roman"/>
        </w:rPr>
      </w:lvl>
    </w:lvlOverride>
    <w:lvlOverride w:ilvl="7">
      <w:startOverride w:val="1"/>
      <w:lvl w:ilvl="7">
        <w:start w:val="1"/>
        <w:numFmt w:val="lowerLetter"/>
        <w:lvlText w:val="%߅䄂֜⦸ޔ䄂ּ㦠ޔ䄂ּ氄쎋氄쒋氄얋氄욋Řٯ䄂ʤ"/>
        <w:lvlJc w:val="left"/>
        <w:rPr>
          <w:rFonts w:cs="Times New Roman"/>
        </w:rPr>
      </w:lvl>
    </w:lvlOverride>
    <w:lvlOverride w:ilvl="8">
      <w:startOverride w:val="1"/>
      <w:lvl w:ilvl="8">
        <w:start w:val="1"/>
        <w:numFmt w:val="lowerRoman"/>
        <w:lvlText w:val="%߅䄂ּ氄쎋氄쒋氄얋氄욋Řٯ䄂ʤŰٯ䄂ʤ氄잋"/>
        <w:lvlJc w:val="left"/>
        <w:rPr>
          <w:rFonts w:cs="Times New Roman"/>
        </w:rPr>
      </w:lvl>
    </w:lvlOverride>
  </w:num>
  <w:num w:numId="11">
    <w:abstractNumId w:val="3"/>
    <w:lvlOverride w:ilvl="0">
      <w:startOverride w:val="1"/>
    </w:lvlOverride>
  </w:num>
  <w:num w:numId="12">
    <w:abstractNumId w:val="1"/>
    <w:lvlOverride w:ilvl="0">
      <w:startOverride w:val="1"/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cs="Times New Roman" w:hint="eastAsia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cs="Times New Roman"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cs="Times New Roman"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cs="Times New Roman"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cs="Times New Roman"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cs="Times New Roman"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cs="Times New Roman"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cs="Times New Roman" w:hint="default"/>
        </w:rPr>
      </w:lvl>
    </w:lvlOverride>
  </w:num>
  <w:num w:numId="13">
    <w:abstractNumId w:val="1"/>
    <w:lvlOverride w:ilvl="0">
      <w:startOverride w:val="1"/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cs="Times New Roman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cs="Times New Roman"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cs="Times New Roman"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cs="Times New Roman"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cs="Times New Roman"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cs="Times New Roman"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cs="Times New Roman"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cs="Times New Roman" w:hint="default"/>
        </w:rPr>
      </w:lvl>
    </w:lvlOverride>
  </w:num>
  <w:num w:numId="14">
    <w:abstractNumId w:val="1"/>
    <w:lvlOverride w:ilvl="0"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ascii="Arial" w:hAnsi="Arial" w:cs="Arial"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cs="Times New Roman"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cs="Times New Roman"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cs="Times New Roman"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cs="Times New Roman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cs="Times New Roman"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cs="Times New Roman" w:hint="default"/>
        </w:rPr>
      </w:lvl>
    </w:lvlOverride>
  </w:num>
  <w:num w:numId="15">
    <w:abstractNumId w:val="1"/>
    <w:lvlOverride w:ilvl="0">
      <w:startOverride w:val="1"/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cs="Times New Roman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cs="Times New Roman"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cs="Times New Roman"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cs="Times New Roman"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cs="Times New Roman"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cs="Times New Roman"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cs="Times New Roman"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cs="Times New Roman" w:hint="default"/>
        </w:rPr>
      </w:lvl>
    </w:lvlOverride>
  </w:num>
  <w:num w:numId="16">
    <w:abstractNumId w:val="1"/>
    <w:lvlOverride w:ilvl="0">
      <w:startOverride w:val="1"/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cs="Times New Roman" w:hint="eastAsia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cs="Times New Roman"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cs="Times New Roman"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cs="Times New Roman"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cs="Times New Roman"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cs="Times New Roman"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cs="Times New Roman"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cs="Times New Roman" w:hint="default"/>
        </w:rPr>
      </w:lvl>
    </w:lvlOverride>
  </w:num>
  <w:num w:numId="17">
    <w:abstractNumId w:val="1"/>
    <w:lvlOverride w:ilvl="0">
      <w:startOverride w:val="1"/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cs="Times New Roman" w:hint="eastAsia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cs="Times New Roman"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cs="Times New Roman"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cs="Times New Roman"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cs="Times New Roman"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cs="Times New Roman"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cs="Times New Roman"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cs="Times New Roman" w:hint="default"/>
        </w:rPr>
      </w:lvl>
    </w:lvlOverride>
  </w:num>
  <w:num w:numId="18">
    <w:abstractNumId w:val="1"/>
    <w:lvlOverride w:ilvl="0">
      <w:startOverride w:val="1"/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cs="Times New Roman" w:hint="eastAsia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cs="Times New Roman"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cs="Times New Roman"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cs="Times New Roman"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cs="Times New Roman"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cs="Times New Roman"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cs="Times New Roman"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cs="Times New Roman" w:hint="default"/>
        </w:rPr>
      </w:lvl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efaultTableStyle w:val="LabTableStyle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5BC5"/>
    <w:rsid w:val="00002F3F"/>
    <w:rsid w:val="00004175"/>
    <w:rsid w:val="000059C9"/>
    <w:rsid w:val="0001542E"/>
    <w:rsid w:val="000160F7"/>
    <w:rsid w:val="00016D5B"/>
    <w:rsid w:val="00016F30"/>
    <w:rsid w:val="0001728C"/>
    <w:rsid w:val="0002047C"/>
    <w:rsid w:val="00021B9A"/>
    <w:rsid w:val="000242D6"/>
    <w:rsid w:val="00024EE5"/>
    <w:rsid w:val="00027EE5"/>
    <w:rsid w:val="00041AF6"/>
    <w:rsid w:val="00044E62"/>
    <w:rsid w:val="00045D0D"/>
    <w:rsid w:val="0004669C"/>
    <w:rsid w:val="00050BA4"/>
    <w:rsid w:val="00051738"/>
    <w:rsid w:val="00052548"/>
    <w:rsid w:val="00053207"/>
    <w:rsid w:val="000549CC"/>
    <w:rsid w:val="00057294"/>
    <w:rsid w:val="00060696"/>
    <w:rsid w:val="00063E2A"/>
    <w:rsid w:val="00070AFE"/>
    <w:rsid w:val="00071495"/>
    <w:rsid w:val="00076540"/>
    <w:rsid w:val="000769CF"/>
    <w:rsid w:val="000815D8"/>
    <w:rsid w:val="00081B58"/>
    <w:rsid w:val="00083D5D"/>
    <w:rsid w:val="00085CC6"/>
    <w:rsid w:val="00090C07"/>
    <w:rsid w:val="00091E8D"/>
    <w:rsid w:val="000935B2"/>
    <w:rsid w:val="0009378D"/>
    <w:rsid w:val="0009613E"/>
    <w:rsid w:val="00097163"/>
    <w:rsid w:val="000A22C8"/>
    <w:rsid w:val="000A399D"/>
    <w:rsid w:val="000A3CE5"/>
    <w:rsid w:val="000A461C"/>
    <w:rsid w:val="000A4ECF"/>
    <w:rsid w:val="000A7220"/>
    <w:rsid w:val="000A7FBD"/>
    <w:rsid w:val="000B2344"/>
    <w:rsid w:val="000B7DE5"/>
    <w:rsid w:val="000D098E"/>
    <w:rsid w:val="000D0CA9"/>
    <w:rsid w:val="000D55B4"/>
    <w:rsid w:val="000E5911"/>
    <w:rsid w:val="000E65F0"/>
    <w:rsid w:val="000F072C"/>
    <w:rsid w:val="000F6743"/>
    <w:rsid w:val="001006C2"/>
    <w:rsid w:val="00101108"/>
    <w:rsid w:val="00104CB5"/>
    <w:rsid w:val="00107B2B"/>
    <w:rsid w:val="00112AC5"/>
    <w:rsid w:val="001133DD"/>
    <w:rsid w:val="00114264"/>
    <w:rsid w:val="00115CBE"/>
    <w:rsid w:val="00120CBE"/>
    <w:rsid w:val="00120D9E"/>
    <w:rsid w:val="001261C4"/>
    <w:rsid w:val="00131DA2"/>
    <w:rsid w:val="00133069"/>
    <w:rsid w:val="001366EC"/>
    <w:rsid w:val="00137D1D"/>
    <w:rsid w:val="001412FA"/>
    <w:rsid w:val="0014219C"/>
    <w:rsid w:val="001425ED"/>
    <w:rsid w:val="00144741"/>
    <w:rsid w:val="00154E3A"/>
    <w:rsid w:val="00157902"/>
    <w:rsid w:val="00163164"/>
    <w:rsid w:val="00166253"/>
    <w:rsid w:val="001710C0"/>
    <w:rsid w:val="00172AFB"/>
    <w:rsid w:val="001772B8"/>
    <w:rsid w:val="00180FBF"/>
    <w:rsid w:val="00182CF4"/>
    <w:rsid w:val="00186CE1"/>
    <w:rsid w:val="00192C44"/>
    <w:rsid w:val="00192F12"/>
    <w:rsid w:val="00193F14"/>
    <w:rsid w:val="00197614"/>
    <w:rsid w:val="001A0312"/>
    <w:rsid w:val="001A15DA"/>
    <w:rsid w:val="001A2051"/>
    <w:rsid w:val="001A2694"/>
    <w:rsid w:val="001A3CC7"/>
    <w:rsid w:val="001A54D1"/>
    <w:rsid w:val="001A69AC"/>
    <w:rsid w:val="001B2B3B"/>
    <w:rsid w:val="001B67D8"/>
    <w:rsid w:val="001B6F95"/>
    <w:rsid w:val="001C05A1"/>
    <w:rsid w:val="001C1D9E"/>
    <w:rsid w:val="001C7C3B"/>
    <w:rsid w:val="001D0BDC"/>
    <w:rsid w:val="001D1458"/>
    <w:rsid w:val="001D4D69"/>
    <w:rsid w:val="001D5B6F"/>
    <w:rsid w:val="001D65B8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6B0A"/>
    <w:rsid w:val="002113B8"/>
    <w:rsid w:val="00215665"/>
    <w:rsid w:val="002163BB"/>
    <w:rsid w:val="0021792C"/>
    <w:rsid w:val="00220958"/>
    <w:rsid w:val="002240AB"/>
    <w:rsid w:val="002256C1"/>
    <w:rsid w:val="00225E37"/>
    <w:rsid w:val="0023309C"/>
    <w:rsid w:val="00236DCF"/>
    <w:rsid w:val="00240637"/>
    <w:rsid w:val="00242E3A"/>
    <w:rsid w:val="00247CF6"/>
    <w:rsid w:val="002506CF"/>
    <w:rsid w:val="0025107F"/>
    <w:rsid w:val="00260CD4"/>
    <w:rsid w:val="0026142A"/>
    <w:rsid w:val="00261A30"/>
    <w:rsid w:val="00261DA3"/>
    <w:rsid w:val="002639D8"/>
    <w:rsid w:val="00265260"/>
    <w:rsid w:val="00265F77"/>
    <w:rsid w:val="00266C83"/>
    <w:rsid w:val="00274AA7"/>
    <w:rsid w:val="002768DC"/>
    <w:rsid w:val="00283E36"/>
    <w:rsid w:val="002848D3"/>
    <w:rsid w:val="00287270"/>
    <w:rsid w:val="002A1E99"/>
    <w:rsid w:val="002A6C56"/>
    <w:rsid w:val="002A7F54"/>
    <w:rsid w:val="002B79BE"/>
    <w:rsid w:val="002C090C"/>
    <w:rsid w:val="002C1243"/>
    <w:rsid w:val="002C1815"/>
    <w:rsid w:val="002C475E"/>
    <w:rsid w:val="002C6AD6"/>
    <w:rsid w:val="002C7AF1"/>
    <w:rsid w:val="002D1C9E"/>
    <w:rsid w:val="002D2F42"/>
    <w:rsid w:val="002D393F"/>
    <w:rsid w:val="002D5925"/>
    <w:rsid w:val="002D6C2A"/>
    <w:rsid w:val="002D7A86"/>
    <w:rsid w:val="002E653B"/>
    <w:rsid w:val="002F19FC"/>
    <w:rsid w:val="002F45FF"/>
    <w:rsid w:val="002F49C0"/>
    <w:rsid w:val="002F6D17"/>
    <w:rsid w:val="00302887"/>
    <w:rsid w:val="0030432D"/>
    <w:rsid w:val="003056EB"/>
    <w:rsid w:val="003071FF"/>
    <w:rsid w:val="00310652"/>
    <w:rsid w:val="0031371D"/>
    <w:rsid w:val="0031789F"/>
    <w:rsid w:val="00320788"/>
    <w:rsid w:val="003233A3"/>
    <w:rsid w:val="00326877"/>
    <w:rsid w:val="003364E8"/>
    <w:rsid w:val="0034455D"/>
    <w:rsid w:val="0034604B"/>
    <w:rsid w:val="00346D17"/>
    <w:rsid w:val="0034756C"/>
    <w:rsid w:val="00347972"/>
    <w:rsid w:val="003538E9"/>
    <w:rsid w:val="00353E27"/>
    <w:rsid w:val="003555FD"/>
    <w:rsid w:val="00355758"/>
    <w:rsid w:val="003559CC"/>
    <w:rsid w:val="00355A5E"/>
    <w:rsid w:val="00355D75"/>
    <w:rsid w:val="003569D7"/>
    <w:rsid w:val="003608AC"/>
    <w:rsid w:val="0036465A"/>
    <w:rsid w:val="00367A52"/>
    <w:rsid w:val="00374A5E"/>
    <w:rsid w:val="00377EA6"/>
    <w:rsid w:val="00385F22"/>
    <w:rsid w:val="00392C65"/>
    <w:rsid w:val="00392ED5"/>
    <w:rsid w:val="00393734"/>
    <w:rsid w:val="00393F5F"/>
    <w:rsid w:val="00396DE0"/>
    <w:rsid w:val="003A19DC"/>
    <w:rsid w:val="003A1B45"/>
    <w:rsid w:val="003B46FC"/>
    <w:rsid w:val="003B5767"/>
    <w:rsid w:val="003B6194"/>
    <w:rsid w:val="003B7605"/>
    <w:rsid w:val="003C2365"/>
    <w:rsid w:val="003C4C20"/>
    <w:rsid w:val="003C6BCA"/>
    <w:rsid w:val="003C7902"/>
    <w:rsid w:val="003D0BFF"/>
    <w:rsid w:val="003D6BB4"/>
    <w:rsid w:val="003D6F07"/>
    <w:rsid w:val="003E1BC6"/>
    <w:rsid w:val="003E30FE"/>
    <w:rsid w:val="003E5BE5"/>
    <w:rsid w:val="003E6CF0"/>
    <w:rsid w:val="003F18D1"/>
    <w:rsid w:val="003F2862"/>
    <w:rsid w:val="003F4F0E"/>
    <w:rsid w:val="003F664F"/>
    <w:rsid w:val="003F6E06"/>
    <w:rsid w:val="004017C7"/>
    <w:rsid w:val="00403442"/>
    <w:rsid w:val="00403C7A"/>
    <w:rsid w:val="004042DE"/>
    <w:rsid w:val="004057A6"/>
    <w:rsid w:val="00406554"/>
    <w:rsid w:val="004131B0"/>
    <w:rsid w:val="0041630C"/>
    <w:rsid w:val="00416C42"/>
    <w:rsid w:val="00417E51"/>
    <w:rsid w:val="0042146D"/>
    <w:rsid w:val="00422476"/>
    <w:rsid w:val="0042385C"/>
    <w:rsid w:val="00423D78"/>
    <w:rsid w:val="00431490"/>
    <w:rsid w:val="00431654"/>
    <w:rsid w:val="0043173A"/>
    <w:rsid w:val="00434926"/>
    <w:rsid w:val="004369A5"/>
    <w:rsid w:val="00440A8C"/>
    <w:rsid w:val="00443148"/>
    <w:rsid w:val="00444217"/>
    <w:rsid w:val="004478F4"/>
    <w:rsid w:val="00450F7A"/>
    <w:rsid w:val="00452C6D"/>
    <w:rsid w:val="00455E0B"/>
    <w:rsid w:val="00455F13"/>
    <w:rsid w:val="004659EE"/>
    <w:rsid w:val="004664D4"/>
    <w:rsid w:val="00472E70"/>
    <w:rsid w:val="00473F22"/>
    <w:rsid w:val="0048513B"/>
    <w:rsid w:val="0048704D"/>
    <w:rsid w:val="00493647"/>
    <w:rsid w:val="004936C2"/>
    <w:rsid w:val="0049379C"/>
    <w:rsid w:val="004961EE"/>
    <w:rsid w:val="004A1CA0"/>
    <w:rsid w:val="004A22E9"/>
    <w:rsid w:val="004A47A0"/>
    <w:rsid w:val="004A4ACD"/>
    <w:rsid w:val="004A4B9D"/>
    <w:rsid w:val="004A5BC5"/>
    <w:rsid w:val="004A5BE7"/>
    <w:rsid w:val="004A6D8C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4F3FD5"/>
    <w:rsid w:val="004F4D10"/>
    <w:rsid w:val="004F5C72"/>
    <w:rsid w:val="00502563"/>
    <w:rsid w:val="00504ED4"/>
    <w:rsid w:val="00510639"/>
    <w:rsid w:val="00515927"/>
    <w:rsid w:val="00516142"/>
    <w:rsid w:val="00520027"/>
    <w:rsid w:val="0052093C"/>
    <w:rsid w:val="00521B31"/>
    <w:rsid w:val="00522469"/>
    <w:rsid w:val="0052400A"/>
    <w:rsid w:val="00527E9E"/>
    <w:rsid w:val="00536F43"/>
    <w:rsid w:val="00547BEE"/>
    <w:rsid w:val="005510BA"/>
    <w:rsid w:val="00554B4E"/>
    <w:rsid w:val="00556C02"/>
    <w:rsid w:val="00561BB2"/>
    <w:rsid w:val="00563249"/>
    <w:rsid w:val="00567CB7"/>
    <w:rsid w:val="00570A65"/>
    <w:rsid w:val="00570D4A"/>
    <w:rsid w:val="00572A40"/>
    <w:rsid w:val="00574614"/>
    <w:rsid w:val="0057553C"/>
    <w:rsid w:val="005762B1"/>
    <w:rsid w:val="00577F8E"/>
    <w:rsid w:val="00580456"/>
    <w:rsid w:val="00580E73"/>
    <w:rsid w:val="005861A3"/>
    <w:rsid w:val="00591736"/>
    <w:rsid w:val="00593386"/>
    <w:rsid w:val="00594D36"/>
    <w:rsid w:val="00596998"/>
    <w:rsid w:val="005A6E62"/>
    <w:rsid w:val="005B0765"/>
    <w:rsid w:val="005C13BA"/>
    <w:rsid w:val="005C2E31"/>
    <w:rsid w:val="005C4ADE"/>
    <w:rsid w:val="005C6C11"/>
    <w:rsid w:val="005D2B29"/>
    <w:rsid w:val="005D354A"/>
    <w:rsid w:val="005E3235"/>
    <w:rsid w:val="005E4176"/>
    <w:rsid w:val="005E65B5"/>
    <w:rsid w:val="005F381A"/>
    <w:rsid w:val="005F3AE9"/>
    <w:rsid w:val="006007BB"/>
    <w:rsid w:val="00601DC0"/>
    <w:rsid w:val="006034CB"/>
    <w:rsid w:val="0060724B"/>
    <w:rsid w:val="0061149C"/>
    <w:rsid w:val="006131CE"/>
    <w:rsid w:val="00614E6A"/>
    <w:rsid w:val="00615DC4"/>
    <w:rsid w:val="00617D6E"/>
    <w:rsid w:val="00622D61"/>
    <w:rsid w:val="006232EC"/>
    <w:rsid w:val="00624198"/>
    <w:rsid w:val="00632CB7"/>
    <w:rsid w:val="0063416F"/>
    <w:rsid w:val="0064085C"/>
    <w:rsid w:val="006428E5"/>
    <w:rsid w:val="00644196"/>
    <w:rsid w:val="00644958"/>
    <w:rsid w:val="006475AE"/>
    <w:rsid w:val="00647A4E"/>
    <w:rsid w:val="006642F5"/>
    <w:rsid w:val="00672919"/>
    <w:rsid w:val="00686587"/>
    <w:rsid w:val="00686A0C"/>
    <w:rsid w:val="006904CF"/>
    <w:rsid w:val="006937BF"/>
    <w:rsid w:val="00693A32"/>
    <w:rsid w:val="00695EE2"/>
    <w:rsid w:val="0069660B"/>
    <w:rsid w:val="006A1B33"/>
    <w:rsid w:val="006A48F1"/>
    <w:rsid w:val="006A58CA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103"/>
    <w:rsid w:val="006D3FC1"/>
    <w:rsid w:val="006D6E56"/>
    <w:rsid w:val="006E6581"/>
    <w:rsid w:val="006E71DF"/>
    <w:rsid w:val="006F1CC4"/>
    <w:rsid w:val="006F247A"/>
    <w:rsid w:val="006F2A86"/>
    <w:rsid w:val="006F3163"/>
    <w:rsid w:val="006F3E7D"/>
    <w:rsid w:val="007017D0"/>
    <w:rsid w:val="00705FEC"/>
    <w:rsid w:val="00710070"/>
    <w:rsid w:val="0071147A"/>
    <w:rsid w:val="0071185D"/>
    <w:rsid w:val="007222AD"/>
    <w:rsid w:val="007267CF"/>
    <w:rsid w:val="00726FE2"/>
    <w:rsid w:val="007307C8"/>
    <w:rsid w:val="00731F3F"/>
    <w:rsid w:val="00733BAB"/>
    <w:rsid w:val="00740B98"/>
    <w:rsid w:val="00742696"/>
    <w:rsid w:val="007436BF"/>
    <w:rsid w:val="00744376"/>
    <w:rsid w:val="007443E9"/>
    <w:rsid w:val="00745DCE"/>
    <w:rsid w:val="00747F85"/>
    <w:rsid w:val="00753D89"/>
    <w:rsid w:val="00755C9B"/>
    <w:rsid w:val="00760FE4"/>
    <w:rsid w:val="00763D8B"/>
    <w:rsid w:val="007657F6"/>
    <w:rsid w:val="00765E47"/>
    <w:rsid w:val="0077125A"/>
    <w:rsid w:val="007827B1"/>
    <w:rsid w:val="00785F60"/>
    <w:rsid w:val="00786F58"/>
    <w:rsid w:val="00787CC1"/>
    <w:rsid w:val="007917E1"/>
    <w:rsid w:val="00792F4E"/>
    <w:rsid w:val="0079398D"/>
    <w:rsid w:val="00795239"/>
    <w:rsid w:val="00796C25"/>
    <w:rsid w:val="007A009C"/>
    <w:rsid w:val="007A287C"/>
    <w:rsid w:val="007A3A5C"/>
    <w:rsid w:val="007A3B2A"/>
    <w:rsid w:val="007A6EEF"/>
    <w:rsid w:val="007B4879"/>
    <w:rsid w:val="007B4E94"/>
    <w:rsid w:val="007B5522"/>
    <w:rsid w:val="007C0EE0"/>
    <w:rsid w:val="007C1B71"/>
    <w:rsid w:val="007C2FBB"/>
    <w:rsid w:val="007C42EA"/>
    <w:rsid w:val="007C7164"/>
    <w:rsid w:val="007D1984"/>
    <w:rsid w:val="007D2AFE"/>
    <w:rsid w:val="007E220B"/>
    <w:rsid w:val="007E3FEA"/>
    <w:rsid w:val="007F0A0B"/>
    <w:rsid w:val="007F3A60"/>
    <w:rsid w:val="007F3D0B"/>
    <w:rsid w:val="007F7AE3"/>
    <w:rsid w:val="007F7C94"/>
    <w:rsid w:val="007F7E76"/>
    <w:rsid w:val="00801C54"/>
    <w:rsid w:val="00805E14"/>
    <w:rsid w:val="00810E4B"/>
    <w:rsid w:val="00814BAA"/>
    <w:rsid w:val="00817D76"/>
    <w:rsid w:val="00824295"/>
    <w:rsid w:val="008313F3"/>
    <w:rsid w:val="00837071"/>
    <w:rsid w:val="008405BB"/>
    <w:rsid w:val="008427BC"/>
    <w:rsid w:val="00846494"/>
    <w:rsid w:val="00847B20"/>
    <w:rsid w:val="008509D3"/>
    <w:rsid w:val="008511B0"/>
    <w:rsid w:val="00853418"/>
    <w:rsid w:val="00857CF6"/>
    <w:rsid w:val="008610ED"/>
    <w:rsid w:val="00861B25"/>
    <w:rsid w:val="00861C6A"/>
    <w:rsid w:val="00865199"/>
    <w:rsid w:val="00867EAF"/>
    <w:rsid w:val="00871ACF"/>
    <w:rsid w:val="00873C6B"/>
    <w:rsid w:val="0088426A"/>
    <w:rsid w:val="008852BA"/>
    <w:rsid w:val="00890108"/>
    <w:rsid w:val="0089334D"/>
    <w:rsid w:val="00893877"/>
    <w:rsid w:val="008943BC"/>
    <w:rsid w:val="008946B0"/>
    <w:rsid w:val="0089532C"/>
    <w:rsid w:val="00896165"/>
    <w:rsid w:val="00896681"/>
    <w:rsid w:val="008A2749"/>
    <w:rsid w:val="008A3A90"/>
    <w:rsid w:val="008A5D36"/>
    <w:rsid w:val="008B06D4"/>
    <w:rsid w:val="008B4E90"/>
    <w:rsid w:val="008B4F20"/>
    <w:rsid w:val="008B7430"/>
    <w:rsid w:val="008B7F30"/>
    <w:rsid w:val="008B7FFD"/>
    <w:rsid w:val="008C103A"/>
    <w:rsid w:val="008C2920"/>
    <w:rsid w:val="008C4307"/>
    <w:rsid w:val="008C4CD0"/>
    <w:rsid w:val="008D23DF"/>
    <w:rsid w:val="008D73BF"/>
    <w:rsid w:val="008D7F09"/>
    <w:rsid w:val="008E5B64"/>
    <w:rsid w:val="008E7DAA"/>
    <w:rsid w:val="008F0094"/>
    <w:rsid w:val="008F340F"/>
    <w:rsid w:val="008F6B88"/>
    <w:rsid w:val="00903523"/>
    <w:rsid w:val="0090659A"/>
    <w:rsid w:val="009079D1"/>
    <w:rsid w:val="00912BD7"/>
    <w:rsid w:val="00915986"/>
    <w:rsid w:val="0091703B"/>
    <w:rsid w:val="00917624"/>
    <w:rsid w:val="00920166"/>
    <w:rsid w:val="009238B1"/>
    <w:rsid w:val="00926041"/>
    <w:rsid w:val="00927A55"/>
    <w:rsid w:val="00930386"/>
    <w:rsid w:val="009309F5"/>
    <w:rsid w:val="00933237"/>
    <w:rsid w:val="00933AF4"/>
    <w:rsid w:val="00933F28"/>
    <w:rsid w:val="00934977"/>
    <w:rsid w:val="00935652"/>
    <w:rsid w:val="00940280"/>
    <w:rsid w:val="00943947"/>
    <w:rsid w:val="0094408C"/>
    <w:rsid w:val="009476C0"/>
    <w:rsid w:val="00947E91"/>
    <w:rsid w:val="00950BE8"/>
    <w:rsid w:val="00963E34"/>
    <w:rsid w:val="00964DFA"/>
    <w:rsid w:val="009779FA"/>
    <w:rsid w:val="0098119B"/>
    <w:rsid w:val="0098155C"/>
    <w:rsid w:val="00983B77"/>
    <w:rsid w:val="00996053"/>
    <w:rsid w:val="009A0B2F"/>
    <w:rsid w:val="009A1CF4"/>
    <w:rsid w:val="009A1DC7"/>
    <w:rsid w:val="009A37D7"/>
    <w:rsid w:val="009A4E17"/>
    <w:rsid w:val="009A63A1"/>
    <w:rsid w:val="009A6882"/>
    <w:rsid w:val="009A6955"/>
    <w:rsid w:val="009B08D7"/>
    <w:rsid w:val="009B2810"/>
    <w:rsid w:val="009B341C"/>
    <w:rsid w:val="009B5747"/>
    <w:rsid w:val="009C6CFD"/>
    <w:rsid w:val="009D2C27"/>
    <w:rsid w:val="009D498B"/>
    <w:rsid w:val="009D6410"/>
    <w:rsid w:val="009E1AE0"/>
    <w:rsid w:val="009E2309"/>
    <w:rsid w:val="009E3578"/>
    <w:rsid w:val="009E42B9"/>
    <w:rsid w:val="009E6A51"/>
    <w:rsid w:val="009F4F75"/>
    <w:rsid w:val="00A014A3"/>
    <w:rsid w:val="00A03E83"/>
    <w:rsid w:val="00A0412D"/>
    <w:rsid w:val="00A04BA3"/>
    <w:rsid w:val="00A10BCB"/>
    <w:rsid w:val="00A21211"/>
    <w:rsid w:val="00A217ED"/>
    <w:rsid w:val="00A24532"/>
    <w:rsid w:val="00A272DB"/>
    <w:rsid w:val="00A34E7F"/>
    <w:rsid w:val="00A4028A"/>
    <w:rsid w:val="00A40493"/>
    <w:rsid w:val="00A46F0A"/>
    <w:rsid w:val="00A46F25"/>
    <w:rsid w:val="00A47CC2"/>
    <w:rsid w:val="00A54E5F"/>
    <w:rsid w:val="00A56101"/>
    <w:rsid w:val="00A60146"/>
    <w:rsid w:val="00A60C94"/>
    <w:rsid w:val="00A622C4"/>
    <w:rsid w:val="00A65EFF"/>
    <w:rsid w:val="00A754B4"/>
    <w:rsid w:val="00A7732A"/>
    <w:rsid w:val="00A80063"/>
    <w:rsid w:val="00A8045A"/>
    <w:rsid w:val="00A807C1"/>
    <w:rsid w:val="00A83374"/>
    <w:rsid w:val="00A96172"/>
    <w:rsid w:val="00AA0492"/>
    <w:rsid w:val="00AA51C8"/>
    <w:rsid w:val="00AB0D6A"/>
    <w:rsid w:val="00AB43B3"/>
    <w:rsid w:val="00AB49B9"/>
    <w:rsid w:val="00AB5F53"/>
    <w:rsid w:val="00AB758A"/>
    <w:rsid w:val="00AC164E"/>
    <w:rsid w:val="00AC1E7E"/>
    <w:rsid w:val="00AC3300"/>
    <w:rsid w:val="00AC507D"/>
    <w:rsid w:val="00AC5E04"/>
    <w:rsid w:val="00AC66E4"/>
    <w:rsid w:val="00AD4578"/>
    <w:rsid w:val="00AD4680"/>
    <w:rsid w:val="00AD5E0A"/>
    <w:rsid w:val="00AD68E9"/>
    <w:rsid w:val="00AE05B4"/>
    <w:rsid w:val="00AE3B02"/>
    <w:rsid w:val="00AE538F"/>
    <w:rsid w:val="00AE56C0"/>
    <w:rsid w:val="00AF4298"/>
    <w:rsid w:val="00B00386"/>
    <w:rsid w:val="00B00914"/>
    <w:rsid w:val="00B01A31"/>
    <w:rsid w:val="00B02A8E"/>
    <w:rsid w:val="00B037BB"/>
    <w:rsid w:val="00B03AA8"/>
    <w:rsid w:val="00B052EE"/>
    <w:rsid w:val="00B1081F"/>
    <w:rsid w:val="00B27499"/>
    <w:rsid w:val="00B3010D"/>
    <w:rsid w:val="00B35151"/>
    <w:rsid w:val="00B42606"/>
    <w:rsid w:val="00B433F2"/>
    <w:rsid w:val="00B44D50"/>
    <w:rsid w:val="00B458E8"/>
    <w:rsid w:val="00B5397B"/>
    <w:rsid w:val="00B61A03"/>
    <w:rsid w:val="00B61E7F"/>
    <w:rsid w:val="00B62809"/>
    <w:rsid w:val="00B6567C"/>
    <w:rsid w:val="00B734E8"/>
    <w:rsid w:val="00B73926"/>
    <w:rsid w:val="00B7675A"/>
    <w:rsid w:val="00B81898"/>
    <w:rsid w:val="00B8606B"/>
    <w:rsid w:val="00B878E7"/>
    <w:rsid w:val="00B97278"/>
    <w:rsid w:val="00BA1D0B"/>
    <w:rsid w:val="00BA6972"/>
    <w:rsid w:val="00BA7A33"/>
    <w:rsid w:val="00BB0D9F"/>
    <w:rsid w:val="00BB1E0D"/>
    <w:rsid w:val="00BB4D9B"/>
    <w:rsid w:val="00BB73FF"/>
    <w:rsid w:val="00BB7688"/>
    <w:rsid w:val="00BC3EBD"/>
    <w:rsid w:val="00BC4F5C"/>
    <w:rsid w:val="00BC7CAC"/>
    <w:rsid w:val="00BD0394"/>
    <w:rsid w:val="00BD42A7"/>
    <w:rsid w:val="00BD6D76"/>
    <w:rsid w:val="00BE3AC2"/>
    <w:rsid w:val="00BE56B3"/>
    <w:rsid w:val="00BE6FF9"/>
    <w:rsid w:val="00BF04E8"/>
    <w:rsid w:val="00BF16BF"/>
    <w:rsid w:val="00BF1B7A"/>
    <w:rsid w:val="00BF3F0A"/>
    <w:rsid w:val="00BF4D1F"/>
    <w:rsid w:val="00BF50C3"/>
    <w:rsid w:val="00C02A73"/>
    <w:rsid w:val="00C063D2"/>
    <w:rsid w:val="00C07FD9"/>
    <w:rsid w:val="00C10955"/>
    <w:rsid w:val="00C10B8E"/>
    <w:rsid w:val="00C11C4D"/>
    <w:rsid w:val="00C1712C"/>
    <w:rsid w:val="00C23179"/>
    <w:rsid w:val="00C23E16"/>
    <w:rsid w:val="00C25946"/>
    <w:rsid w:val="00C27E37"/>
    <w:rsid w:val="00C32713"/>
    <w:rsid w:val="00C34FCF"/>
    <w:rsid w:val="00C351B8"/>
    <w:rsid w:val="00C40582"/>
    <w:rsid w:val="00C410D9"/>
    <w:rsid w:val="00C43166"/>
    <w:rsid w:val="00C4382E"/>
    <w:rsid w:val="00C438EB"/>
    <w:rsid w:val="00C44DB7"/>
    <w:rsid w:val="00C4510A"/>
    <w:rsid w:val="00C4698D"/>
    <w:rsid w:val="00C47F2E"/>
    <w:rsid w:val="00C52BA6"/>
    <w:rsid w:val="00C543F5"/>
    <w:rsid w:val="00C54DD8"/>
    <w:rsid w:val="00C57A1A"/>
    <w:rsid w:val="00C6258F"/>
    <w:rsid w:val="00C63DF6"/>
    <w:rsid w:val="00C63E58"/>
    <w:rsid w:val="00C6495E"/>
    <w:rsid w:val="00C670EE"/>
    <w:rsid w:val="00C67E3B"/>
    <w:rsid w:val="00C7206E"/>
    <w:rsid w:val="00C90311"/>
    <w:rsid w:val="00C90961"/>
    <w:rsid w:val="00C91C26"/>
    <w:rsid w:val="00C93CA5"/>
    <w:rsid w:val="00CA1BB1"/>
    <w:rsid w:val="00CA2BD7"/>
    <w:rsid w:val="00CA35CE"/>
    <w:rsid w:val="00CA73D5"/>
    <w:rsid w:val="00CB096F"/>
    <w:rsid w:val="00CC0AF7"/>
    <w:rsid w:val="00CC1C87"/>
    <w:rsid w:val="00CC2C9F"/>
    <w:rsid w:val="00CC3000"/>
    <w:rsid w:val="00CC4859"/>
    <w:rsid w:val="00CC7A35"/>
    <w:rsid w:val="00CD072A"/>
    <w:rsid w:val="00CD340E"/>
    <w:rsid w:val="00CD7EF1"/>
    <w:rsid w:val="00CD7F73"/>
    <w:rsid w:val="00CE1C8F"/>
    <w:rsid w:val="00CE26C5"/>
    <w:rsid w:val="00CE2F7B"/>
    <w:rsid w:val="00CE36AF"/>
    <w:rsid w:val="00CE4ED3"/>
    <w:rsid w:val="00CE54DD"/>
    <w:rsid w:val="00CF0DA5"/>
    <w:rsid w:val="00CF15EF"/>
    <w:rsid w:val="00CF579E"/>
    <w:rsid w:val="00CF5D31"/>
    <w:rsid w:val="00CF5F3B"/>
    <w:rsid w:val="00CF791A"/>
    <w:rsid w:val="00D00D7D"/>
    <w:rsid w:val="00D027A1"/>
    <w:rsid w:val="00D0550F"/>
    <w:rsid w:val="00D1113C"/>
    <w:rsid w:val="00D139C8"/>
    <w:rsid w:val="00D17F81"/>
    <w:rsid w:val="00D22027"/>
    <w:rsid w:val="00D2758C"/>
    <w:rsid w:val="00D275CA"/>
    <w:rsid w:val="00D2789B"/>
    <w:rsid w:val="00D27BE7"/>
    <w:rsid w:val="00D3054F"/>
    <w:rsid w:val="00D345AB"/>
    <w:rsid w:val="00D345BB"/>
    <w:rsid w:val="00D41566"/>
    <w:rsid w:val="00D43F94"/>
    <w:rsid w:val="00D458EC"/>
    <w:rsid w:val="00D501B0"/>
    <w:rsid w:val="00D52582"/>
    <w:rsid w:val="00D55981"/>
    <w:rsid w:val="00D56A0E"/>
    <w:rsid w:val="00D57AD3"/>
    <w:rsid w:val="00D60921"/>
    <w:rsid w:val="00D635FE"/>
    <w:rsid w:val="00D63862"/>
    <w:rsid w:val="00D729DE"/>
    <w:rsid w:val="00D75B6A"/>
    <w:rsid w:val="00D8223C"/>
    <w:rsid w:val="00D84BDA"/>
    <w:rsid w:val="00D85D47"/>
    <w:rsid w:val="00D876A8"/>
    <w:rsid w:val="00D87F26"/>
    <w:rsid w:val="00D93063"/>
    <w:rsid w:val="00D933B0"/>
    <w:rsid w:val="00D9684F"/>
    <w:rsid w:val="00D977E8"/>
    <w:rsid w:val="00D97A48"/>
    <w:rsid w:val="00D97B16"/>
    <w:rsid w:val="00DA36C8"/>
    <w:rsid w:val="00DA4378"/>
    <w:rsid w:val="00DB1C89"/>
    <w:rsid w:val="00DB2BE1"/>
    <w:rsid w:val="00DB3763"/>
    <w:rsid w:val="00DB4029"/>
    <w:rsid w:val="00DB5F4D"/>
    <w:rsid w:val="00DB6DA5"/>
    <w:rsid w:val="00DC076B"/>
    <w:rsid w:val="00DC186F"/>
    <w:rsid w:val="00DC252F"/>
    <w:rsid w:val="00DC3727"/>
    <w:rsid w:val="00DC6050"/>
    <w:rsid w:val="00DD43EA"/>
    <w:rsid w:val="00DE007F"/>
    <w:rsid w:val="00DE2612"/>
    <w:rsid w:val="00DE28A8"/>
    <w:rsid w:val="00DE5B60"/>
    <w:rsid w:val="00DE6F44"/>
    <w:rsid w:val="00DF3E42"/>
    <w:rsid w:val="00DF5C5E"/>
    <w:rsid w:val="00DF7E85"/>
    <w:rsid w:val="00E010E7"/>
    <w:rsid w:val="00E037D9"/>
    <w:rsid w:val="00E04604"/>
    <w:rsid w:val="00E130EB"/>
    <w:rsid w:val="00E162CD"/>
    <w:rsid w:val="00E17FA5"/>
    <w:rsid w:val="00E213FB"/>
    <w:rsid w:val="00E26930"/>
    <w:rsid w:val="00E27257"/>
    <w:rsid w:val="00E3156E"/>
    <w:rsid w:val="00E35B2E"/>
    <w:rsid w:val="00E41B42"/>
    <w:rsid w:val="00E440C2"/>
    <w:rsid w:val="00E449D0"/>
    <w:rsid w:val="00E4506A"/>
    <w:rsid w:val="00E46E1A"/>
    <w:rsid w:val="00E5158D"/>
    <w:rsid w:val="00E53294"/>
    <w:rsid w:val="00E53F99"/>
    <w:rsid w:val="00E56510"/>
    <w:rsid w:val="00E62EA8"/>
    <w:rsid w:val="00E658BF"/>
    <w:rsid w:val="00E67A6E"/>
    <w:rsid w:val="00E67C03"/>
    <w:rsid w:val="00E71B43"/>
    <w:rsid w:val="00E77AD0"/>
    <w:rsid w:val="00E77E0E"/>
    <w:rsid w:val="00E81612"/>
    <w:rsid w:val="00E87D18"/>
    <w:rsid w:val="00E87D62"/>
    <w:rsid w:val="00E9046F"/>
    <w:rsid w:val="00EA1314"/>
    <w:rsid w:val="00EA486E"/>
    <w:rsid w:val="00EA4FA3"/>
    <w:rsid w:val="00EB001B"/>
    <w:rsid w:val="00EB6C33"/>
    <w:rsid w:val="00EC0E3C"/>
    <w:rsid w:val="00EC3ED6"/>
    <w:rsid w:val="00ED6019"/>
    <w:rsid w:val="00ED6769"/>
    <w:rsid w:val="00ED7830"/>
    <w:rsid w:val="00ED7D61"/>
    <w:rsid w:val="00EE1E1A"/>
    <w:rsid w:val="00EE3909"/>
    <w:rsid w:val="00EE7E31"/>
    <w:rsid w:val="00EF4205"/>
    <w:rsid w:val="00EF49C9"/>
    <w:rsid w:val="00EF5939"/>
    <w:rsid w:val="00EF7FF6"/>
    <w:rsid w:val="00F01714"/>
    <w:rsid w:val="00F0258F"/>
    <w:rsid w:val="00F02D06"/>
    <w:rsid w:val="00F056E5"/>
    <w:rsid w:val="00F05D22"/>
    <w:rsid w:val="00F06FDD"/>
    <w:rsid w:val="00F10819"/>
    <w:rsid w:val="00F11DA4"/>
    <w:rsid w:val="00F1306A"/>
    <w:rsid w:val="00F14F1A"/>
    <w:rsid w:val="00F16F35"/>
    <w:rsid w:val="00F2229D"/>
    <w:rsid w:val="00F239AE"/>
    <w:rsid w:val="00F24F6D"/>
    <w:rsid w:val="00F25452"/>
    <w:rsid w:val="00F25ABB"/>
    <w:rsid w:val="00F27963"/>
    <w:rsid w:val="00F27D28"/>
    <w:rsid w:val="00F30446"/>
    <w:rsid w:val="00F311EE"/>
    <w:rsid w:val="00F31F11"/>
    <w:rsid w:val="00F3406D"/>
    <w:rsid w:val="00F35092"/>
    <w:rsid w:val="00F353D8"/>
    <w:rsid w:val="00F35E1C"/>
    <w:rsid w:val="00F3786B"/>
    <w:rsid w:val="00F4135D"/>
    <w:rsid w:val="00F41F1B"/>
    <w:rsid w:val="00F46BD9"/>
    <w:rsid w:val="00F60BE0"/>
    <w:rsid w:val="00F6280E"/>
    <w:rsid w:val="00F7015A"/>
    <w:rsid w:val="00F7050A"/>
    <w:rsid w:val="00F72DBD"/>
    <w:rsid w:val="00F75533"/>
    <w:rsid w:val="00F768DD"/>
    <w:rsid w:val="00F77040"/>
    <w:rsid w:val="00F8402D"/>
    <w:rsid w:val="00F90B6B"/>
    <w:rsid w:val="00F97334"/>
    <w:rsid w:val="00FA1F18"/>
    <w:rsid w:val="00FA3811"/>
    <w:rsid w:val="00FA3B9F"/>
    <w:rsid w:val="00FA3F06"/>
    <w:rsid w:val="00FA4A26"/>
    <w:rsid w:val="00FA7084"/>
    <w:rsid w:val="00FA7BEF"/>
    <w:rsid w:val="00FB1929"/>
    <w:rsid w:val="00FB5FD9"/>
    <w:rsid w:val="00FC7319"/>
    <w:rsid w:val="00FD1BBD"/>
    <w:rsid w:val="00FD1C0A"/>
    <w:rsid w:val="00FD33AB"/>
    <w:rsid w:val="00FD3408"/>
    <w:rsid w:val="00FD3CBF"/>
    <w:rsid w:val="00FD4724"/>
    <w:rsid w:val="00FD4A68"/>
    <w:rsid w:val="00FD4B26"/>
    <w:rsid w:val="00FD55F1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2" w:locked="1" w:semiHidden="0" w:uiPriority="0" w:unhideWhenUsed="0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98"/>
    <w:pPr>
      <w:spacing w:before="60" w:after="60" w:line="276" w:lineRule="auto"/>
    </w:pPr>
    <w:rPr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6007BB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eastAsia="ru-RU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6007BB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007BB"/>
    <w:rPr>
      <w:rFonts w:ascii="Cambria" w:hAnsi="Cambria" w:cs="Times New Roman"/>
      <w:b/>
      <w:color w:val="365F91"/>
      <w:sz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007BB"/>
    <w:rPr>
      <w:rFonts w:ascii="Cambria" w:hAnsi="Cambria" w:cs="Times New Roman"/>
      <w:b/>
      <w:color w:val="4F81BD"/>
      <w:sz w:val="26"/>
    </w:rPr>
  </w:style>
  <w:style w:type="paragraph" w:customStyle="1" w:styleId="ClientNote">
    <w:name w:val="Client Note"/>
    <w:basedOn w:val="Normal"/>
    <w:next w:val="Normal"/>
    <w:autoRedefine/>
    <w:uiPriority w:val="99"/>
    <w:semiHidden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uiPriority w:val="99"/>
    <w:rsid w:val="00596998"/>
    <w:pPr>
      <w:keepNext/>
      <w:numPr>
        <w:numId w:val="4"/>
      </w:numPr>
      <w:spacing w:before="240" w:after="120" w:line="240" w:lineRule="auto"/>
    </w:pPr>
    <w:rPr>
      <w:b/>
      <w:bCs/>
      <w:iCs/>
      <w:sz w:val="24"/>
    </w:rPr>
  </w:style>
  <w:style w:type="paragraph" w:customStyle="1" w:styleId="LabTitle">
    <w:name w:val="Lab Title"/>
    <w:basedOn w:val="Normal"/>
    <w:uiPriority w:val="99"/>
    <w:rsid w:val="00FD4A68"/>
    <w:rPr>
      <w:b/>
      <w:sz w:val="32"/>
    </w:rPr>
  </w:style>
  <w:style w:type="paragraph" w:customStyle="1" w:styleId="PageHead">
    <w:name w:val="Page Head"/>
    <w:basedOn w:val="Normal"/>
    <w:uiPriority w:val="99"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uiPriority w:val="99"/>
    <w:rsid w:val="007827B1"/>
    <w:pPr>
      <w:keepNext/>
      <w:numPr>
        <w:numId w:val="8"/>
      </w:numPr>
      <w:tabs>
        <w:tab w:val="left" w:pos="936"/>
      </w:tabs>
      <w:spacing w:before="240" w:after="120"/>
      <w:ind w:left="936" w:hanging="936"/>
    </w:pPr>
    <w:rPr>
      <w:b/>
    </w:rPr>
  </w:style>
  <w:style w:type="paragraph" w:styleId="Header">
    <w:name w:val="header"/>
    <w:basedOn w:val="Normal"/>
    <w:link w:val="HeaderChar"/>
    <w:uiPriority w:val="99"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0659A"/>
    <w:rPr>
      <w:rFonts w:cs="Times New Roman"/>
    </w:rPr>
  </w:style>
  <w:style w:type="paragraph" w:styleId="Footer">
    <w:name w:val="footer"/>
    <w:basedOn w:val="Normal"/>
    <w:link w:val="FooterChar"/>
    <w:autoRedefine/>
    <w:uiPriority w:val="99"/>
    <w:rsid w:val="00163164"/>
    <w:pPr>
      <w:tabs>
        <w:tab w:val="right" w:pos="10080"/>
      </w:tabs>
      <w:spacing w:after="0" w:line="240" w:lineRule="auto"/>
    </w:pPr>
    <w:rPr>
      <w:sz w:val="16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63164"/>
    <w:rPr>
      <w:rFonts w:cs="Times New Roman"/>
      <w:sz w:val="22"/>
    </w:rPr>
  </w:style>
  <w:style w:type="paragraph" w:styleId="BalloonText">
    <w:name w:val="Balloon Text"/>
    <w:basedOn w:val="Normal"/>
    <w:link w:val="BalloonTextChar"/>
    <w:uiPriority w:val="99"/>
    <w:semiHidden/>
    <w:rsid w:val="0090659A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659A"/>
    <w:rPr>
      <w:rFonts w:ascii="Tahoma" w:hAnsi="Tahoma" w:cs="Times New Roman"/>
      <w:sz w:val="16"/>
    </w:rPr>
  </w:style>
  <w:style w:type="paragraph" w:customStyle="1" w:styleId="BodyText1">
    <w:name w:val="Body Text1"/>
    <w:basedOn w:val="Normal"/>
    <w:uiPriority w:val="99"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uiPriority w:val="99"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locked/>
    <w:rsid w:val="00097163"/>
  </w:style>
  <w:style w:type="table" w:styleId="TableGrid">
    <w:name w:val="Table Grid"/>
    <w:basedOn w:val="TableNormal"/>
    <w:uiPriority w:val="99"/>
    <w:rsid w:val="005D354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uiPriority w:val="99"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uiPriority w:val="99"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uiPriority w:val="99"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uiPriority w:val="99"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uiPriority w:val="99"/>
    <w:rsid w:val="00E213FB"/>
    <w:pPr>
      <w:keepNext/>
      <w:numPr>
        <w:numId w:val="2"/>
      </w:numPr>
      <w:spacing w:before="240"/>
      <w:ind w:left="1276" w:hanging="1276"/>
      <w:outlineLvl w:val="0"/>
    </w:pPr>
    <w:rPr>
      <w:b/>
      <w:sz w:val="28"/>
    </w:rPr>
  </w:style>
  <w:style w:type="paragraph" w:customStyle="1" w:styleId="SubStepAlpha">
    <w:name w:val="SubStep Alpha"/>
    <w:basedOn w:val="Normal"/>
    <w:uiPriority w:val="99"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uiPriority w:val="99"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uiPriority w:val="99"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uiPriority w:val="99"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uiPriority w:val="99"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uiPriority w:val="99"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uiPriority w:val="99"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rsid w:val="00AB758A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AB758A"/>
    <w:rPr>
      <w:rFonts w:ascii="Tahoma" w:hAnsi="Tahoma" w:cs="Times New Roman"/>
      <w:sz w:val="16"/>
    </w:rPr>
  </w:style>
  <w:style w:type="character" w:customStyle="1" w:styleId="LabTitleInstVersred">
    <w:name w:val="Lab Title Inst Vers (red)"/>
    <w:uiPriority w:val="99"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99"/>
    <w:rsid w:val="004D682B"/>
    <w:rPr>
      <w:rFonts w:ascii="Arial" w:hAnsi="Arial"/>
      <w:sz w:val="20"/>
      <w:shd w:val="clear" w:color="auto" w:fill="BFBFBF"/>
    </w:rPr>
  </w:style>
  <w:style w:type="character" w:customStyle="1" w:styleId="LabSectionGray">
    <w:name w:val="Lab Section Gray"/>
    <w:uiPriority w:val="99"/>
    <w:rsid w:val="003559CC"/>
    <w:rPr>
      <w:rFonts w:ascii="Arial" w:hAnsi="Arial"/>
      <w:sz w:val="24"/>
      <w:shd w:val="clear" w:color="auto" w:fill="BFBFBF"/>
    </w:rPr>
  </w:style>
  <w:style w:type="paragraph" w:customStyle="1" w:styleId="SubStepNum">
    <w:name w:val="SubStep Num"/>
    <w:basedOn w:val="SubStepAlpha"/>
    <w:uiPriority w:val="99"/>
    <w:rsid w:val="002C475E"/>
    <w:pPr>
      <w:numPr>
        <w:ilvl w:val="3"/>
      </w:numPr>
    </w:pPr>
  </w:style>
  <w:style w:type="table" w:customStyle="1" w:styleId="LightList-Accent11">
    <w:name w:val="Light List - Accent 11"/>
    <w:uiPriority w:val="99"/>
    <w:rsid w:val="00915986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abTableStyle">
    <w:name w:val="Lab_Table_Style"/>
    <w:uiPriority w:val="99"/>
    <w:rsid w:val="00E87D62"/>
    <w:rPr>
      <w:sz w:val="20"/>
      <w:szCs w:val="20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</w:style>
  <w:style w:type="character" w:customStyle="1" w:styleId="DevConfigGray">
    <w:name w:val="DevConfig Gray"/>
    <w:uiPriority w:val="99"/>
    <w:rsid w:val="00F06FDD"/>
    <w:rPr>
      <w:rFonts w:ascii="Courier New" w:hAnsi="Courier New"/>
      <w:color w:val="auto"/>
      <w:sz w:val="20"/>
      <w:shd w:val="clear" w:color="auto" w:fill="BFBFBF"/>
    </w:rPr>
  </w:style>
  <w:style w:type="paragraph" w:customStyle="1" w:styleId="CMDOutput">
    <w:name w:val="CMD Output"/>
    <w:basedOn w:val="CMD"/>
    <w:uiPriority w:val="99"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uiPriority w:val="99"/>
    <w:rsid w:val="00FD33AB"/>
    <w:rPr>
      <w:color w:val="FF0000"/>
    </w:rPr>
  </w:style>
  <w:style w:type="paragraph" w:styleId="ListParagraph">
    <w:name w:val="List Paragraph"/>
    <w:basedOn w:val="Normal"/>
    <w:uiPriority w:val="99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uiPriority w:val="99"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C6495E"/>
    <w:rPr>
      <w:rFonts w:ascii="Courier New" w:hAnsi="Courier New" w:cs="Times New Roman"/>
    </w:rPr>
  </w:style>
  <w:style w:type="character" w:styleId="CommentReference">
    <w:name w:val="annotation reference"/>
    <w:basedOn w:val="DefaultParagraphFont"/>
    <w:uiPriority w:val="99"/>
    <w:semiHidden/>
    <w:rsid w:val="000B2344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B2344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B2344"/>
    <w:rPr>
      <w:b/>
      <w:bCs/>
      <w:lang w:eastAsia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B2344"/>
    <w:rPr>
      <w:b/>
    </w:rPr>
  </w:style>
  <w:style w:type="paragraph" w:customStyle="1" w:styleId="ReflectionQ">
    <w:name w:val="Reflection Q"/>
    <w:basedOn w:val="BodyTextL25"/>
    <w:uiPriority w:val="99"/>
    <w:rsid w:val="00596998"/>
    <w:pPr>
      <w:numPr>
        <w:ilvl w:val="1"/>
        <w:numId w:val="4"/>
      </w:numPr>
    </w:pPr>
  </w:style>
  <w:style w:type="paragraph" w:styleId="Index2">
    <w:name w:val="index 2"/>
    <w:basedOn w:val="Normal"/>
    <w:next w:val="Normal"/>
    <w:autoRedefine/>
    <w:uiPriority w:val="99"/>
    <w:semiHidden/>
    <w:rsid w:val="000A3CE5"/>
    <w:pPr>
      <w:spacing w:before="0" w:after="0" w:line="240" w:lineRule="auto"/>
      <w:ind w:left="480" w:hanging="240"/>
    </w:pPr>
    <w:rPr>
      <w:sz w:val="20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F3786B"/>
    <w:pPr>
      <w:spacing w:before="0" w:after="0" w:line="240" w:lineRule="auto"/>
      <w:ind w:left="600"/>
    </w:pPr>
    <w:rPr>
      <w:rFonts w:ascii="Times New Roman" w:hAnsi="Times New Roman"/>
      <w:sz w:val="18"/>
      <w:szCs w:val="18"/>
    </w:rPr>
  </w:style>
  <w:style w:type="numbering" w:customStyle="1" w:styleId="SectionList">
    <w:name w:val="Section_List"/>
    <w:rsid w:val="0020742F"/>
    <w:pPr>
      <w:numPr>
        <w:numId w:val="4"/>
      </w:numPr>
    </w:pPr>
  </w:style>
  <w:style w:type="numbering" w:customStyle="1" w:styleId="PartStepSubStepList">
    <w:name w:val="Part_Step_SubStep_List"/>
    <w:rsid w:val="0020742F"/>
    <w:pPr>
      <w:numPr>
        <w:numId w:val="9"/>
      </w:numPr>
    </w:pPr>
  </w:style>
  <w:style w:type="numbering" w:customStyle="1" w:styleId="BulletList">
    <w:name w:val="Bullet_List"/>
    <w:rsid w:val="0020742F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9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698"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714</TotalTime>
  <Pages>9</Pages>
  <Words>1276</Words>
  <Characters>7279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dc:description/>
  <cp:lastModifiedBy>HP625</cp:lastModifiedBy>
  <cp:revision>21</cp:revision>
  <cp:lastPrinted>2020-02-18T12:21:00Z</cp:lastPrinted>
  <dcterms:created xsi:type="dcterms:W3CDTF">2015-03-30T05:49:00Z</dcterms:created>
  <dcterms:modified xsi:type="dcterms:W3CDTF">2020-11-20T15:45:00Z</dcterms:modified>
</cp:coreProperties>
</file>